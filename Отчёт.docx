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hAnsi="Times New Roman" w:cs="Times New Roman"/>
          <w:b/>
          <w:bCs/>
          <w:sz w:val="28"/>
          <w:szCs w:val="28"/>
          <w:lang w:val="ru-RU"/>
        </w:rPr>
        <w:id w:val="1174916231"/>
        <w:docPartObj>
          <w:docPartGallery w:val="Table of Contents"/>
          <w:docPartUnique/>
        </w:docPartObj>
      </w:sdtPr>
      <w:sdtEndPr>
        <w:rPr>
          <w:rFonts w:cstheme="minorBidi"/>
          <w:szCs w:val="22"/>
          <w:lang w:val="en-US"/>
        </w:rPr>
      </w:sdtEndPr>
      <w:sdtContent>
        <w:p w:rsidR="00FB1A39" w:rsidRPr="00FB1A39" w:rsidRDefault="00FB1A39" w:rsidP="00FB1A39">
          <w:pPr>
            <w:pStyle w:val="af6"/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FB1A39">
            <w:rPr>
              <w:rFonts w:ascii="Times New Roman" w:hAnsi="Times New Roman" w:cs="Times New Roman"/>
              <w:b/>
              <w:bCs/>
              <w:sz w:val="28"/>
              <w:szCs w:val="28"/>
              <w:lang w:val="ru-RU"/>
            </w:rPr>
            <w:t>ОГЛАВЛЕНИЕ</w:t>
          </w:r>
        </w:p>
        <w:p w:rsidR="00D53D79" w:rsidRDefault="00FB1A39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520365" w:history="1">
            <w:r w:rsidR="00D53D79" w:rsidRPr="00853EF8">
              <w:rPr>
                <w:rStyle w:val="af"/>
                <w:noProof/>
              </w:rPr>
              <w:t>ВВЕДЕНИЕ</w:t>
            </w:r>
            <w:r w:rsidR="00D53D79">
              <w:rPr>
                <w:noProof/>
                <w:webHidden/>
              </w:rPr>
              <w:tab/>
            </w:r>
            <w:r w:rsidR="00D53D79">
              <w:rPr>
                <w:noProof/>
                <w:webHidden/>
              </w:rPr>
              <w:fldChar w:fldCharType="begin"/>
            </w:r>
            <w:r w:rsidR="00D53D79">
              <w:rPr>
                <w:noProof/>
                <w:webHidden/>
              </w:rPr>
              <w:instrText xml:space="preserve"> PAGEREF _Toc136520365 \h </w:instrText>
            </w:r>
            <w:r w:rsidR="00D53D79">
              <w:rPr>
                <w:noProof/>
                <w:webHidden/>
              </w:rPr>
            </w:r>
            <w:r w:rsidR="00D53D79">
              <w:rPr>
                <w:noProof/>
                <w:webHidden/>
              </w:rPr>
              <w:fldChar w:fldCharType="separate"/>
            </w:r>
            <w:r w:rsidR="00D53D79">
              <w:rPr>
                <w:noProof/>
                <w:webHidden/>
              </w:rPr>
              <w:t>4</w:t>
            </w:r>
            <w:r w:rsidR="00D53D79">
              <w:rPr>
                <w:noProof/>
                <w:webHidden/>
              </w:rPr>
              <w:fldChar w:fldCharType="end"/>
            </w:r>
          </w:hyperlink>
        </w:p>
        <w:p w:rsidR="00D53D79" w:rsidRDefault="00D53D79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20366" w:history="1">
            <w:r w:rsidRPr="00853EF8">
              <w:rPr>
                <w:rStyle w:val="af"/>
                <w:noProof/>
                <w:lang w:val="ru-RU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 w:rsidRPr="00853EF8">
              <w:rPr>
                <w:rStyle w:val="af"/>
                <w:noProof/>
                <w:lang w:val="ru-RU"/>
              </w:rPr>
              <w:t xml:space="preserve">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_Toc136520366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D79" w:rsidRDefault="00D53D79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20367" w:history="1">
            <w:r w:rsidRPr="00853EF8">
              <w:rPr>
                <w:rStyle w:val="af"/>
                <w:rFonts w:cs="Times New Roman"/>
                <w:noProof/>
              </w:rPr>
              <w:t>1.1</w:t>
            </w:r>
            <w:r w:rsidRPr="00853EF8">
              <w:rPr>
                <w:rStyle w:val="af"/>
                <w:noProof/>
              </w:rPr>
              <w:t xml:space="preserve">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D79" w:rsidRDefault="00D53D79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20368" w:history="1">
            <w:r w:rsidRPr="00853EF8">
              <w:rPr>
                <w:rStyle w:val="af"/>
                <w:rFonts w:cs="Times New Roman"/>
                <w:noProof/>
              </w:rPr>
              <w:t>1.2</w:t>
            </w:r>
            <w:r w:rsidRPr="00853EF8">
              <w:rPr>
                <w:rStyle w:val="af"/>
                <w:noProof/>
              </w:rPr>
              <w:t xml:space="preserve"> Основание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D79" w:rsidRDefault="00D53D79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20369" w:history="1">
            <w:r w:rsidRPr="00853EF8">
              <w:rPr>
                <w:rStyle w:val="af"/>
                <w:rFonts w:cs="Times New Roman"/>
                <w:noProof/>
              </w:rPr>
              <w:t>1.3</w:t>
            </w:r>
            <w:r w:rsidRPr="00853EF8">
              <w:rPr>
                <w:rStyle w:val="af"/>
                <w:noProof/>
              </w:rPr>
              <w:t xml:space="preserve">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_Toc136520369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D79" w:rsidRDefault="00D53D79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20370" w:history="1">
            <w:r w:rsidRPr="00853EF8">
              <w:rPr>
                <w:rStyle w:val="af"/>
                <w:rFonts w:cs="Times New Roman"/>
                <w:noProof/>
              </w:rPr>
              <w:t>1.4</w:t>
            </w:r>
            <w:r w:rsidRPr="00853EF8">
              <w:rPr>
                <w:rStyle w:val="af"/>
                <w:noProof/>
              </w:rPr>
              <w:t xml:space="preserve"> Требования к программе или программному изделию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_Toc136520370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D79" w:rsidRDefault="00D53D79">
          <w:pPr>
            <w:pStyle w:val="32"/>
            <w:tabs>
              <w:tab w:val="left" w:pos="1417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20371" w:history="1">
            <w:r w:rsidRPr="00853EF8">
              <w:rPr>
                <w:rStyle w:val="af"/>
                <w:noProof/>
                <w:lang w:val="ru-RU"/>
              </w:rPr>
              <w:t>1.4.1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853EF8">
              <w:rPr>
                <w:rStyle w:val="af"/>
                <w:noProof/>
                <w:lang w:val="ru-RU"/>
              </w:rPr>
              <w:t>Требования к программе или программному изделию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_Toc136520371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D79" w:rsidRDefault="00D53D79">
          <w:pPr>
            <w:pStyle w:val="32"/>
            <w:tabs>
              <w:tab w:val="left" w:pos="1417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20372" w:history="1">
            <w:r w:rsidRPr="00853EF8">
              <w:rPr>
                <w:rStyle w:val="af"/>
                <w:noProof/>
                <w:lang w:val="ru-RU"/>
              </w:rPr>
              <w:t>1.4.2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853EF8">
              <w:rPr>
                <w:rStyle w:val="af"/>
                <w:noProof/>
                <w:lang w:val="ru-RU"/>
              </w:rPr>
              <w:t>Требования к надёжности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_Toc136520372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D79" w:rsidRDefault="00D53D79">
          <w:pPr>
            <w:pStyle w:val="32"/>
            <w:tabs>
              <w:tab w:val="left" w:pos="1417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20373" w:history="1">
            <w:r w:rsidRPr="00853EF8">
              <w:rPr>
                <w:rStyle w:val="af"/>
                <w:noProof/>
                <w:lang w:val="ru-RU"/>
              </w:rPr>
              <w:t>1.4.3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853EF8">
              <w:rPr>
                <w:rStyle w:val="af"/>
                <w:noProof/>
                <w:lang w:val="ru-RU"/>
              </w:rPr>
              <w:t>Требования к составу и параметрам технических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_Toc136520373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D79" w:rsidRDefault="00D53D79">
          <w:pPr>
            <w:pStyle w:val="32"/>
            <w:tabs>
              <w:tab w:val="left" w:pos="1417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20374" w:history="1">
            <w:r w:rsidRPr="00853EF8">
              <w:rPr>
                <w:rStyle w:val="af"/>
                <w:noProof/>
                <w:lang w:val="ru-RU"/>
              </w:rPr>
              <w:t>1.4.4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853EF8">
              <w:rPr>
                <w:rStyle w:val="af"/>
                <w:noProof/>
                <w:lang w:val="ru-RU"/>
              </w:rPr>
              <w:t>Требования к информационной программной совместимости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_Toc136520374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D79" w:rsidRDefault="00D53D79">
          <w:pPr>
            <w:pStyle w:val="32"/>
            <w:tabs>
              <w:tab w:val="left" w:pos="1417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20375" w:history="1">
            <w:r w:rsidRPr="00853EF8">
              <w:rPr>
                <w:rStyle w:val="af"/>
                <w:noProof/>
                <w:lang w:val="ru-RU"/>
              </w:rPr>
              <w:t>1.4.5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853EF8">
              <w:rPr>
                <w:rStyle w:val="af"/>
                <w:noProof/>
                <w:lang w:val="ru-RU"/>
              </w:rPr>
              <w:t>Требования к графическому дизайну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_Toc136520375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D79" w:rsidRDefault="00D53D79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20376" w:history="1">
            <w:r w:rsidRPr="00853EF8">
              <w:rPr>
                <w:rStyle w:val="af"/>
                <w:rFonts w:cs="Times New Roman"/>
                <w:noProof/>
              </w:rPr>
              <w:t>1.5</w:t>
            </w:r>
            <w:r w:rsidRPr="00853EF8">
              <w:rPr>
                <w:rStyle w:val="af"/>
                <w:noProof/>
              </w:rPr>
              <w:t xml:space="preserve"> Стадии и этапы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D79" w:rsidRDefault="00D53D79">
          <w:pPr>
            <w:pStyle w:val="24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20377" w:history="1">
            <w:r w:rsidRPr="00853EF8">
              <w:rPr>
                <w:rStyle w:val="af"/>
                <w:rFonts w:cs="Times New Roman"/>
                <w:noProof/>
              </w:rPr>
              <w:t>1.6</w:t>
            </w:r>
            <w:r w:rsidRPr="00853EF8">
              <w:rPr>
                <w:rStyle w:val="af"/>
                <w:noProof/>
              </w:rPr>
              <w:t xml:space="preserve"> Порядок контроля и приёмки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D79" w:rsidRDefault="00D53D79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20378" w:history="1">
            <w:r w:rsidRPr="00853EF8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Pr="00853EF8">
              <w:rPr>
                <w:rStyle w:val="af"/>
                <w:noProof/>
                <w:lang w:val="ru-RU"/>
              </w:rPr>
              <w:t xml:space="preserve"> Алгоритм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D79" w:rsidRDefault="00D53D79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20379" w:history="1">
            <w:r w:rsidRPr="00853EF8">
              <w:rPr>
                <w:rStyle w:val="af"/>
                <w:noProof/>
                <w:lang w:val="ru-RU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Pr="00853EF8">
              <w:rPr>
                <w:rStyle w:val="af"/>
                <w:noProof/>
                <w:lang w:val="ru-RU"/>
              </w:rPr>
              <w:t xml:space="preserve"> Разработка UML-диаграммы Use Case и компонентов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D79" w:rsidRDefault="00D53D79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20380" w:history="1">
            <w:r w:rsidRPr="00853EF8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Pr="00853EF8">
              <w:rPr>
                <w:rStyle w:val="af"/>
                <w:noProof/>
              </w:rPr>
              <w:t xml:space="preserve"> 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D79" w:rsidRDefault="00D53D79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20381" w:history="1">
            <w:r w:rsidRPr="00853EF8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</w:t>
            </w:r>
            <w:r w:rsidRPr="00853EF8">
              <w:rPr>
                <w:rStyle w:val="af"/>
                <w:noProof/>
              </w:rPr>
              <w:t xml:space="preserve"> Разработка и тестирование страницы с решением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D79" w:rsidRDefault="00D53D79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20382" w:history="1">
            <w:r w:rsidRPr="00853EF8">
              <w:rPr>
                <w:rStyle w:val="af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</w:t>
            </w:r>
            <w:r w:rsidRPr="00853EF8">
              <w:rPr>
                <w:rStyle w:val="af"/>
                <w:noProof/>
              </w:rPr>
              <w:t xml:space="preserve"> Дополнительное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D79" w:rsidRDefault="00D53D79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20383" w:history="1">
            <w:r w:rsidRPr="00853EF8">
              <w:rPr>
                <w:rStyle w:val="af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D79" w:rsidRDefault="00D53D79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20384" w:history="1">
            <w:r w:rsidRPr="00853EF8">
              <w:rPr>
                <w:rStyle w:val="af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_Toc136520384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D79" w:rsidRDefault="00D53D79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20385" w:history="1">
            <w:r w:rsidRPr="00853EF8">
              <w:rPr>
                <w:rStyle w:val="af"/>
                <w:noProof/>
              </w:rPr>
              <w:t>ПРИЛОЖЕНИЕ А Структура файла README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_Toc136520385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D79" w:rsidRDefault="00D53D79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36520386" w:history="1">
            <w:r w:rsidRPr="00853EF8">
              <w:rPr>
                <w:rStyle w:val="af"/>
                <w:noProof/>
              </w:rPr>
              <w:t>ПРИЛОЖЕНИЕ Б Листинг программного кода и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_Toc136520386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1A39" w:rsidRDefault="00FB1A39">
          <w:r>
            <w:rPr>
              <w:b/>
              <w:bCs/>
            </w:rPr>
            <w:fldChar w:fldCharType="end"/>
          </w:r>
        </w:p>
      </w:sdtContent>
    </w:sdt>
    <w:p w:rsidR="00FB1A39" w:rsidRPr="00F9514F" w:rsidRDefault="00FB1A39" w:rsidP="00F9514F">
      <w:pPr>
        <w:tabs>
          <w:tab w:val="left" w:pos="8145"/>
        </w:tabs>
        <w:rPr>
          <w:lang w:val="ru-RU"/>
        </w:rPr>
        <w:sectPr w:rsidR="00FB1A39" w:rsidRPr="00F9514F">
          <w:headerReference w:type="default" r:id="rId8"/>
          <w:pgSz w:w="11906" w:h="16838"/>
          <w:pgMar w:top="1134" w:right="850" w:bottom="1134" w:left="1701" w:header="709" w:footer="709" w:gutter="0"/>
          <w:cols w:space="720"/>
          <w:docGrid w:linePitch="360"/>
        </w:sectPr>
      </w:pPr>
    </w:p>
    <w:p w:rsidR="00A83BDC" w:rsidRDefault="00A83BDC" w:rsidP="00A50B79">
      <w:pPr>
        <w:pStyle w:val="13"/>
        <w:numPr>
          <w:ilvl w:val="0"/>
          <w:numId w:val="0"/>
        </w:numPr>
        <w:ind w:left="432"/>
      </w:pPr>
      <w:bookmarkStart w:id="0" w:name="_Toc136520365"/>
      <w:r>
        <w:lastRenderedPageBreak/>
        <w:t>ВВЕДЕНИЕ</w:t>
      </w:r>
      <w:bookmarkEnd w:id="0"/>
    </w:p>
    <w:p w:rsidR="00A83BDC" w:rsidRPr="00A83BDC" w:rsidRDefault="00A83BDC" w:rsidP="00A83BDC">
      <w:pPr>
        <w:pStyle w:val="afd"/>
        <w:rPr>
          <w:lang w:val="ru-RU"/>
        </w:rPr>
      </w:pPr>
      <w:r w:rsidRPr="00A83BDC">
        <w:rPr>
          <w:lang w:val="ru-RU"/>
        </w:rPr>
        <w:t>Решение широкого круга задач требует умения разрабатывать и создавать веб проекты, работать в команде, разрабатывать прикладные программы решения задач математического моделирования, создавать документацию и тесты, соответствующие проекту.</w:t>
      </w:r>
    </w:p>
    <w:p w:rsidR="00A83BDC" w:rsidRDefault="00A83BDC" w:rsidP="00A83BDC">
      <w:pPr>
        <w:pStyle w:val="afd"/>
        <w:rPr>
          <w:lang w:val="ru-RU"/>
        </w:rPr>
      </w:pPr>
      <w:r w:rsidRPr="00A83BDC">
        <w:rPr>
          <w:lang w:val="ru-RU"/>
        </w:rPr>
        <w:t>Задачей учебной практики по ПМ 02 «Осуществление интеграции программных модулей» является закрепление теоретического материала междисциплинарных курсов ПМ 02 и получение практических навыков.</w:t>
      </w:r>
    </w:p>
    <w:p w:rsidR="00A83BDC" w:rsidRDefault="00A83BDC">
      <w:pPr>
        <w:jc w:val="left"/>
        <w:rPr>
          <w:lang w:val="ru-RU"/>
        </w:rPr>
      </w:pPr>
      <w:r>
        <w:rPr>
          <w:lang w:val="ru-RU"/>
        </w:rPr>
        <w:br w:type="page"/>
      </w:r>
    </w:p>
    <w:p w:rsidR="00A83BDC" w:rsidRDefault="00A83BDC" w:rsidP="002076F7">
      <w:pPr>
        <w:pStyle w:val="1"/>
        <w:ind w:firstLine="720"/>
        <w:rPr>
          <w:lang w:val="ru-RU"/>
        </w:rPr>
      </w:pPr>
      <w:bookmarkStart w:id="1" w:name="_Toc136520366"/>
      <w:r>
        <w:rPr>
          <w:lang w:val="ru-RU"/>
        </w:rPr>
        <w:lastRenderedPageBreak/>
        <w:t>Техническое задание</w:t>
      </w:r>
      <w:bookmarkEnd w:id="1"/>
    </w:p>
    <w:p w:rsidR="00A83BDC" w:rsidRDefault="00A83BDC" w:rsidP="00172542">
      <w:pPr>
        <w:pStyle w:val="2"/>
        <w:spacing w:before="240" w:after="240"/>
      </w:pPr>
      <w:bookmarkStart w:id="2" w:name="_Toc136520367"/>
      <w:r>
        <w:t>Введение</w:t>
      </w:r>
      <w:bookmarkEnd w:id="2"/>
    </w:p>
    <w:p w:rsidR="00DA1807" w:rsidRPr="002076F7" w:rsidRDefault="002076F7" w:rsidP="00DA1807">
      <w:pPr>
        <w:pStyle w:val="afd"/>
        <w:rPr>
          <w:lang w:val="ru-RU"/>
        </w:rPr>
      </w:pPr>
      <w:r w:rsidRPr="002076F7">
        <w:rPr>
          <w:lang w:val="ru-RU"/>
        </w:rPr>
        <w:t xml:space="preserve">Настоящее техническое задание распространяется на разработку веб-сайта по решению задач, связанных с алгоритмами обхода графов. Предполагается, что сайт будет использоваться студентами и преподавателями во время прохождения соответствующих учебных тем, а также </w:t>
      </w:r>
      <w:r w:rsidR="00C15666">
        <w:rPr>
          <w:lang w:val="ru-RU"/>
        </w:rPr>
        <w:t>для людей интересующихся данной темой.</w:t>
      </w:r>
    </w:p>
    <w:p w:rsidR="002076F7" w:rsidRDefault="002076F7" w:rsidP="002076F7">
      <w:pPr>
        <w:pStyle w:val="afd"/>
        <w:rPr>
          <w:lang w:val="ru-RU"/>
        </w:rPr>
      </w:pPr>
      <w:r w:rsidRPr="002076F7">
        <w:rPr>
          <w:lang w:val="ru-RU"/>
        </w:rPr>
        <w:t xml:space="preserve">Система поможет проверить правильность нахождения остовных деревьев </w:t>
      </w:r>
      <w:r>
        <w:rPr>
          <w:lang w:val="ru-RU"/>
        </w:rPr>
        <w:t>с помощью различных алгоритмов:</w:t>
      </w:r>
    </w:p>
    <w:p w:rsidR="00172542" w:rsidRDefault="002076F7" w:rsidP="007016FB">
      <w:pPr>
        <w:pStyle w:val="afd"/>
        <w:numPr>
          <w:ilvl w:val="0"/>
          <w:numId w:val="2"/>
        </w:numPr>
        <w:ind w:left="990" w:hanging="270"/>
        <w:rPr>
          <w:lang w:val="ru-RU"/>
        </w:rPr>
      </w:pPr>
      <w:r w:rsidRPr="002076F7">
        <w:rPr>
          <w:lang w:val="ru-RU"/>
        </w:rPr>
        <w:t>Алгоритм поиска в ширину</w:t>
      </w:r>
      <w:r w:rsidR="006F66F0">
        <w:t>;</w:t>
      </w:r>
    </w:p>
    <w:p w:rsidR="00172542" w:rsidRDefault="002076F7" w:rsidP="007016FB">
      <w:pPr>
        <w:pStyle w:val="afd"/>
        <w:numPr>
          <w:ilvl w:val="0"/>
          <w:numId w:val="2"/>
        </w:numPr>
        <w:ind w:left="990" w:hanging="270"/>
        <w:rPr>
          <w:lang w:val="ru-RU"/>
        </w:rPr>
      </w:pPr>
      <w:r w:rsidRPr="00172542">
        <w:rPr>
          <w:lang w:val="ru-RU"/>
        </w:rPr>
        <w:t>Алгоритм поиска в глубину</w:t>
      </w:r>
      <w:r w:rsidR="006F66F0">
        <w:t>;</w:t>
      </w:r>
    </w:p>
    <w:p w:rsidR="002076F7" w:rsidRDefault="002076F7" w:rsidP="007016FB">
      <w:pPr>
        <w:pStyle w:val="afd"/>
        <w:numPr>
          <w:ilvl w:val="0"/>
          <w:numId w:val="2"/>
        </w:numPr>
        <w:ind w:left="990" w:hanging="270"/>
        <w:rPr>
          <w:lang w:val="ru-RU"/>
        </w:rPr>
      </w:pPr>
      <w:r w:rsidRPr="00172542">
        <w:rPr>
          <w:lang w:val="ru-RU"/>
        </w:rPr>
        <w:t>Алгоритм Краскала для нахождения кратчайшего остовного дерева</w:t>
      </w:r>
      <w:r w:rsidR="006F66F0">
        <w:rPr>
          <w:lang w:val="ru-RU"/>
        </w:rPr>
        <w:t>.</w:t>
      </w:r>
    </w:p>
    <w:p w:rsidR="00DA1807" w:rsidRPr="004E4CA4" w:rsidRDefault="00DA1807" w:rsidP="00DA1807">
      <w:pPr>
        <w:pStyle w:val="afd"/>
        <w:rPr>
          <w:lang w:val="ru-RU"/>
        </w:rPr>
      </w:pPr>
      <w:r>
        <w:rPr>
          <w:lang w:val="ru-RU"/>
        </w:rPr>
        <w:t xml:space="preserve">Также необходимо реализовать </w:t>
      </w:r>
      <w:r w:rsidR="004E4CA4">
        <w:rPr>
          <w:lang w:val="ru-RU"/>
        </w:rPr>
        <w:t>главную страницу,</w:t>
      </w:r>
      <w:r>
        <w:rPr>
          <w:lang w:val="ru-RU"/>
        </w:rPr>
        <w:t xml:space="preserve"> на которой будет описание функциональности сайта, с навигацией на решение определённым алгоритмом</w:t>
      </w:r>
      <w:r w:rsidR="004E4CA4">
        <w:rPr>
          <w:lang w:val="ru-RU"/>
        </w:rPr>
        <w:t xml:space="preserve"> и страницу «Об </w:t>
      </w:r>
      <w:r w:rsidR="004E4CA4" w:rsidRPr="00E25016">
        <w:rPr>
          <w:bCs/>
          <w:lang w:val="ru-RU"/>
        </w:rPr>
        <w:t>авторах</w:t>
      </w:r>
      <w:r w:rsidR="004E4CA4">
        <w:rPr>
          <w:lang w:val="ru-RU"/>
        </w:rPr>
        <w:t>»</w:t>
      </w:r>
      <w:r w:rsidR="004E4CA4" w:rsidRPr="004E4CA4">
        <w:rPr>
          <w:lang w:val="ru-RU"/>
        </w:rPr>
        <w:t xml:space="preserve">, </w:t>
      </w:r>
      <w:r w:rsidR="004E4CA4" w:rsidRPr="00E25016">
        <w:rPr>
          <w:lang w:val="ru-RU"/>
        </w:rPr>
        <w:t>с фотографиями разработчиков, ФИО и кратким пояснением о личном вкладе в проект приложения.</w:t>
      </w:r>
    </w:p>
    <w:p w:rsidR="002076F7" w:rsidRPr="002076F7" w:rsidRDefault="004F0D7E" w:rsidP="002076F7">
      <w:pPr>
        <w:pStyle w:val="afd"/>
        <w:rPr>
          <w:lang w:val="ru-RU"/>
        </w:rPr>
      </w:pPr>
      <w:r>
        <w:rPr>
          <w:lang w:val="ru-RU"/>
        </w:rPr>
        <w:t xml:space="preserve">Реализация системы </w:t>
      </w:r>
      <w:r w:rsidR="002076F7" w:rsidRPr="002076F7">
        <w:rPr>
          <w:lang w:val="ru-RU"/>
        </w:rPr>
        <w:t xml:space="preserve">на базе фреймворка </w:t>
      </w:r>
      <w:r w:rsidR="00172542">
        <w:t>Bottle</w:t>
      </w:r>
      <w:r w:rsidR="00172542" w:rsidRPr="00172542">
        <w:rPr>
          <w:lang w:val="ru-RU"/>
        </w:rPr>
        <w:t xml:space="preserve"> </w:t>
      </w:r>
      <w:r w:rsidR="00172542">
        <w:rPr>
          <w:lang w:val="ru-RU"/>
        </w:rPr>
        <w:t xml:space="preserve">и </w:t>
      </w:r>
      <w:r w:rsidR="002076F7" w:rsidRPr="002076F7">
        <w:rPr>
          <w:lang w:val="ru-RU"/>
        </w:rPr>
        <w:t xml:space="preserve">языка программирования Python. Данный выбор обусловлен </w:t>
      </w:r>
      <w:r w:rsidR="00172542">
        <w:rPr>
          <w:lang w:val="ru-RU"/>
        </w:rPr>
        <w:t xml:space="preserve">большим </w:t>
      </w:r>
      <w:r w:rsidR="002076F7" w:rsidRPr="002076F7">
        <w:rPr>
          <w:lang w:val="ru-RU"/>
        </w:rPr>
        <w:t>опытом работы команды разработки с ним, хорошей документацией и множеством встроенных инструментов,</w:t>
      </w:r>
      <w:r w:rsidR="00172542">
        <w:rPr>
          <w:lang w:val="ru-RU"/>
        </w:rPr>
        <w:t xml:space="preserve"> таких как удобная система шаблонов и обработка форм,</w:t>
      </w:r>
      <w:r w:rsidR="002076F7" w:rsidRPr="002076F7">
        <w:rPr>
          <w:lang w:val="ru-RU"/>
        </w:rPr>
        <w:t xml:space="preserve"> ускоряющих и упрощающих работу с веб частью разработки и задающих общую архитектуру приложения.</w:t>
      </w:r>
    </w:p>
    <w:p w:rsidR="00172542" w:rsidRDefault="00172542" w:rsidP="00172542">
      <w:pPr>
        <w:pStyle w:val="2"/>
        <w:spacing w:before="240" w:after="240"/>
      </w:pPr>
      <w:bookmarkStart w:id="3" w:name="_Toc136520368"/>
      <w:r>
        <w:t>Основание для разработки</w:t>
      </w:r>
      <w:bookmarkEnd w:id="3"/>
    </w:p>
    <w:p w:rsidR="00172542" w:rsidRDefault="00172542" w:rsidP="00172542">
      <w:pPr>
        <w:pStyle w:val="afd"/>
        <w:rPr>
          <w:lang w:val="ru-RU"/>
        </w:rPr>
      </w:pPr>
      <w:r>
        <w:rPr>
          <w:lang w:val="ru-RU"/>
        </w:rPr>
        <w:t>Задание на учебную практику по «Интеграции программных модулей»</w:t>
      </w:r>
      <w:r w:rsidR="00C15666">
        <w:rPr>
          <w:lang w:val="ru-RU"/>
        </w:rPr>
        <w:t>.</w:t>
      </w:r>
    </w:p>
    <w:p w:rsidR="00C15666" w:rsidRDefault="00172542" w:rsidP="00C15666">
      <w:pPr>
        <w:pStyle w:val="2"/>
        <w:spacing w:before="240" w:after="240"/>
      </w:pPr>
      <w:bookmarkStart w:id="4" w:name="_Toc136520369"/>
      <w:r>
        <w:lastRenderedPageBreak/>
        <w:t>Назначение</w:t>
      </w:r>
      <w:bookmarkEnd w:id="4"/>
    </w:p>
    <w:p w:rsidR="00C15666" w:rsidRPr="00C15666" w:rsidRDefault="00C15666" w:rsidP="00C15666">
      <w:pPr>
        <w:pStyle w:val="afd"/>
        <w:rPr>
          <w:lang w:val="ru-RU"/>
        </w:rPr>
      </w:pPr>
      <w:r w:rsidRPr="00C15666">
        <w:rPr>
          <w:lang w:val="ru-RU"/>
        </w:rPr>
        <w:t>Система предназначена для решения задач</w:t>
      </w:r>
      <w:r w:rsidR="004F0D7E">
        <w:rPr>
          <w:lang w:val="ru-RU"/>
        </w:rPr>
        <w:t xml:space="preserve"> построения остовных деревьев</w:t>
      </w:r>
      <w:r w:rsidRPr="00C15666">
        <w:rPr>
          <w:lang w:val="ru-RU"/>
        </w:rPr>
        <w:t>, с</w:t>
      </w:r>
      <w:r w:rsidR="004F0D7E">
        <w:rPr>
          <w:lang w:val="ru-RU"/>
        </w:rPr>
        <w:t xml:space="preserve"> помощью алгоритмов обходов графов в ширину</w:t>
      </w:r>
      <w:r w:rsidR="004F0D7E" w:rsidRPr="004F0D7E">
        <w:rPr>
          <w:lang w:val="ru-RU"/>
        </w:rPr>
        <w:t xml:space="preserve">, </w:t>
      </w:r>
      <w:r w:rsidR="004F0D7E">
        <w:rPr>
          <w:lang w:val="ru-RU"/>
        </w:rPr>
        <w:t>глубину и алгоритмом Краскала</w:t>
      </w:r>
      <w:r w:rsidRPr="00C15666">
        <w:rPr>
          <w:lang w:val="ru-RU"/>
        </w:rPr>
        <w:t>.</w:t>
      </w:r>
    </w:p>
    <w:p w:rsidR="00C15666" w:rsidRDefault="00B01A5B" w:rsidP="00C15666">
      <w:pPr>
        <w:pStyle w:val="2"/>
        <w:spacing w:before="240" w:after="240"/>
      </w:pPr>
      <w:bookmarkStart w:id="5" w:name="_Toc136520370"/>
      <w:r>
        <w:t>Требования к программе или программному изделию</w:t>
      </w:r>
      <w:bookmarkEnd w:id="5"/>
    </w:p>
    <w:p w:rsidR="002A6F8A" w:rsidRDefault="002A6F8A" w:rsidP="002A6F8A">
      <w:pPr>
        <w:pStyle w:val="3"/>
        <w:rPr>
          <w:lang w:val="ru-RU"/>
        </w:rPr>
      </w:pPr>
      <w:bookmarkStart w:id="6" w:name="_Toc136520371"/>
      <w:r w:rsidRPr="002A6F8A">
        <w:rPr>
          <w:lang w:val="ru-RU"/>
        </w:rPr>
        <w:t>Требования к программе или программному изделию</w:t>
      </w:r>
      <w:bookmarkEnd w:id="6"/>
    </w:p>
    <w:p w:rsidR="002A6F8A" w:rsidRDefault="002A6F8A" w:rsidP="002A6F8A">
      <w:pPr>
        <w:pStyle w:val="afd"/>
        <w:rPr>
          <w:lang w:val="ru-RU"/>
        </w:rPr>
      </w:pPr>
      <w:r>
        <w:rPr>
          <w:lang w:val="ru-RU"/>
        </w:rPr>
        <w:t>Система должна обеспечивать следующий функционал:</w:t>
      </w:r>
    </w:p>
    <w:p w:rsidR="00B91556" w:rsidRDefault="00B91556" w:rsidP="007016FB">
      <w:pPr>
        <w:pStyle w:val="afd"/>
        <w:numPr>
          <w:ilvl w:val="0"/>
          <w:numId w:val="3"/>
        </w:numPr>
        <w:ind w:left="1080" w:hanging="270"/>
        <w:rPr>
          <w:lang w:val="ru-RU"/>
        </w:rPr>
      </w:pPr>
      <w:r>
        <w:rPr>
          <w:lang w:val="ru-RU"/>
        </w:rPr>
        <w:t>Генерация случайных входных данных</w:t>
      </w:r>
      <w:r>
        <w:t>;</w:t>
      </w:r>
    </w:p>
    <w:p w:rsidR="00B91556" w:rsidRDefault="00B91556" w:rsidP="007016FB">
      <w:pPr>
        <w:pStyle w:val="afd"/>
        <w:numPr>
          <w:ilvl w:val="0"/>
          <w:numId w:val="3"/>
        </w:numPr>
        <w:ind w:left="1080" w:hanging="270"/>
        <w:rPr>
          <w:lang w:val="ru-RU"/>
        </w:rPr>
      </w:pPr>
      <w:r>
        <w:rPr>
          <w:lang w:val="ru-RU"/>
        </w:rPr>
        <w:t>Сохранение файла с решением</w:t>
      </w:r>
      <w:r>
        <w:t>;</w:t>
      </w:r>
    </w:p>
    <w:p w:rsidR="00B91556" w:rsidRPr="00B91556" w:rsidRDefault="002A6F8A" w:rsidP="007016FB">
      <w:pPr>
        <w:pStyle w:val="af9"/>
        <w:numPr>
          <w:ilvl w:val="0"/>
          <w:numId w:val="3"/>
        </w:numPr>
        <w:ind w:left="1080" w:hanging="270"/>
        <w:rPr>
          <w:lang w:val="ru-RU"/>
        </w:rPr>
      </w:pPr>
      <w:r w:rsidRPr="00B91556">
        <w:rPr>
          <w:lang w:val="ru-RU"/>
        </w:rPr>
        <w:t xml:space="preserve">Выполнение </w:t>
      </w:r>
      <w:r w:rsidR="00B91556">
        <w:rPr>
          <w:lang w:val="ru-RU"/>
        </w:rPr>
        <w:t xml:space="preserve">алгоритма </w:t>
      </w:r>
      <w:r w:rsidR="00B91556" w:rsidRPr="00B91556">
        <w:rPr>
          <w:lang w:val="ru-RU"/>
        </w:rPr>
        <w:t>Краскала для нахождения кратчайшего остовного дерева;</w:t>
      </w:r>
    </w:p>
    <w:p w:rsidR="00B91556" w:rsidRDefault="00B91556" w:rsidP="007016FB">
      <w:pPr>
        <w:pStyle w:val="afd"/>
        <w:numPr>
          <w:ilvl w:val="0"/>
          <w:numId w:val="3"/>
        </w:numPr>
        <w:ind w:left="1080" w:hanging="270"/>
        <w:rPr>
          <w:lang w:val="ru-RU"/>
        </w:rPr>
      </w:pPr>
      <w:r>
        <w:rPr>
          <w:lang w:val="ru-RU"/>
        </w:rPr>
        <w:t>Удобный ввод и демонстрация введённых данных.</w:t>
      </w:r>
    </w:p>
    <w:p w:rsidR="00B91556" w:rsidRDefault="00B91556" w:rsidP="00B91556">
      <w:pPr>
        <w:pStyle w:val="afd"/>
        <w:ind w:left="810" w:firstLine="0"/>
        <w:rPr>
          <w:lang w:val="ru-RU"/>
        </w:rPr>
      </w:pPr>
      <w:r>
        <w:rPr>
          <w:lang w:val="ru-RU"/>
        </w:rPr>
        <w:t>Исходные данные:</w:t>
      </w:r>
    </w:p>
    <w:p w:rsidR="00B91556" w:rsidRDefault="00B91556" w:rsidP="007016FB">
      <w:pPr>
        <w:pStyle w:val="afd"/>
        <w:numPr>
          <w:ilvl w:val="0"/>
          <w:numId w:val="4"/>
        </w:numPr>
        <w:ind w:left="1080" w:hanging="270"/>
        <w:rPr>
          <w:lang w:val="ru-RU"/>
        </w:rPr>
      </w:pPr>
      <w:r>
        <w:rPr>
          <w:lang w:val="ru-RU"/>
        </w:rPr>
        <w:t>матрица схема рёбер</w:t>
      </w:r>
      <w:r>
        <w:t>.</w:t>
      </w:r>
    </w:p>
    <w:p w:rsidR="00B91556" w:rsidRDefault="00B91556" w:rsidP="00B91556">
      <w:pPr>
        <w:pStyle w:val="afd"/>
        <w:ind w:left="810" w:firstLine="0"/>
        <w:rPr>
          <w:lang w:val="ru-RU"/>
        </w:rPr>
      </w:pPr>
      <w:r>
        <w:rPr>
          <w:lang w:val="ru-RU"/>
        </w:rPr>
        <w:t xml:space="preserve">Выходные данные: </w:t>
      </w:r>
    </w:p>
    <w:p w:rsidR="00B91556" w:rsidRDefault="00B91556" w:rsidP="007016FB">
      <w:pPr>
        <w:pStyle w:val="afd"/>
        <w:numPr>
          <w:ilvl w:val="0"/>
          <w:numId w:val="4"/>
        </w:numPr>
        <w:ind w:left="1080" w:hanging="270"/>
        <w:rPr>
          <w:lang w:val="ru-RU"/>
        </w:rPr>
      </w:pPr>
      <w:r>
        <w:rPr>
          <w:lang w:val="ru-RU"/>
        </w:rPr>
        <w:t>матрицы смежности</w:t>
      </w:r>
      <w:r>
        <w:t xml:space="preserve"> </w:t>
      </w:r>
      <w:r>
        <w:rPr>
          <w:lang w:val="ru-RU"/>
        </w:rPr>
        <w:t>полученных деревьев</w:t>
      </w:r>
      <w:r>
        <w:t>.</w:t>
      </w:r>
    </w:p>
    <w:p w:rsidR="00B91556" w:rsidRDefault="00B91556" w:rsidP="00B91556">
      <w:pPr>
        <w:pStyle w:val="3"/>
        <w:rPr>
          <w:lang w:val="ru-RU"/>
        </w:rPr>
      </w:pPr>
      <w:bookmarkStart w:id="7" w:name="_Toc136520372"/>
      <w:r w:rsidRPr="002A6F8A">
        <w:rPr>
          <w:lang w:val="ru-RU"/>
        </w:rPr>
        <w:t xml:space="preserve">Требования к </w:t>
      </w:r>
      <w:r>
        <w:rPr>
          <w:lang w:val="ru-RU"/>
        </w:rPr>
        <w:t>надёжности</w:t>
      </w:r>
      <w:bookmarkEnd w:id="7"/>
    </w:p>
    <w:p w:rsidR="00B91556" w:rsidRDefault="00B91556" w:rsidP="007016FB">
      <w:pPr>
        <w:pStyle w:val="afd"/>
        <w:numPr>
          <w:ilvl w:val="0"/>
          <w:numId w:val="4"/>
        </w:numPr>
        <w:ind w:left="1080" w:hanging="270"/>
        <w:rPr>
          <w:lang w:val="ru-RU"/>
        </w:rPr>
      </w:pPr>
      <w:r>
        <w:rPr>
          <w:lang w:val="ru-RU"/>
        </w:rPr>
        <w:t>Контроль ввода данных пользователем</w:t>
      </w:r>
      <w:r>
        <w:t>;</w:t>
      </w:r>
    </w:p>
    <w:p w:rsidR="00B91556" w:rsidRDefault="00B91556" w:rsidP="007016FB">
      <w:pPr>
        <w:pStyle w:val="afd"/>
        <w:numPr>
          <w:ilvl w:val="0"/>
          <w:numId w:val="4"/>
        </w:numPr>
        <w:ind w:left="1080" w:hanging="270"/>
        <w:rPr>
          <w:lang w:val="ru-RU"/>
        </w:rPr>
      </w:pPr>
      <w:r>
        <w:rPr>
          <w:lang w:val="ru-RU"/>
        </w:rPr>
        <w:t>Обработка некорректных действий со стороны пользователя</w:t>
      </w:r>
      <w:r w:rsidRPr="00B91556">
        <w:rPr>
          <w:lang w:val="ru-RU"/>
        </w:rPr>
        <w:t>.</w:t>
      </w:r>
    </w:p>
    <w:p w:rsidR="00B91556" w:rsidRDefault="00B91556" w:rsidP="00B91556">
      <w:pPr>
        <w:pStyle w:val="3"/>
        <w:rPr>
          <w:lang w:val="ru-RU"/>
        </w:rPr>
      </w:pPr>
      <w:bookmarkStart w:id="8" w:name="_Toc136520373"/>
      <w:r w:rsidRPr="002A6F8A">
        <w:rPr>
          <w:lang w:val="ru-RU"/>
        </w:rPr>
        <w:t xml:space="preserve">Требования к </w:t>
      </w:r>
      <w:r w:rsidR="00E27014">
        <w:rPr>
          <w:lang w:val="ru-RU"/>
        </w:rPr>
        <w:t>составу и параметрам технических средств</w:t>
      </w:r>
      <w:bookmarkEnd w:id="8"/>
    </w:p>
    <w:p w:rsidR="00B91556" w:rsidRDefault="00E27014" w:rsidP="007016FB">
      <w:pPr>
        <w:pStyle w:val="afd"/>
        <w:numPr>
          <w:ilvl w:val="0"/>
          <w:numId w:val="4"/>
        </w:numPr>
        <w:ind w:left="1080" w:hanging="270"/>
        <w:rPr>
          <w:lang w:val="ru-RU"/>
        </w:rPr>
      </w:pPr>
      <w:r>
        <w:rPr>
          <w:lang w:val="ru-RU"/>
        </w:rPr>
        <w:t>Система должна работать на персональных компьютерах и мобильных устройствах</w:t>
      </w:r>
      <w:r w:rsidRPr="00E27014">
        <w:rPr>
          <w:lang w:val="ru-RU"/>
        </w:rPr>
        <w:t>.</w:t>
      </w:r>
    </w:p>
    <w:p w:rsidR="00E27014" w:rsidRDefault="00E27014" w:rsidP="00E27014">
      <w:pPr>
        <w:pStyle w:val="3"/>
        <w:rPr>
          <w:lang w:val="ru-RU"/>
        </w:rPr>
      </w:pPr>
      <w:bookmarkStart w:id="9" w:name="_Toc136520374"/>
      <w:r w:rsidRPr="002A6F8A">
        <w:rPr>
          <w:lang w:val="ru-RU"/>
        </w:rPr>
        <w:lastRenderedPageBreak/>
        <w:t xml:space="preserve">Требования к </w:t>
      </w:r>
      <w:r>
        <w:rPr>
          <w:lang w:val="ru-RU"/>
        </w:rPr>
        <w:t>информационной программной совместимости</w:t>
      </w:r>
      <w:bookmarkEnd w:id="9"/>
    </w:p>
    <w:p w:rsidR="00E27014" w:rsidRDefault="00E27014" w:rsidP="007016FB">
      <w:pPr>
        <w:pStyle w:val="afd"/>
        <w:numPr>
          <w:ilvl w:val="0"/>
          <w:numId w:val="4"/>
        </w:numPr>
        <w:ind w:left="1080" w:hanging="270"/>
        <w:rPr>
          <w:lang w:val="ru-RU"/>
        </w:rPr>
      </w:pPr>
      <w:r>
        <w:rPr>
          <w:lang w:val="ru-RU"/>
        </w:rPr>
        <w:t xml:space="preserve">Веб-сайт должен работать в современных браузерах, таких как </w:t>
      </w:r>
      <w:r>
        <w:t>Chrome</w:t>
      </w:r>
      <w:r w:rsidRPr="00B91556">
        <w:rPr>
          <w:lang w:val="ru-RU"/>
        </w:rPr>
        <w:t xml:space="preserve">, </w:t>
      </w:r>
      <w:r>
        <w:t>Opera</w:t>
      </w:r>
      <w:r w:rsidRPr="00B91556">
        <w:rPr>
          <w:lang w:val="ru-RU"/>
        </w:rPr>
        <w:t xml:space="preserve">, </w:t>
      </w:r>
      <w:r>
        <w:t>Yandex</w:t>
      </w:r>
      <w:r w:rsidRPr="00E27014">
        <w:rPr>
          <w:lang w:val="ru-RU"/>
        </w:rPr>
        <w:t xml:space="preserve"> </w:t>
      </w:r>
      <w:r>
        <w:t>Browser</w:t>
      </w:r>
      <w:r>
        <w:rPr>
          <w:lang w:val="ru-RU"/>
        </w:rPr>
        <w:t xml:space="preserve"> (основанные на </w:t>
      </w:r>
      <w:r>
        <w:t>Chromium</w:t>
      </w:r>
      <w:r w:rsidRPr="00E27014">
        <w:rPr>
          <w:lang w:val="ru-RU"/>
        </w:rPr>
        <w:t xml:space="preserve"> </w:t>
      </w:r>
      <w:r>
        <w:rPr>
          <w:lang w:val="ru-RU"/>
        </w:rPr>
        <w:t>выше 100 версии) и</w:t>
      </w:r>
      <w:r w:rsidRPr="00E27014">
        <w:rPr>
          <w:lang w:val="ru-RU"/>
        </w:rPr>
        <w:t xml:space="preserve"> </w:t>
      </w:r>
      <w:r>
        <w:t>Firefox</w:t>
      </w:r>
      <w:r>
        <w:rPr>
          <w:lang w:val="ru-RU"/>
        </w:rPr>
        <w:t xml:space="preserve"> </w:t>
      </w:r>
      <w:r w:rsidRPr="00E27014">
        <w:rPr>
          <w:lang w:val="ru-RU"/>
        </w:rPr>
        <w:t>(</w:t>
      </w:r>
      <w:r>
        <w:rPr>
          <w:lang w:val="ru-RU"/>
        </w:rPr>
        <w:t>выше 70 версии).</w:t>
      </w:r>
    </w:p>
    <w:p w:rsidR="00E27014" w:rsidRDefault="00E27014" w:rsidP="00E27014">
      <w:pPr>
        <w:pStyle w:val="3"/>
        <w:rPr>
          <w:lang w:val="ru-RU"/>
        </w:rPr>
      </w:pPr>
      <w:bookmarkStart w:id="10" w:name="_Toc136520375"/>
      <w:r w:rsidRPr="002A6F8A">
        <w:rPr>
          <w:lang w:val="ru-RU"/>
        </w:rPr>
        <w:t xml:space="preserve">Требования </w:t>
      </w:r>
      <w:r>
        <w:rPr>
          <w:lang w:val="ru-RU"/>
        </w:rPr>
        <w:t>к графическому дизайну</w:t>
      </w:r>
      <w:bookmarkEnd w:id="10"/>
    </w:p>
    <w:p w:rsidR="00E27014" w:rsidRPr="00E27014" w:rsidRDefault="00E27014" w:rsidP="007016FB">
      <w:pPr>
        <w:pStyle w:val="afd"/>
        <w:numPr>
          <w:ilvl w:val="0"/>
          <w:numId w:val="4"/>
        </w:numPr>
        <w:ind w:left="1080" w:hanging="270"/>
        <w:rPr>
          <w:lang w:val="ru-RU"/>
        </w:rPr>
      </w:pPr>
      <w:r>
        <w:rPr>
          <w:lang w:val="ru-RU"/>
        </w:rPr>
        <w:t>Соответствие предметной области</w:t>
      </w:r>
      <w:r>
        <w:t>;</w:t>
      </w:r>
    </w:p>
    <w:p w:rsidR="00E27014" w:rsidRDefault="00E27014" w:rsidP="007016FB">
      <w:pPr>
        <w:pStyle w:val="afd"/>
        <w:numPr>
          <w:ilvl w:val="0"/>
          <w:numId w:val="4"/>
        </w:numPr>
        <w:ind w:left="1080" w:hanging="270"/>
        <w:rPr>
          <w:lang w:val="ru-RU"/>
        </w:rPr>
      </w:pPr>
      <w:r>
        <w:rPr>
          <w:lang w:val="ru-RU"/>
        </w:rPr>
        <w:t>Лаконичность</w:t>
      </w:r>
      <w:r w:rsidR="006F66F0">
        <w:t>;</w:t>
      </w:r>
    </w:p>
    <w:p w:rsidR="00E27014" w:rsidRPr="00E27014" w:rsidRDefault="00E27014" w:rsidP="007016FB">
      <w:pPr>
        <w:pStyle w:val="afd"/>
        <w:numPr>
          <w:ilvl w:val="0"/>
          <w:numId w:val="4"/>
        </w:numPr>
        <w:ind w:left="1080" w:hanging="270"/>
        <w:rPr>
          <w:lang w:val="ru-RU"/>
        </w:rPr>
      </w:pPr>
      <w:r>
        <w:rPr>
          <w:lang w:val="ru-RU"/>
        </w:rPr>
        <w:t>Понятность</w:t>
      </w:r>
      <w:r w:rsidR="006F66F0">
        <w:t>.</w:t>
      </w:r>
    </w:p>
    <w:p w:rsidR="004B295E" w:rsidRDefault="004B295E" w:rsidP="004B295E">
      <w:pPr>
        <w:pStyle w:val="2"/>
        <w:spacing w:before="240" w:after="240"/>
      </w:pPr>
      <w:bookmarkStart w:id="11" w:name="_Toc136520376"/>
      <w:r>
        <w:t>Стадии и этапы разработки</w:t>
      </w:r>
      <w:bookmarkEnd w:id="11"/>
    </w:p>
    <w:p w:rsidR="00BC560A" w:rsidRDefault="004B295E" w:rsidP="007016FB">
      <w:pPr>
        <w:pStyle w:val="afd"/>
        <w:numPr>
          <w:ilvl w:val="0"/>
          <w:numId w:val="3"/>
        </w:numPr>
        <w:rPr>
          <w:lang w:val="ru-RU"/>
        </w:rPr>
      </w:pPr>
      <w:r w:rsidRPr="00BC560A">
        <w:rPr>
          <w:lang w:val="ru-RU" w:eastAsia="ru-RU"/>
        </w:rPr>
        <w:t>Анализ требований – 25 мая 2023 года</w:t>
      </w:r>
      <w:r w:rsidR="006F66F0">
        <w:rPr>
          <w:lang w:eastAsia="ru-RU"/>
        </w:rPr>
        <w:t>;</w:t>
      </w:r>
    </w:p>
    <w:p w:rsidR="00BC560A" w:rsidRPr="00BC560A" w:rsidRDefault="004B295E" w:rsidP="007016FB">
      <w:pPr>
        <w:pStyle w:val="afd"/>
        <w:numPr>
          <w:ilvl w:val="0"/>
          <w:numId w:val="3"/>
        </w:numPr>
        <w:rPr>
          <w:lang w:val="ru-RU"/>
        </w:rPr>
      </w:pPr>
      <w:r w:rsidRPr="00BC560A">
        <w:rPr>
          <w:rFonts w:eastAsia="Times New Roman" w:cs="Times New Roman"/>
          <w:szCs w:val="28"/>
          <w:lang w:val="ru-RU" w:eastAsia="ru-RU"/>
        </w:rPr>
        <w:t>Составление ТЗ – 25 мая 2023 года</w:t>
      </w:r>
      <w:r w:rsidR="006F66F0">
        <w:rPr>
          <w:rFonts w:eastAsia="Times New Roman" w:cs="Times New Roman"/>
          <w:szCs w:val="28"/>
          <w:lang w:eastAsia="ru-RU"/>
        </w:rPr>
        <w:t>;</w:t>
      </w:r>
    </w:p>
    <w:p w:rsidR="00BC560A" w:rsidRPr="00BC560A" w:rsidRDefault="004B295E" w:rsidP="007016FB">
      <w:pPr>
        <w:pStyle w:val="afd"/>
        <w:numPr>
          <w:ilvl w:val="0"/>
          <w:numId w:val="3"/>
        </w:numPr>
        <w:rPr>
          <w:lang w:val="ru-RU"/>
        </w:rPr>
      </w:pPr>
      <w:r w:rsidRPr="00BC560A">
        <w:rPr>
          <w:rFonts w:eastAsia="Times New Roman" w:cs="Times New Roman"/>
          <w:szCs w:val="28"/>
          <w:lang w:val="ru-RU" w:eastAsia="ru-RU"/>
        </w:rPr>
        <w:t>Проектирование – 25 мая - 27 мая 2023 года</w:t>
      </w:r>
      <w:r w:rsidR="006F66F0">
        <w:rPr>
          <w:rFonts w:eastAsia="Times New Roman" w:cs="Times New Roman"/>
          <w:szCs w:val="28"/>
          <w:lang w:eastAsia="ru-RU"/>
        </w:rPr>
        <w:t>;</w:t>
      </w:r>
    </w:p>
    <w:p w:rsidR="00BC560A" w:rsidRPr="00BC560A" w:rsidRDefault="004B295E" w:rsidP="007016FB">
      <w:pPr>
        <w:pStyle w:val="afd"/>
        <w:numPr>
          <w:ilvl w:val="0"/>
          <w:numId w:val="3"/>
        </w:numPr>
        <w:rPr>
          <w:lang w:val="ru-RU"/>
        </w:rPr>
      </w:pPr>
      <w:r w:rsidRPr="00BC560A">
        <w:rPr>
          <w:rFonts w:eastAsia="Times New Roman" w:cs="Times New Roman"/>
          <w:szCs w:val="28"/>
          <w:lang w:val="ru-RU" w:eastAsia="ru-RU"/>
        </w:rPr>
        <w:t>Программирование – 27 мая - 7 июня 2023 года</w:t>
      </w:r>
      <w:r w:rsidR="006F66F0">
        <w:rPr>
          <w:rFonts w:eastAsia="Times New Roman" w:cs="Times New Roman"/>
          <w:szCs w:val="28"/>
          <w:lang w:eastAsia="ru-RU"/>
        </w:rPr>
        <w:t>;</w:t>
      </w:r>
    </w:p>
    <w:p w:rsidR="004B295E" w:rsidRPr="00BC560A" w:rsidRDefault="004B295E" w:rsidP="007016FB">
      <w:pPr>
        <w:pStyle w:val="afd"/>
        <w:numPr>
          <w:ilvl w:val="0"/>
          <w:numId w:val="3"/>
        </w:numPr>
        <w:rPr>
          <w:lang w:val="ru-RU"/>
        </w:rPr>
      </w:pPr>
      <w:r w:rsidRPr="00BC560A">
        <w:rPr>
          <w:rFonts w:eastAsia="Times New Roman" w:cs="Times New Roman"/>
          <w:szCs w:val="28"/>
          <w:lang w:val="ru-RU" w:eastAsia="ru-RU"/>
        </w:rPr>
        <w:t>Отладка и тестирование – 27 мая - 7 июня 2023 года</w:t>
      </w:r>
      <w:r w:rsidR="006F66F0" w:rsidRPr="006F66F0">
        <w:rPr>
          <w:rFonts w:eastAsia="Times New Roman" w:cs="Times New Roman"/>
          <w:szCs w:val="28"/>
          <w:lang w:val="ru-RU" w:eastAsia="ru-RU"/>
        </w:rPr>
        <w:t>.</w:t>
      </w:r>
    </w:p>
    <w:p w:rsidR="00BC560A" w:rsidRDefault="00BC560A" w:rsidP="00BC560A">
      <w:pPr>
        <w:pStyle w:val="2"/>
        <w:spacing w:before="240" w:after="240"/>
      </w:pPr>
      <w:bookmarkStart w:id="12" w:name="_Toc136520377"/>
      <w:r>
        <w:t>Порядок контроля и приёмки</w:t>
      </w:r>
      <w:bookmarkEnd w:id="12"/>
    </w:p>
    <w:p w:rsidR="00BC560A" w:rsidRDefault="00BC560A" w:rsidP="00BC560A">
      <w:pPr>
        <w:pStyle w:val="afd"/>
        <w:rPr>
          <w:lang w:val="ru-RU"/>
        </w:rPr>
      </w:pPr>
      <w:r w:rsidRPr="00BC560A">
        <w:rPr>
          <w:lang w:val="ru-RU"/>
        </w:rPr>
        <w:t>На этапе испытаний нуж</w:t>
      </w:r>
      <w:r>
        <w:rPr>
          <w:lang w:val="ru-RU"/>
        </w:rPr>
        <w:t>но проверить следующие функции:</w:t>
      </w:r>
    </w:p>
    <w:p w:rsidR="00BC560A" w:rsidRDefault="00BC560A" w:rsidP="007016FB">
      <w:pPr>
        <w:pStyle w:val="afd"/>
        <w:numPr>
          <w:ilvl w:val="0"/>
          <w:numId w:val="3"/>
        </w:numPr>
        <w:rPr>
          <w:lang w:val="ru-RU"/>
        </w:rPr>
      </w:pPr>
      <w:r w:rsidRPr="00BC560A">
        <w:rPr>
          <w:lang w:val="ru-RU"/>
        </w:rPr>
        <w:t>Проверить наличие защиты от необдуманных и случайных действий пользователя</w:t>
      </w:r>
      <w:r w:rsidR="00E27014" w:rsidRPr="00E27014">
        <w:rPr>
          <w:lang w:val="ru-RU"/>
        </w:rPr>
        <w:t>;</w:t>
      </w:r>
    </w:p>
    <w:p w:rsidR="00BC560A" w:rsidRDefault="00BC560A" w:rsidP="007016FB">
      <w:pPr>
        <w:pStyle w:val="afd"/>
        <w:numPr>
          <w:ilvl w:val="0"/>
          <w:numId w:val="3"/>
        </w:numPr>
        <w:rPr>
          <w:lang w:val="ru-RU"/>
        </w:rPr>
      </w:pPr>
      <w:r w:rsidRPr="00BC560A">
        <w:rPr>
          <w:lang w:val="ru-RU"/>
        </w:rPr>
        <w:t>Проверить корректность тестов, что все подсчеты в программе производятся правильно</w:t>
      </w:r>
      <w:r w:rsidR="00E27014" w:rsidRPr="00E27014">
        <w:rPr>
          <w:lang w:val="ru-RU"/>
        </w:rPr>
        <w:t>;</w:t>
      </w:r>
    </w:p>
    <w:p w:rsidR="00BC560A" w:rsidRDefault="00BC560A" w:rsidP="007016FB">
      <w:pPr>
        <w:pStyle w:val="afd"/>
        <w:numPr>
          <w:ilvl w:val="0"/>
          <w:numId w:val="3"/>
        </w:numPr>
        <w:rPr>
          <w:lang w:val="ru-RU"/>
        </w:rPr>
      </w:pPr>
      <w:r w:rsidRPr="00BC560A">
        <w:rPr>
          <w:lang w:val="ru-RU"/>
        </w:rPr>
        <w:t>Проверить выполнение целевой задачи</w:t>
      </w:r>
      <w:r w:rsidR="00E27014">
        <w:t>;</w:t>
      </w:r>
    </w:p>
    <w:p w:rsidR="007D169E" w:rsidRDefault="0088549C" w:rsidP="007016FB">
      <w:pPr>
        <w:pStyle w:val="afd"/>
        <w:numPr>
          <w:ilvl w:val="0"/>
          <w:numId w:val="3"/>
        </w:numPr>
        <w:rPr>
          <w:lang w:val="ru-RU"/>
        </w:rPr>
      </w:pPr>
      <w:r>
        <w:rPr>
          <w:lang w:val="ru-RU"/>
        </w:rPr>
        <w:t>Прием</w:t>
      </w:r>
      <w:r w:rsidR="00BC560A" w:rsidRPr="00BC560A">
        <w:rPr>
          <w:lang w:val="ru-RU"/>
        </w:rPr>
        <w:t xml:space="preserve"> программы должна осуществляться руководителем учебной практики.</w:t>
      </w:r>
    </w:p>
    <w:p w:rsidR="007D169E" w:rsidRDefault="007D169E" w:rsidP="007D169E">
      <w:pPr>
        <w:rPr>
          <w:lang w:val="ru-RU"/>
        </w:rPr>
      </w:pPr>
      <w:r>
        <w:rPr>
          <w:lang w:val="ru-RU"/>
        </w:rPr>
        <w:br w:type="page"/>
      </w:r>
    </w:p>
    <w:p w:rsidR="007D169E" w:rsidRDefault="007D169E" w:rsidP="007D169E">
      <w:pPr>
        <w:pStyle w:val="1"/>
        <w:ind w:firstLine="706"/>
      </w:pPr>
      <w:bookmarkStart w:id="13" w:name="_Toc136520378"/>
      <w:r>
        <w:rPr>
          <w:lang w:val="ru-RU"/>
        </w:rPr>
        <w:lastRenderedPageBreak/>
        <w:t>Алгоритм задачи</w:t>
      </w:r>
      <w:bookmarkEnd w:id="13"/>
    </w:p>
    <w:p w:rsidR="00C15666" w:rsidRDefault="00EE54C5" w:rsidP="00C15666">
      <w:pPr>
        <w:pStyle w:val="afd"/>
        <w:rPr>
          <w:lang w:val="ru-RU"/>
        </w:rPr>
      </w:pPr>
      <w:r>
        <w:rPr>
          <w:lang w:val="ru-RU"/>
        </w:rPr>
        <w:t>Формулировка задачи:</w:t>
      </w:r>
    </w:p>
    <w:p w:rsidR="00EE54C5" w:rsidRDefault="00EE54C5" w:rsidP="00C15666">
      <w:pPr>
        <w:pStyle w:val="afd"/>
        <w:rPr>
          <w:lang w:val="ru-RU"/>
        </w:rPr>
      </w:pPr>
      <w:r w:rsidRPr="00EE54C5">
        <w:rPr>
          <w:lang w:val="ru-RU"/>
        </w:rPr>
        <w:t>Требуется найти кратчайший остов данного графа с помощью алгоритма Краскала.</w:t>
      </w:r>
      <w:r>
        <w:rPr>
          <w:lang w:val="ru-RU"/>
        </w:rPr>
        <w:t xml:space="preserve"> Матрица весов рёбер дана по условию.</w:t>
      </w:r>
    </w:p>
    <w:p w:rsidR="00EE54C5" w:rsidRDefault="00EE54C5" w:rsidP="00C15666">
      <w:pPr>
        <w:pStyle w:val="afd"/>
        <w:rPr>
          <w:lang w:val="ru-RU"/>
        </w:rPr>
      </w:pPr>
      <w:r>
        <w:rPr>
          <w:lang w:val="ru-RU"/>
        </w:rPr>
        <w:t>Словесное описание алгоритма:</w:t>
      </w:r>
    </w:p>
    <w:p w:rsidR="00EE54C5" w:rsidRDefault="00EE54C5" w:rsidP="00C15666">
      <w:pPr>
        <w:pStyle w:val="afd"/>
        <w:rPr>
          <w:lang w:val="ru-RU"/>
        </w:rPr>
      </w:pPr>
      <w:r w:rsidRPr="00EE54C5">
        <w:rPr>
          <w:lang w:val="ru-RU"/>
        </w:rPr>
        <w:t>Остовное дерево (остов) — это подграф данного графа, содержащий все его вершины и являющийся деревом.</w:t>
      </w:r>
    </w:p>
    <w:p w:rsidR="000B0259" w:rsidRPr="00C15666" w:rsidRDefault="000B0259" w:rsidP="00C15666">
      <w:pPr>
        <w:pStyle w:val="afd"/>
        <w:rPr>
          <w:lang w:val="ru-RU"/>
        </w:rPr>
      </w:pPr>
      <w:r w:rsidRPr="000B0259">
        <w:rPr>
          <w:lang w:val="ru-RU"/>
        </w:rPr>
        <w:t>Алгоритм Краскала, также алгоритм Крускала</w:t>
      </w:r>
      <w:r>
        <w:rPr>
          <w:lang w:val="ru-RU"/>
        </w:rPr>
        <w:t xml:space="preserve"> </w:t>
      </w:r>
      <w:r w:rsidRPr="000B0259">
        <w:rPr>
          <w:lang w:val="ru-RU"/>
        </w:rPr>
        <w:t>— эффективный алгоритм построения минимального остовного дерева взвешенного связного неориентированного графа.</w:t>
      </w:r>
    </w:p>
    <w:p w:rsidR="00C15666" w:rsidRDefault="000B0259" w:rsidP="00172542">
      <w:pPr>
        <w:pStyle w:val="afd"/>
        <w:rPr>
          <w:lang w:val="ru-RU"/>
        </w:rPr>
      </w:pPr>
      <w:r>
        <w:rPr>
          <w:lang w:val="ru-RU"/>
        </w:rPr>
        <w:t>Алгоритм Краскала:</w:t>
      </w:r>
    </w:p>
    <w:p w:rsidR="0027485F" w:rsidRDefault="0027485F" w:rsidP="007016FB">
      <w:pPr>
        <w:pStyle w:val="afd"/>
        <w:numPr>
          <w:ilvl w:val="0"/>
          <w:numId w:val="5"/>
        </w:numPr>
        <w:rPr>
          <w:lang w:val="ru-RU"/>
        </w:rPr>
      </w:pPr>
      <w:r w:rsidRPr="0027485F">
        <w:rPr>
          <w:lang w:val="ru-RU"/>
        </w:rPr>
        <w:t>Создать пустое минимальное остовное дерево.</w:t>
      </w:r>
    </w:p>
    <w:p w:rsidR="0027485F" w:rsidRDefault="0027485F" w:rsidP="007016FB">
      <w:pPr>
        <w:pStyle w:val="afd"/>
        <w:numPr>
          <w:ilvl w:val="0"/>
          <w:numId w:val="5"/>
        </w:numPr>
        <w:rPr>
          <w:lang w:val="ru-RU"/>
        </w:rPr>
      </w:pPr>
      <w:r w:rsidRPr="0027485F">
        <w:rPr>
          <w:lang w:val="ru-RU"/>
        </w:rPr>
        <w:t>Отсортировать все ребра графа по возрастанию весов.</w:t>
      </w:r>
    </w:p>
    <w:p w:rsidR="0027485F" w:rsidRDefault="0027485F" w:rsidP="007016FB">
      <w:pPr>
        <w:pStyle w:val="afd"/>
        <w:numPr>
          <w:ilvl w:val="0"/>
          <w:numId w:val="5"/>
        </w:numPr>
        <w:rPr>
          <w:lang w:val="ru-RU"/>
        </w:rPr>
      </w:pPr>
      <w:r w:rsidRPr="0027485F">
        <w:rPr>
          <w:lang w:val="ru-RU"/>
        </w:rPr>
        <w:t>Для каждого ребра (u, v) из отсортированного списка:</w:t>
      </w:r>
    </w:p>
    <w:p w:rsidR="0027485F" w:rsidRDefault="0027485F" w:rsidP="007016FB">
      <w:pPr>
        <w:pStyle w:val="afd"/>
        <w:numPr>
          <w:ilvl w:val="1"/>
          <w:numId w:val="5"/>
        </w:numPr>
        <w:rPr>
          <w:lang w:val="ru-RU"/>
        </w:rPr>
      </w:pPr>
      <w:r w:rsidRPr="0027485F">
        <w:rPr>
          <w:lang w:val="ru-RU"/>
        </w:rPr>
        <w:t>Если добавление ребра (u, v) не создаст цикл в минимальном остовном дереве, то добавить его в минимальное остовное дерево.</w:t>
      </w:r>
    </w:p>
    <w:p w:rsidR="0027485F" w:rsidRDefault="0027485F" w:rsidP="007016FB">
      <w:pPr>
        <w:pStyle w:val="afd"/>
        <w:numPr>
          <w:ilvl w:val="1"/>
          <w:numId w:val="5"/>
        </w:numPr>
        <w:rPr>
          <w:lang w:val="ru-RU"/>
        </w:rPr>
      </w:pPr>
      <w:r w:rsidRPr="0027485F">
        <w:rPr>
          <w:lang w:val="ru-RU"/>
        </w:rPr>
        <w:t>Иначе, проигнорировать ребро и перейти к следующему.</w:t>
      </w:r>
    </w:p>
    <w:p w:rsidR="00172542" w:rsidRDefault="0027485F" w:rsidP="007016FB">
      <w:pPr>
        <w:pStyle w:val="afd"/>
        <w:numPr>
          <w:ilvl w:val="0"/>
          <w:numId w:val="5"/>
        </w:numPr>
        <w:rPr>
          <w:lang w:val="ru-RU"/>
        </w:rPr>
      </w:pPr>
      <w:r w:rsidRPr="0027485F">
        <w:rPr>
          <w:lang w:val="ru-RU"/>
        </w:rPr>
        <w:t>Вернуть минимальное остовное дерево.</w:t>
      </w:r>
    </w:p>
    <w:p w:rsidR="0027485F" w:rsidRDefault="0027485F" w:rsidP="0027485F">
      <w:pPr>
        <w:pStyle w:val="afd"/>
        <w:ind w:left="810" w:firstLine="0"/>
        <w:rPr>
          <w:lang w:val="ru-RU"/>
        </w:rPr>
      </w:pPr>
      <w:r>
        <w:rPr>
          <w:lang w:val="ru-RU"/>
        </w:rPr>
        <w:t>В результате получится минимально остновное дерево.</w:t>
      </w:r>
    </w:p>
    <w:p w:rsidR="0027485F" w:rsidRDefault="0027485F" w:rsidP="0027485F">
      <w:pPr>
        <w:pStyle w:val="afd"/>
        <w:ind w:left="810" w:firstLine="0"/>
        <w:rPr>
          <w:lang w:val="ru-RU"/>
        </w:rPr>
      </w:pPr>
      <w:r>
        <w:rPr>
          <w:lang w:val="ru-RU"/>
        </w:rPr>
        <w:t xml:space="preserve">Пример: </w:t>
      </w:r>
    </w:p>
    <w:p w:rsidR="0027485F" w:rsidRDefault="00C05DFA" w:rsidP="0027485F">
      <w:pPr>
        <w:pStyle w:val="afd"/>
        <w:ind w:left="810" w:firstLine="0"/>
        <w:rPr>
          <w:lang w:val="ru-RU"/>
        </w:rPr>
      </w:pPr>
      <w:r>
        <w:rPr>
          <w:lang w:val="ru-RU"/>
        </w:rPr>
        <w:t>Найти для представленного на рисунке 1 графа</w:t>
      </w:r>
      <w:r w:rsidRPr="00C05DFA">
        <w:rPr>
          <w:lang w:val="ru-RU"/>
        </w:rPr>
        <w:t>,</w:t>
      </w:r>
      <w:r>
        <w:rPr>
          <w:lang w:val="ru-RU"/>
        </w:rPr>
        <w:t xml:space="preserve"> кратчайший остов.</w:t>
      </w:r>
    </w:p>
    <w:p w:rsidR="00DC11BE" w:rsidRDefault="00C05DFA" w:rsidP="00DC11BE">
      <w:pPr>
        <w:pStyle w:val="afd"/>
        <w:keepNext/>
        <w:ind w:left="810" w:firstLine="0"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649240" cy="19869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240" cy="198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DFA" w:rsidRPr="00DA1807" w:rsidRDefault="00DC11BE" w:rsidP="00DC11BE">
      <w:pPr>
        <w:pStyle w:val="ad"/>
        <w:rPr>
          <w:lang w:val="ru-RU"/>
        </w:rPr>
      </w:pPr>
      <w:r w:rsidRPr="00DA1807">
        <w:rPr>
          <w:lang w:val="ru-RU"/>
        </w:rPr>
        <w:t xml:space="preserve">Рисунок </w:t>
      </w:r>
      <w:r w:rsidRPr="00DC11BE">
        <w:fldChar w:fldCharType="begin"/>
      </w:r>
      <w:r w:rsidRPr="00DA1807">
        <w:rPr>
          <w:lang w:val="ru-RU"/>
        </w:rPr>
        <w:instrText xml:space="preserve"> </w:instrText>
      </w:r>
      <w:r w:rsidRPr="00DC11BE">
        <w:instrText>SEQ</w:instrText>
      </w:r>
      <w:r w:rsidRPr="00DA1807">
        <w:rPr>
          <w:lang w:val="ru-RU"/>
        </w:rPr>
        <w:instrText xml:space="preserve"> Рисунок \* </w:instrText>
      </w:r>
      <w:r w:rsidRPr="00DC11BE">
        <w:instrText>ARABIC</w:instrText>
      </w:r>
      <w:r w:rsidRPr="00DA1807">
        <w:rPr>
          <w:lang w:val="ru-RU"/>
        </w:rPr>
        <w:instrText xml:space="preserve"> </w:instrText>
      </w:r>
      <w:r w:rsidRPr="00DC11BE">
        <w:fldChar w:fldCharType="separate"/>
      </w:r>
      <w:r w:rsidR="000D0D1B" w:rsidRPr="00D53D79">
        <w:rPr>
          <w:noProof/>
          <w:lang w:val="ru-RU"/>
        </w:rPr>
        <w:t>1</w:t>
      </w:r>
      <w:r w:rsidRPr="00DC11BE">
        <w:fldChar w:fldCharType="end"/>
      </w:r>
      <w:r w:rsidRPr="00DA1807">
        <w:rPr>
          <w:lang w:val="ru-RU"/>
        </w:rPr>
        <w:t xml:space="preserve"> - Исходный граф</w:t>
      </w:r>
    </w:p>
    <w:p w:rsidR="00DC11BE" w:rsidRDefault="00DC11BE" w:rsidP="00DC11BE">
      <w:pPr>
        <w:pStyle w:val="afd"/>
        <w:rPr>
          <w:lang w:val="ru-RU"/>
        </w:rPr>
      </w:pPr>
      <w:r>
        <w:rPr>
          <w:lang w:val="ru-RU"/>
        </w:rPr>
        <w:lastRenderedPageBreak/>
        <w:t>Шаг один:</w:t>
      </w:r>
    </w:p>
    <w:p w:rsidR="00DC11BE" w:rsidRPr="00DC11BE" w:rsidRDefault="00DC11BE" w:rsidP="00DC11BE">
      <w:pPr>
        <w:pStyle w:val="afd"/>
        <w:rPr>
          <w:lang w:val="ru-RU"/>
        </w:rPr>
      </w:pPr>
      <w:r w:rsidRPr="00DC11BE">
        <w:rPr>
          <w:lang w:val="ru-RU"/>
        </w:rPr>
        <w:t>Первое ребро, которое будет рассмотрено — ae, так как его вес минимальный.</w:t>
      </w:r>
    </w:p>
    <w:p w:rsidR="00DC11BE" w:rsidRPr="00DC11BE" w:rsidRDefault="00DC11BE" w:rsidP="00DC11BE">
      <w:pPr>
        <w:pStyle w:val="afd"/>
        <w:rPr>
          <w:lang w:val="ru-RU"/>
        </w:rPr>
      </w:pPr>
      <w:r w:rsidRPr="00DC11BE">
        <w:rPr>
          <w:lang w:val="ru-RU"/>
        </w:rPr>
        <w:t>Добавим его к ответу, так как его концы соединяют вершины из разных множеств (a — красное и e — зелёное).</w:t>
      </w:r>
    </w:p>
    <w:p w:rsidR="00A83BDC" w:rsidRDefault="00DC11BE" w:rsidP="00DC11BE">
      <w:pPr>
        <w:pStyle w:val="afd"/>
        <w:rPr>
          <w:lang w:val="ru-RU"/>
        </w:rPr>
      </w:pPr>
      <w:r w:rsidRPr="00DC11BE">
        <w:rPr>
          <w:lang w:val="ru-RU"/>
        </w:rPr>
        <w:t>Объединим красное и зелёное множество в одно (красное), так как теперь они соединены ребром.</w:t>
      </w:r>
    </w:p>
    <w:p w:rsidR="0009209E" w:rsidRDefault="0009209E" w:rsidP="0009209E">
      <w:pPr>
        <w:pStyle w:val="afd"/>
        <w:keepNext/>
        <w:jc w:val="center"/>
      </w:pPr>
      <w:r w:rsidRPr="0009209E">
        <w:rPr>
          <w:noProof/>
          <w:lang w:val="ru-RU" w:eastAsia="ru-RU"/>
        </w:rPr>
        <w:drawing>
          <wp:inline distT="0" distB="0" distL="0" distR="0">
            <wp:extent cx="2700867" cy="2025650"/>
            <wp:effectExtent l="0" t="0" r="4445" b="0"/>
            <wp:docPr id="2" name="Рисунок 2" descr="Mst kruskal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st kruskal 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176" cy="203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1BE" w:rsidRDefault="0009209E" w:rsidP="0009209E">
      <w:pPr>
        <w:pStyle w:val="ad"/>
        <w:rPr>
          <w:lang w:val="ru-RU"/>
        </w:rPr>
      </w:pPr>
      <w:r w:rsidRPr="0009209E">
        <w:rPr>
          <w:lang w:val="ru-RU"/>
        </w:rPr>
        <w:t xml:space="preserve">Рисунок </w:t>
      </w:r>
      <w:r>
        <w:fldChar w:fldCharType="begin"/>
      </w:r>
      <w:r w:rsidRPr="0009209E">
        <w:rPr>
          <w:lang w:val="ru-RU"/>
        </w:rPr>
        <w:instrText xml:space="preserve"> </w:instrText>
      </w:r>
      <w:r>
        <w:instrText>SEQ</w:instrText>
      </w:r>
      <w:r w:rsidRPr="0009209E">
        <w:rPr>
          <w:lang w:val="ru-RU"/>
        </w:rPr>
        <w:instrText xml:space="preserve"> Рисунок \* </w:instrText>
      </w:r>
      <w:r>
        <w:instrText>ARABIC</w:instrText>
      </w:r>
      <w:r w:rsidRPr="0009209E">
        <w:rPr>
          <w:lang w:val="ru-RU"/>
        </w:rPr>
        <w:instrText xml:space="preserve"> </w:instrText>
      </w:r>
      <w:r>
        <w:fldChar w:fldCharType="separate"/>
      </w:r>
      <w:r w:rsidR="000D0D1B" w:rsidRPr="00D53D79">
        <w:rPr>
          <w:noProof/>
          <w:lang w:val="ru-RU"/>
        </w:rPr>
        <w:t>2</w:t>
      </w:r>
      <w:r>
        <w:fldChar w:fldCharType="end"/>
      </w:r>
      <w:r>
        <w:rPr>
          <w:lang w:val="ru-RU"/>
        </w:rPr>
        <w:t xml:space="preserve"> – После первого шага</w:t>
      </w:r>
    </w:p>
    <w:p w:rsidR="0009209E" w:rsidRDefault="0009209E" w:rsidP="0009209E">
      <w:pPr>
        <w:pStyle w:val="afd"/>
        <w:rPr>
          <w:lang w:val="ru-RU"/>
        </w:rPr>
      </w:pPr>
      <w:r>
        <w:rPr>
          <w:lang w:val="ru-RU"/>
        </w:rPr>
        <w:t>Шаг два:</w:t>
      </w:r>
    </w:p>
    <w:p w:rsidR="0009209E" w:rsidRPr="0009209E" w:rsidRDefault="0009209E" w:rsidP="0009209E">
      <w:pPr>
        <w:pStyle w:val="afd"/>
        <w:rPr>
          <w:lang w:val="ru-RU"/>
        </w:rPr>
      </w:pPr>
      <w:r w:rsidRPr="0009209E">
        <w:rPr>
          <w:lang w:val="ru-RU"/>
        </w:rPr>
        <w:t>Рассмотрим следующие ребро — cd.</w:t>
      </w:r>
    </w:p>
    <w:p w:rsidR="0009209E" w:rsidRPr="0009209E" w:rsidRDefault="0009209E" w:rsidP="0009209E">
      <w:pPr>
        <w:pStyle w:val="afd"/>
        <w:rPr>
          <w:lang w:val="ru-RU"/>
        </w:rPr>
      </w:pPr>
      <w:r w:rsidRPr="0009209E">
        <w:rPr>
          <w:lang w:val="ru-RU"/>
        </w:rPr>
        <w:t>Добавим его к ответу, так как его концы соединяют вершины из разных множеств (c — синее и d — голубое).</w:t>
      </w:r>
    </w:p>
    <w:p w:rsidR="0009209E" w:rsidRDefault="0009209E" w:rsidP="0009209E">
      <w:pPr>
        <w:pStyle w:val="afd"/>
        <w:rPr>
          <w:lang w:val="ru-RU"/>
        </w:rPr>
      </w:pPr>
      <w:r w:rsidRPr="0009209E">
        <w:rPr>
          <w:lang w:val="ru-RU"/>
        </w:rPr>
        <w:t>Объединим синее и голубое множество в одно (синее), так как теперь они соединены ребром.</w:t>
      </w:r>
    </w:p>
    <w:p w:rsidR="0009209E" w:rsidRDefault="0009209E" w:rsidP="0009209E">
      <w:pPr>
        <w:pStyle w:val="afd"/>
        <w:keepNext/>
        <w:jc w:val="center"/>
      </w:pPr>
      <w:r>
        <w:rPr>
          <w:noProof/>
          <w:lang w:val="ru-RU" w:eastAsia="ru-RU"/>
        </w:rPr>
        <w:drawing>
          <wp:inline distT="0" distB="0" distL="0" distR="0">
            <wp:extent cx="2667000" cy="2000250"/>
            <wp:effectExtent l="0" t="0" r="0" b="0"/>
            <wp:docPr id="3" name="Рисунок 3" descr="Mst kruskal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st kruskal 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896" cy="200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09E" w:rsidRDefault="0009209E" w:rsidP="0009209E">
      <w:pPr>
        <w:pStyle w:val="ad"/>
        <w:rPr>
          <w:lang w:val="ru-RU"/>
        </w:rPr>
      </w:pPr>
      <w:r w:rsidRPr="00326397">
        <w:rPr>
          <w:lang w:val="ru-RU"/>
        </w:rPr>
        <w:t xml:space="preserve">Рисунок </w:t>
      </w:r>
      <w:r>
        <w:fldChar w:fldCharType="begin"/>
      </w:r>
      <w:r w:rsidRPr="00326397">
        <w:rPr>
          <w:lang w:val="ru-RU"/>
        </w:rPr>
        <w:instrText xml:space="preserve"> </w:instrText>
      </w:r>
      <w:r>
        <w:instrText>SEQ</w:instrText>
      </w:r>
      <w:r w:rsidRPr="00326397">
        <w:rPr>
          <w:lang w:val="ru-RU"/>
        </w:rPr>
        <w:instrText xml:space="preserve"> Рисунок \* </w:instrText>
      </w:r>
      <w:r>
        <w:instrText>ARABIC</w:instrText>
      </w:r>
      <w:r w:rsidRPr="00326397">
        <w:rPr>
          <w:lang w:val="ru-RU"/>
        </w:rPr>
        <w:instrText xml:space="preserve"> </w:instrText>
      </w:r>
      <w:r>
        <w:fldChar w:fldCharType="separate"/>
      </w:r>
      <w:r w:rsidR="000D0D1B" w:rsidRPr="00D53D79">
        <w:rPr>
          <w:noProof/>
          <w:lang w:val="ru-RU"/>
        </w:rPr>
        <w:t>3</w:t>
      </w:r>
      <w:r>
        <w:fldChar w:fldCharType="end"/>
      </w:r>
      <w:r>
        <w:rPr>
          <w:lang w:val="ru-RU"/>
        </w:rPr>
        <w:t xml:space="preserve"> – После второго шага</w:t>
      </w:r>
    </w:p>
    <w:p w:rsidR="0009209E" w:rsidRDefault="0009209E" w:rsidP="0009209E">
      <w:pPr>
        <w:pStyle w:val="afd"/>
        <w:rPr>
          <w:lang w:val="ru-RU"/>
        </w:rPr>
      </w:pPr>
      <w:r>
        <w:rPr>
          <w:lang w:val="ru-RU"/>
        </w:rPr>
        <w:t>Шаг три:</w:t>
      </w:r>
    </w:p>
    <w:p w:rsidR="0009209E" w:rsidRPr="0009209E" w:rsidRDefault="0009209E" w:rsidP="0098043E">
      <w:pPr>
        <w:pStyle w:val="afd"/>
        <w:rPr>
          <w:lang w:val="ru-RU"/>
        </w:rPr>
      </w:pPr>
      <w:r w:rsidRPr="0009209E">
        <w:rPr>
          <w:lang w:val="ru-RU"/>
        </w:rPr>
        <w:lastRenderedPageBreak/>
        <w:t>Дальше рассмотрим ребро ab.</w:t>
      </w:r>
    </w:p>
    <w:p w:rsidR="0009209E" w:rsidRPr="0009209E" w:rsidRDefault="0009209E" w:rsidP="0098043E">
      <w:pPr>
        <w:pStyle w:val="afd"/>
        <w:rPr>
          <w:lang w:val="ru-RU"/>
        </w:rPr>
      </w:pPr>
      <w:r w:rsidRPr="0009209E">
        <w:rPr>
          <w:lang w:val="ru-RU"/>
        </w:rPr>
        <w:t>Добавим его к ответу, так как его концы соединяют вершины из разных множеств (a — красное и b — розовое).</w:t>
      </w:r>
    </w:p>
    <w:p w:rsidR="0009209E" w:rsidRDefault="0009209E" w:rsidP="0098043E">
      <w:pPr>
        <w:pStyle w:val="afd"/>
        <w:rPr>
          <w:lang w:val="ru-RU"/>
        </w:rPr>
      </w:pPr>
      <w:r w:rsidRPr="0009209E">
        <w:rPr>
          <w:lang w:val="ru-RU"/>
        </w:rPr>
        <w:t>Объединим красное и розовое множество в одно (красное), так как теперь они соединены ребром.</w:t>
      </w:r>
    </w:p>
    <w:p w:rsidR="0098043E" w:rsidRDefault="0098043E" w:rsidP="0098043E">
      <w:pPr>
        <w:pStyle w:val="afd"/>
        <w:keepNext/>
        <w:jc w:val="center"/>
      </w:pPr>
      <w:r w:rsidRPr="0098043E">
        <w:rPr>
          <w:noProof/>
          <w:lang w:val="ru-RU" w:eastAsia="ru-RU"/>
        </w:rPr>
        <w:drawing>
          <wp:inline distT="0" distB="0" distL="0" distR="0">
            <wp:extent cx="2590800" cy="1943100"/>
            <wp:effectExtent l="0" t="0" r="0" b="0"/>
            <wp:docPr id="4" name="Рисунок 4" descr="Mst kruskal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st kruskal 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994" cy="194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43E" w:rsidRDefault="0098043E" w:rsidP="0098043E">
      <w:pPr>
        <w:pStyle w:val="ad"/>
        <w:rPr>
          <w:lang w:val="ru-RU"/>
        </w:rPr>
      </w:pPr>
      <w:r w:rsidRPr="00326397">
        <w:rPr>
          <w:lang w:val="ru-RU"/>
        </w:rPr>
        <w:t xml:space="preserve">Рисунок </w:t>
      </w:r>
      <w:r>
        <w:fldChar w:fldCharType="begin"/>
      </w:r>
      <w:r w:rsidRPr="00326397">
        <w:rPr>
          <w:lang w:val="ru-RU"/>
        </w:rPr>
        <w:instrText xml:space="preserve"> </w:instrText>
      </w:r>
      <w:r>
        <w:instrText>SEQ</w:instrText>
      </w:r>
      <w:r w:rsidRPr="00326397">
        <w:rPr>
          <w:lang w:val="ru-RU"/>
        </w:rPr>
        <w:instrText xml:space="preserve"> Рисунок \* </w:instrText>
      </w:r>
      <w:r>
        <w:instrText>ARABIC</w:instrText>
      </w:r>
      <w:r w:rsidRPr="00326397">
        <w:rPr>
          <w:lang w:val="ru-RU"/>
        </w:rPr>
        <w:instrText xml:space="preserve"> </w:instrText>
      </w:r>
      <w:r>
        <w:fldChar w:fldCharType="separate"/>
      </w:r>
      <w:r w:rsidR="000D0D1B" w:rsidRPr="00D53D79">
        <w:rPr>
          <w:noProof/>
          <w:lang w:val="ru-RU"/>
        </w:rPr>
        <w:t>4</w:t>
      </w:r>
      <w:r>
        <w:fldChar w:fldCharType="end"/>
      </w:r>
      <w:r>
        <w:rPr>
          <w:lang w:val="ru-RU"/>
        </w:rPr>
        <w:t xml:space="preserve"> – После третьего шага</w:t>
      </w:r>
    </w:p>
    <w:p w:rsidR="00326397" w:rsidRDefault="00326397" w:rsidP="00326397">
      <w:pPr>
        <w:pStyle w:val="afd"/>
        <w:rPr>
          <w:lang w:val="ru-RU"/>
        </w:rPr>
      </w:pPr>
      <w:r>
        <w:rPr>
          <w:lang w:val="ru-RU"/>
        </w:rPr>
        <w:t>Шаг 4:</w:t>
      </w:r>
    </w:p>
    <w:p w:rsidR="00326397" w:rsidRPr="00326397" w:rsidRDefault="00326397" w:rsidP="00326397">
      <w:pPr>
        <w:pStyle w:val="afd"/>
        <w:rPr>
          <w:lang w:val="ru-RU"/>
        </w:rPr>
      </w:pPr>
      <w:r w:rsidRPr="00326397">
        <w:rPr>
          <w:lang w:val="ru-RU"/>
        </w:rPr>
        <w:t>Рассмотрим следующие ребро — be.</w:t>
      </w:r>
    </w:p>
    <w:p w:rsidR="00326397" w:rsidRPr="00326397" w:rsidRDefault="00326397" w:rsidP="00326397">
      <w:pPr>
        <w:pStyle w:val="afd"/>
        <w:rPr>
          <w:lang w:val="ru-RU"/>
        </w:rPr>
      </w:pPr>
      <w:r w:rsidRPr="00326397">
        <w:rPr>
          <w:lang w:val="ru-RU"/>
        </w:rPr>
        <w:t>Оно соединяет вершины из одного множества, поэтому перейдём к следующему ребру bc</w:t>
      </w:r>
    </w:p>
    <w:p w:rsidR="00326397" w:rsidRPr="00326397" w:rsidRDefault="00326397" w:rsidP="00326397">
      <w:pPr>
        <w:pStyle w:val="afd"/>
        <w:rPr>
          <w:lang w:val="ru-RU"/>
        </w:rPr>
      </w:pPr>
      <w:r w:rsidRPr="00326397">
        <w:rPr>
          <w:lang w:val="ru-RU"/>
        </w:rPr>
        <w:t>Добавим его к ответу, так как его концы соединяют вершины из разных множеств (b — красное и c — синее).</w:t>
      </w:r>
    </w:p>
    <w:p w:rsidR="00326397" w:rsidRDefault="00326397" w:rsidP="00326397">
      <w:pPr>
        <w:pStyle w:val="afd"/>
        <w:rPr>
          <w:lang w:val="ru-RU"/>
        </w:rPr>
      </w:pPr>
      <w:r w:rsidRPr="00326397">
        <w:rPr>
          <w:lang w:val="ru-RU"/>
        </w:rPr>
        <w:t>Объединим красное и синее множество в одно (красное), так как теперь они соединены ребром.</w:t>
      </w:r>
    </w:p>
    <w:p w:rsidR="00326397" w:rsidRDefault="00326397" w:rsidP="00326397">
      <w:pPr>
        <w:pStyle w:val="afd"/>
        <w:keepNext/>
        <w:jc w:val="center"/>
      </w:pPr>
      <w:r w:rsidRPr="00326397">
        <w:rPr>
          <w:noProof/>
          <w:lang w:val="ru-RU" w:eastAsia="ru-RU"/>
        </w:rPr>
        <w:drawing>
          <wp:inline distT="0" distB="0" distL="0" distR="0">
            <wp:extent cx="2734733" cy="2051050"/>
            <wp:effectExtent l="0" t="0" r="8890" b="0"/>
            <wp:docPr id="5" name="Рисунок 5" descr="Mst kruskal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st kruskal 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794" cy="205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397" w:rsidRDefault="00326397" w:rsidP="00326397">
      <w:pPr>
        <w:pStyle w:val="ad"/>
        <w:rPr>
          <w:lang w:val="ru-RU"/>
        </w:rPr>
      </w:pPr>
      <w:r w:rsidRPr="00326397">
        <w:rPr>
          <w:lang w:val="ru-RU"/>
        </w:rPr>
        <w:t xml:space="preserve">Рисунок </w:t>
      </w:r>
      <w:r>
        <w:fldChar w:fldCharType="begin"/>
      </w:r>
      <w:r w:rsidRPr="00326397">
        <w:rPr>
          <w:lang w:val="ru-RU"/>
        </w:rPr>
        <w:instrText xml:space="preserve"> </w:instrText>
      </w:r>
      <w:r>
        <w:instrText>SEQ</w:instrText>
      </w:r>
      <w:r w:rsidRPr="00326397">
        <w:rPr>
          <w:lang w:val="ru-RU"/>
        </w:rPr>
        <w:instrText xml:space="preserve"> Рисунок \* </w:instrText>
      </w:r>
      <w:r>
        <w:instrText>ARABIC</w:instrText>
      </w:r>
      <w:r w:rsidRPr="00326397">
        <w:rPr>
          <w:lang w:val="ru-RU"/>
        </w:rPr>
        <w:instrText xml:space="preserve"> </w:instrText>
      </w:r>
      <w:r>
        <w:fldChar w:fldCharType="separate"/>
      </w:r>
      <w:r w:rsidR="000D0D1B" w:rsidRPr="00D53D79">
        <w:rPr>
          <w:noProof/>
          <w:lang w:val="ru-RU"/>
        </w:rPr>
        <w:t>5</w:t>
      </w:r>
      <w:r>
        <w:fldChar w:fldCharType="end"/>
      </w:r>
      <w:r>
        <w:rPr>
          <w:lang w:val="ru-RU"/>
        </w:rPr>
        <w:t xml:space="preserve"> – После 4 шага</w:t>
      </w:r>
    </w:p>
    <w:p w:rsidR="00326397" w:rsidRDefault="00326397" w:rsidP="00326397">
      <w:pPr>
        <w:pStyle w:val="afd"/>
        <w:rPr>
          <w:lang w:val="ru-RU"/>
        </w:rPr>
      </w:pPr>
      <w:r>
        <w:rPr>
          <w:lang w:val="ru-RU"/>
        </w:rPr>
        <w:lastRenderedPageBreak/>
        <w:t>Как мы можем увидеть на рисунке 5</w:t>
      </w:r>
      <w:r w:rsidRPr="00326397">
        <w:rPr>
          <w:lang w:val="ru-RU"/>
        </w:rPr>
        <w:t xml:space="preserve">, </w:t>
      </w:r>
      <w:r>
        <w:rPr>
          <w:lang w:val="ru-RU"/>
        </w:rPr>
        <w:t>все вершины соединены между собой и не создают цикл, это значит, что мы н</w:t>
      </w:r>
      <w:r w:rsidR="00EA12E2">
        <w:rPr>
          <w:lang w:val="ru-RU"/>
        </w:rPr>
        <w:t xml:space="preserve">ашли кратчайшее остовное дерево: </w:t>
      </w:r>
      <w:r w:rsidR="00EA12E2">
        <w:t>e</w:t>
      </w:r>
      <w:r w:rsidR="00EA12E2" w:rsidRPr="00EA12E2">
        <w:rPr>
          <w:lang w:val="ru-RU"/>
        </w:rPr>
        <w:t>-</w:t>
      </w:r>
      <w:r w:rsidR="00EA12E2">
        <w:t>a</w:t>
      </w:r>
      <w:r w:rsidR="00EA12E2" w:rsidRPr="00EA12E2">
        <w:rPr>
          <w:lang w:val="ru-RU"/>
        </w:rPr>
        <w:t>-</w:t>
      </w:r>
      <w:r w:rsidR="00EA12E2">
        <w:t>b</w:t>
      </w:r>
      <w:r w:rsidR="00EA12E2" w:rsidRPr="00EA12E2">
        <w:rPr>
          <w:lang w:val="ru-RU"/>
        </w:rPr>
        <w:t>-</w:t>
      </w:r>
      <w:r w:rsidR="00EA12E2">
        <w:t>c</w:t>
      </w:r>
      <w:r w:rsidR="00EA12E2" w:rsidRPr="00EA12E2">
        <w:rPr>
          <w:lang w:val="ru-RU"/>
        </w:rPr>
        <w:t>-</w:t>
      </w:r>
      <w:r w:rsidR="00EA12E2">
        <w:t>d</w:t>
      </w:r>
      <w:r w:rsidR="00EA12E2" w:rsidRPr="00EA12E2">
        <w:rPr>
          <w:lang w:val="ru-RU"/>
        </w:rPr>
        <w:t>.</w:t>
      </w:r>
    </w:p>
    <w:p w:rsidR="0062282B" w:rsidRDefault="001D7F69" w:rsidP="0062282B">
      <w:pPr>
        <w:pStyle w:val="afd"/>
        <w:rPr>
          <w:lang w:val="ru-RU"/>
        </w:rPr>
      </w:pPr>
      <w:r>
        <w:rPr>
          <w:lang w:val="ru-RU"/>
        </w:rPr>
        <w:t>На рисунке 6 представлена блок-схема алгоритма Краскала.</w:t>
      </w:r>
    </w:p>
    <w:p w:rsidR="0097061F" w:rsidRPr="005E3635" w:rsidRDefault="0062282B" w:rsidP="00073BB0">
      <w:pPr>
        <w:pStyle w:val="afd"/>
        <w:jc w:val="center"/>
        <w:rPr>
          <w:lang w:val="ru-RU"/>
        </w:rPr>
      </w:pPr>
      <w:r>
        <w:object w:dxaOrig="4521" w:dyaOrig="127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6pt;height:635pt" o:ole="">
            <v:imagedata r:id="rId14" o:title=""/>
          </v:shape>
          <o:OLEObject Type="Embed" ProgID="Visio.Drawing.15" ShapeID="_x0000_i1025" DrawAspect="Content" ObjectID="_1747133371" r:id="rId15"/>
        </w:object>
      </w:r>
    </w:p>
    <w:p w:rsidR="00326397" w:rsidRDefault="0097061F" w:rsidP="0097061F">
      <w:pPr>
        <w:pStyle w:val="ad"/>
        <w:rPr>
          <w:lang w:val="ru-RU"/>
        </w:rPr>
      </w:pPr>
      <w:r w:rsidRPr="0062282B">
        <w:rPr>
          <w:lang w:val="ru-RU"/>
        </w:rPr>
        <w:t xml:space="preserve">Рисунок </w:t>
      </w:r>
      <w:r w:rsidR="009D07CF">
        <w:rPr>
          <w:noProof/>
        </w:rPr>
        <w:fldChar w:fldCharType="begin"/>
      </w:r>
      <w:r w:rsidR="009D07CF" w:rsidRPr="0062282B">
        <w:rPr>
          <w:noProof/>
          <w:lang w:val="ru-RU"/>
        </w:rPr>
        <w:instrText xml:space="preserve"> </w:instrText>
      </w:r>
      <w:r w:rsidR="009D07CF">
        <w:rPr>
          <w:noProof/>
        </w:rPr>
        <w:instrText>SEQ</w:instrText>
      </w:r>
      <w:r w:rsidR="009D07CF" w:rsidRPr="0062282B">
        <w:rPr>
          <w:noProof/>
          <w:lang w:val="ru-RU"/>
        </w:rPr>
        <w:instrText xml:space="preserve"> Рисунок \* </w:instrText>
      </w:r>
      <w:r w:rsidR="009D07CF">
        <w:rPr>
          <w:noProof/>
        </w:rPr>
        <w:instrText>ARABIC</w:instrText>
      </w:r>
      <w:r w:rsidR="009D07CF" w:rsidRPr="0062282B">
        <w:rPr>
          <w:noProof/>
          <w:lang w:val="ru-RU"/>
        </w:rPr>
        <w:instrText xml:space="preserve"> </w:instrText>
      </w:r>
      <w:r w:rsidR="009D07CF">
        <w:rPr>
          <w:noProof/>
        </w:rPr>
        <w:fldChar w:fldCharType="separate"/>
      </w:r>
      <w:r w:rsidR="000D0D1B" w:rsidRPr="00D53D79">
        <w:rPr>
          <w:noProof/>
          <w:lang w:val="ru-RU"/>
        </w:rPr>
        <w:t>6</w:t>
      </w:r>
      <w:r w:rsidR="009D07CF">
        <w:rPr>
          <w:noProof/>
        </w:rPr>
        <w:fldChar w:fldCharType="end"/>
      </w:r>
      <w:r>
        <w:rPr>
          <w:lang w:val="ru-RU"/>
        </w:rPr>
        <w:t xml:space="preserve"> – Блок схема алгоритма</w:t>
      </w:r>
    </w:p>
    <w:p w:rsidR="005E3635" w:rsidRPr="005E3635" w:rsidRDefault="005E3635" w:rsidP="005E3635">
      <w:pPr>
        <w:pStyle w:val="afd"/>
        <w:rPr>
          <w:lang w:val="ru-RU"/>
        </w:rPr>
      </w:pPr>
      <w:r>
        <w:rPr>
          <w:lang w:val="ru-RU"/>
        </w:rPr>
        <w:t>Комментарий к рисунку 6:</w:t>
      </w:r>
    </w:p>
    <w:p w:rsidR="0062282B" w:rsidRDefault="005E3635" w:rsidP="0062282B">
      <w:pPr>
        <w:pStyle w:val="afd"/>
        <w:rPr>
          <w:lang w:val="ru-RU"/>
        </w:rPr>
      </w:pPr>
      <w:r>
        <w:rPr>
          <w:lang w:val="ru-RU"/>
        </w:rPr>
        <w:t xml:space="preserve">* - </w:t>
      </w:r>
      <w:r w:rsidRPr="005E3635">
        <w:rPr>
          <w:lang w:val="ru-RU"/>
        </w:rPr>
        <w:t>Вершины уже есть в пустом остовном дереве</w:t>
      </w:r>
      <w:r>
        <w:rPr>
          <w:lang w:val="ru-RU"/>
        </w:rPr>
        <w:t>?</w:t>
      </w:r>
      <w:r w:rsidR="0062282B">
        <w:rPr>
          <w:lang w:val="ru-RU"/>
        </w:rPr>
        <w:br w:type="page"/>
      </w:r>
    </w:p>
    <w:p w:rsidR="00326397" w:rsidRDefault="00326397" w:rsidP="00326397">
      <w:pPr>
        <w:pStyle w:val="1"/>
        <w:ind w:firstLine="706"/>
        <w:rPr>
          <w:lang w:val="ru-RU"/>
        </w:rPr>
      </w:pPr>
      <w:r w:rsidRPr="00326397">
        <w:rPr>
          <w:lang w:val="ru-RU"/>
        </w:rPr>
        <w:lastRenderedPageBreak/>
        <w:t xml:space="preserve"> </w:t>
      </w:r>
      <w:bookmarkStart w:id="14" w:name="_Toc136520379"/>
      <w:r w:rsidRPr="00326397">
        <w:rPr>
          <w:lang w:val="ru-RU"/>
        </w:rPr>
        <w:t>Разработка UML-диаграммы Use Case и компонентов приложения</w:t>
      </w:r>
      <w:bookmarkEnd w:id="14"/>
    </w:p>
    <w:p w:rsidR="00326397" w:rsidRPr="005E3635" w:rsidRDefault="00326397" w:rsidP="00326397">
      <w:pPr>
        <w:pStyle w:val="afd"/>
        <w:rPr>
          <w:lang w:val="ru-RU"/>
        </w:rPr>
      </w:pPr>
      <w:r w:rsidRPr="00326397">
        <w:rPr>
          <w:lang w:val="ru-RU"/>
        </w:rPr>
        <w:t xml:space="preserve">Диаграмма вариантов использования – диаграмма, описывающая, какой функционал разрабатываемой программной системы доступен каждой группе пользователей. Диаграмма use-case для проекта представлена на рисунке </w:t>
      </w:r>
      <w:r w:rsidR="001D7F69">
        <w:rPr>
          <w:lang w:val="ru-RU"/>
        </w:rPr>
        <w:t>7</w:t>
      </w:r>
      <w:r w:rsidR="005E3635" w:rsidRPr="005E3635">
        <w:rPr>
          <w:lang w:val="ru-RU"/>
        </w:rPr>
        <w:t xml:space="preserve">, </w:t>
      </w:r>
      <w:r w:rsidR="005E3635">
        <w:rPr>
          <w:lang w:val="ru-RU"/>
        </w:rPr>
        <w:t>жёлтым</w:t>
      </w:r>
      <w:r w:rsidR="00197C6E">
        <w:rPr>
          <w:lang w:val="ru-RU"/>
        </w:rPr>
        <w:t xml:space="preserve"> цветом выделены модули для самостоятельной разработки</w:t>
      </w:r>
      <w:r w:rsidR="00F37AB6">
        <w:rPr>
          <w:lang w:val="ru-RU"/>
        </w:rPr>
        <w:t>.</w:t>
      </w:r>
    </w:p>
    <w:p w:rsidR="00326397" w:rsidRDefault="00326397" w:rsidP="00326397">
      <w:pPr>
        <w:pStyle w:val="afd"/>
        <w:keepNext/>
        <w:ind w:firstLine="0"/>
        <w:jc w:val="center"/>
      </w:pPr>
      <w:r w:rsidRPr="00326397">
        <w:rPr>
          <w:noProof/>
          <w:lang w:val="ru-RU" w:eastAsia="ru-RU"/>
        </w:rPr>
        <w:drawing>
          <wp:inline distT="0" distB="0" distL="0" distR="0" wp14:anchorId="408D2834" wp14:editId="380AC4A2">
            <wp:extent cx="5685935" cy="229016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935" cy="229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97" w:rsidRPr="00326397" w:rsidRDefault="00326397" w:rsidP="00326397">
      <w:pPr>
        <w:pStyle w:val="ad"/>
        <w:rPr>
          <w:lang w:val="ru-RU"/>
        </w:rPr>
      </w:pPr>
      <w:r w:rsidRPr="00C4764B">
        <w:rPr>
          <w:lang w:val="ru-RU"/>
        </w:rPr>
        <w:t xml:space="preserve">Рисунок </w:t>
      </w:r>
      <w:r>
        <w:fldChar w:fldCharType="begin"/>
      </w:r>
      <w:r w:rsidRPr="00C4764B">
        <w:rPr>
          <w:lang w:val="ru-RU"/>
        </w:rPr>
        <w:instrText xml:space="preserve"> </w:instrText>
      </w:r>
      <w:r>
        <w:instrText>SEQ</w:instrText>
      </w:r>
      <w:r w:rsidRPr="00C4764B">
        <w:rPr>
          <w:lang w:val="ru-RU"/>
        </w:rPr>
        <w:instrText xml:space="preserve"> Рисунок \* </w:instrText>
      </w:r>
      <w:r>
        <w:instrText>ARABIC</w:instrText>
      </w:r>
      <w:r w:rsidRPr="00C4764B">
        <w:rPr>
          <w:lang w:val="ru-RU"/>
        </w:rPr>
        <w:instrText xml:space="preserve"> </w:instrText>
      </w:r>
      <w:r>
        <w:fldChar w:fldCharType="separate"/>
      </w:r>
      <w:r w:rsidR="000D0D1B" w:rsidRPr="00D53D79">
        <w:rPr>
          <w:noProof/>
          <w:lang w:val="ru-RU"/>
        </w:rPr>
        <w:t>7</w:t>
      </w:r>
      <w:r>
        <w:fldChar w:fldCharType="end"/>
      </w:r>
      <w:r>
        <w:rPr>
          <w:lang w:val="ru-RU"/>
        </w:rPr>
        <w:t xml:space="preserve"> – </w:t>
      </w:r>
      <w:r>
        <w:t>use</w:t>
      </w:r>
      <w:r w:rsidRPr="00C4764B">
        <w:rPr>
          <w:lang w:val="ru-RU"/>
        </w:rPr>
        <w:t>-</w:t>
      </w:r>
      <w:r>
        <w:t>case</w:t>
      </w:r>
      <w:r w:rsidRPr="00C4764B">
        <w:rPr>
          <w:lang w:val="ru-RU"/>
        </w:rPr>
        <w:t xml:space="preserve"> </w:t>
      </w:r>
      <w:r>
        <w:rPr>
          <w:lang w:val="ru-RU"/>
        </w:rPr>
        <w:t>диаграмма</w:t>
      </w:r>
    </w:p>
    <w:p w:rsidR="00326397" w:rsidRDefault="00C4764B" w:rsidP="00326397">
      <w:pPr>
        <w:pStyle w:val="afd"/>
        <w:rPr>
          <w:lang w:val="ru-RU"/>
        </w:rPr>
      </w:pPr>
      <w:r w:rsidRPr="00C4764B">
        <w:rPr>
          <w:lang w:val="ru-RU"/>
        </w:rPr>
        <w:t>Диагра́мма компоне́нтов — элемент языка моделирования UML, статическая структурная диаграмма, которая показывает разбиение программной системы на структурные компоненты и связи (зависимости) между компонентами. В качестве физических компонентов могут выступать файлы, библиотеки, модули, исполняемые файлы, пакеты и т. п. Диаграмма компонентов для п</w:t>
      </w:r>
      <w:r w:rsidR="001D7F69">
        <w:rPr>
          <w:lang w:val="ru-RU"/>
        </w:rPr>
        <w:t>роекта представлена на рисунке 8</w:t>
      </w:r>
      <w:r w:rsidR="00F37AB6" w:rsidRPr="005E3635">
        <w:rPr>
          <w:lang w:val="ru-RU"/>
        </w:rPr>
        <w:t xml:space="preserve">, </w:t>
      </w:r>
      <w:r w:rsidR="00F37AB6">
        <w:rPr>
          <w:lang w:val="ru-RU"/>
        </w:rPr>
        <w:t xml:space="preserve">жёлтым цветом </w:t>
      </w:r>
      <w:r w:rsidR="00197C6E">
        <w:rPr>
          <w:lang w:val="ru-RU"/>
        </w:rPr>
        <w:t xml:space="preserve">выделены </w:t>
      </w:r>
      <w:r w:rsidR="00F37AB6">
        <w:rPr>
          <w:lang w:val="ru-RU"/>
        </w:rPr>
        <w:t>компоненты</w:t>
      </w:r>
      <w:r w:rsidR="00197C6E">
        <w:rPr>
          <w:lang w:val="ru-RU"/>
        </w:rPr>
        <w:t xml:space="preserve"> для самостоятельной разработки</w:t>
      </w:r>
      <w:r w:rsidR="00F37AB6">
        <w:rPr>
          <w:lang w:val="ru-RU"/>
        </w:rPr>
        <w:t>.</w:t>
      </w:r>
    </w:p>
    <w:p w:rsidR="001F5F1F" w:rsidRDefault="001F5F1F" w:rsidP="001F5F1F">
      <w:pPr>
        <w:pStyle w:val="afd"/>
        <w:keepNext/>
        <w:ind w:firstLine="0"/>
        <w:jc w:val="center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61804" cy="379603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XP91QyCm38Nl-XLQxkrF66MttGOTknRDKHDlZcribH9A__jIcvaiJjYfyDxBfoUvXoWKv38OU9AU1qPlI5imV1OKXq5tlM2h0olHpW9uKj_KCJPle_JEueiJCTpW3H2L6xopR0N9-xqV9ycwbl53ypK-0lF8Ps1gfJ-TTOXoyXCpVp7FjEp_IP3fJYfGL6HcYJjW7egxtNCfipayCWNLvyo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804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64B" w:rsidRPr="001F5F1F" w:rsidRDefault="001F5F1F" w:rsidP="001F5F1F">
      <w:pPr>
        <w:pStyle w:val="ad"/>
        <w:rPr>
          <w:lang w:val="ru-RU"/>
        </w:rPr>
      </w:pPr>
      <w:r>
        <w:t xml:space="preserve">Рисунок </w:t>
      </w:r>
      <w:r w:rsidR="009D07CF">
        <w:rPr>
          <w:noProof/>
        </w:rPr>
        <w:fldChar w:fldCharType="begin"/>
      </w:r>
      <w:r w:rsidR="009D07CF">
        <w:rPr>
          <w:noProof/>
        </w:rPr>
        <w:instrText xml:space="preserve"> SEQ Рисунок \* ARABIC </w:instrText>
      </w:r>
      <w:r w:rsidR="009D07CF">
        <w:rPr>
          <w:noProof/>
        </w:rPr>
        <w:fldChar w:fldCharType="separate"/>
      </w:r>
      <w:r w:rsidR="000D0D1B">
        <w:rPr>
          <w:noProof/>
        </w:rPr>
        <w:t>8</w:t>
      </w:r>
      <w:r w:rsidR="009D07CF">
        <w:rPr>
          <w:noProof/>
        </w:rPr>
        <w:fldChar w:fldCharType="end"/>
      </w:r>
      <w:r>
        <w:t xml:space="preserve"> – </w:t>
      </w:r>
      <w:r>
        <w:rPr>
          <w:lang w:val="ru-RU"/>
        </w:rPr>
        <w:t>Диаграмма компонентов</w:t>
      </w:r>
    </w:p>
    <w:p w:rsidR="00A50B79" w:rsidRDefault="00A50B79">
      <w:pPr>
        <w:jc w:val="left"/>
        <w:rPr>
          <w:lang w:val="ru-RU"/>
        </w:rPr>
      </w:pPr>
      <w:r>
        <w:rPr>
          <w:lang w:val="ru-RU"/>
        </w:rPr>
        <w:br w:type="page"/>
      </w:r>
    </w:p>
    <w:p w:rsidR="00326397" w:rsidRDefault="00A50B79" w:rsidP="00A50B79">
      <w:pPr>
        <w:pStyle w:val="13"/>
      </w:pPr>
      <w:bookmarkStart w:id="15" w:name="_Toc136520380"/>
      <w:r w:rsidRPr="00A50B79">
        <w:lastRenderedPageBreak/>
        <w:t>Структура проекта</w:t>
      </w:r>
      <w:bookmarkEnd w:id="15"/>
    </w:p>
    <w:p w:rsidR="00A50B79" w:rsidRDefault="00A50B79" w:rsidP="00A50B79">
      <w:pPr>
        <w:pStyle w:val="afd"/>
        <w:rPr>
          <w:lang w:val="ru-RU"/>
        </w:rPr>
      </w:pPr>
      <w:r>
        <w:rPr>
          <w:lang w:val="ru-RU"/>
        </w:rPr>
        <w:t xml:space="preserve">Проект по структуре, является примером хорошей архитектуры для приложений </w:t>
      </w:r>
      <w:r>
        <w:t>Bottle</w:t>
      </w:r>
      <w:r>
        <w:rPr>
          <w:lang w:val="ru-RU"/>
        </w:rPr>
        <w:t xml:space="preserve"> или </w:t>
      </w:r>
      <w:r>
        <w:t>Flask</w:t>
      </w:r>
      <w:r>
        <w:rPr>
          <w:lang w:val="ru-RU"/>
        </w:rPr>
        <w:t xml:space="preserve">. </w:t>
      </w:r>
    </w:p>
    <w:p w:rsidR="00A50B79" w:rsidRDefault="00A50B79" w:rsidP="00A50B79">
      <w:pPr>
        <w:pStyle w:val="afd"/>
        <w:rPr>
          <w:lang w:val="ru-RU"/>
        </w:rPr>
      </w:pPr>
      <w:r>
        <w:rPr>
          <w:lang w:val="ru-RU"/>
        </w:rPr>
        <w:t>Структура проекта:</w:t>
      </w:r>
    </w:p>
    <w:p w:rsidR="00A50B79" w:rsidRDefault="00A50B79" w:rsidP="007016FB">
      <w:pPr>
        <w:pStyle w:val="afd"/>
        <w:numPr>
          <w:ilvl w:val="0"/>
          <w:numId w:val="6"/>
        </w:numPr>
        <w:rPr>
          <w:lang w:val="ru-RU"/>
        </w:rPr>
      </w:pPr>
      <w:r>
        <w:t>logic</w:t>
      </w:r>
      <w:r w:rsidRPr="00A50B79">
        <w:rPr>
          <w:lang w:val="ru-RU"/>
        </w:rPr>
        <w:t xml:space="preserve"> – </w:t>
      </w:r>
      <w:r>
        <w:rPr>
          <w:lang w:val="ru-RU"/>
        </w:rPr>
        <w:t>папка с бизнес-логикой приложения</w:t>
      </w:r>
      <w:r w:rsidR="00A74B9E" w:rsidRPr="00A74B9E">
        <w:rPr>
          <w:lang w:val="ru-RU"/>
        </w:rPr>
        <w:t>;</w:t>
      </w:r>
    </w:p>
    <w:p w:rsidR="00A50B79" w:rsidRDefault="00A50B79" w:rsidP="007016FB">
      <w:pPr>
        <w:pStyle w:val="afd"/>
        <w:numPr>
          <w:ilvl w:val="0"/>
          <w:numId w:val="6"/>
        </w:numPr>
        <w:rPr>
          <w:lang w:val="ru-RU"/>
        </w:rPr>
      </w:pPr>
      <w:r>
        <w:t>views</w:t>
      </w:r>
      <w:r w:rsidRPr="00A50B79">
        <w:rPr>
          <w:lang w:val="ru-RU"/>
        </w:rPr>
        <w:t xml:space="preserve"> – </w:t>
      </w:r>
      <w:r>
        <w:rPr>
          <w:lang w:val="ru-RU"/>
        </w:rPr>
        <w:t xml:space="preserve">папка с шаблонами в формате </w:t>
      </w:r>
      <w:r>
        <w:t>tpl</w:t>
      </w:r>
      <w:r>
        <w:rPr>
          <w:lang w:val="ru-RU"/>
        </w:rPr>
        <w:t>, которые являются страницами сайта</w:t>
      </w:r>
      <w:r w:rsidR="00A74B9E" w:rsidRPr="00A74B9E">
        <w:rPr>
          <w:lang w:val="ru-RU"/>
        </w:rPr>
        <w:t>;</w:t>
      </w:r>
    </w:p>
    <w:p w:rsidR="00A50B79" w:rsidRDefault="00A50B79" w:rsidP="007016FB">
      <w:pPr>
        <w:pStyle w:val="afd"/>
        <w:numPr>
          <w:ilvl w:val="0"/>
          <w:numId w:val="6"/>
        </w:numPr>
        <w:rPr>
          <w:lang w:val="ru-RU"/>
        </w:rPr>
      </w:pPr>
      <w:r>
        <w:t>views</w:t>
      </w:r>
      <w:r w:rsidRPr="00A50B79">
        <w:rPr>
          <w:lang w:val="ru-RU"/>
        </w:rPr>
        <w:t>_</w:t>
      </w:r>
      <w:r>
        <w:t>python</w:t>
      </w:r>
      <w:r w:rsidRPr="00A50B79">
        <w:rPr>
          <w:lang w:val="ru-RU"/>
        </w:rPr>
        <w:t xml:space="preserve"> – </w:t>
      </w:r>
      <w:r>
        <w:rPr>
          <w:lang w:val="ru-RU"/>
        </w:rPr>
        <w:t xml:space="preserve">папка </w:t>
      </w:r>
      <w:r w:rsidR="00A74B9E">
        <w:rPr>
          <w:lang w:val="ru-RU"/>
        </w:rPr>
        <w:t xml:space="preserve">в которой лежит </w:t>
      </w:r>
      <w:r w:rsidR="00A74B9E">
        <w:t>Python</w:t>
      </w:r>
      <w:r w:rsidR="00A74B9E" w:rsidRPr="00A74B9E">
        <w:rPr>
          <w:lang w:val="ru-RU"/>
        </w:rPr>
        <w:t xml:space="preserve"> </w:t>
      </w:r>
      <w:r w:rsidR="00A74B9E">
        <w:rPr>
          <w:lang w:val="ru-RU"/>
        </w:rPr>
        <w:t>код, который управляет, тем, что отображено на странице</w:t>
      </w:r>
      <w:r w:rsidR="00A74B9E" w:rsidRPr="00A74B9E">
        <w:rPr>
          <w:lang w:val="ru-RU"/>
        </w:rPr>
        <w:t>;</w:t>
      </w:r>
    </w:p>
    <w:p w:rsidR="00A74B9E" w:rsidRDefault="00A74B9E" w:rsidP="007016FB">
      <w:pPr>
        <w:pStyle w:val="afd"/>
        <w:numPr>
          <w:ilvl w:val="0"/>
          <w:numId w:val="6"/>
        </w:numPr>
        <w:rPr>
          <w:lang w:val="ru-RU"/>
        </w:rPr>
      </w:pPr>
      <w:r>
        <w:t>static</w:t>
      </w:r>
      <w:r w:rsidRPr="00A74B9E">
        <w:rPr>
          <w:lang w:val="ru-RU"/>
        </w:rPr>
        <w:t xml:space="preserve"> – </w:t>
      </w:r>
      <w:r>
        <w:rPr>
          <w:lang w:val="ru-RU"/>
        </w:rPr>
        <w:t>папка, в которой лежат неизменяемые компоненты веб-страниц, такие как стили</w:t>
      </w:r>
      <w:r w:rsidRPr="00A74B9E">
        <w:rPr>
          <w:lang w:val="ru-RU"/>
        </w:rPr>
        <w:t xml:space="preserve">, </w:t>
      </w:r>
      <w:r>
        <w:t>JavaScript</w:t>
      </w:r>
      <w:r w:rsidRPr="00A74B9E">
        <w:rPr>
          <w:lang w:val="ru-RU"/>
        </w:rPr>
        <w:t xml:space="preserve"> </w:t>
      </w:r>
      <w:r>
        <w:rPr>
          <w:lang w:val="ru-RU"/>
        </w:rPr>
        <w:t>код, шрифты и картинки</w:t>
      </w:r>
      <w:r w:rsidRPr="00A74B9E">
        <w:rPr>
          <w:lang w:val="ru-RU"/>
        </w:rPr>
        <w:t>;</w:t>
      </w:r>
    </w:p>
    <w:p w:rsidR="00A74B9E" w:rsidRDefault="00A74B9E" w:rsidP="007016FB">
      <w:pPr>
        <w:pStyle w:val="afd"/>
        <w:numPr>
          <w:ilvl w:val="0"/>
          <w:numId w:val="6"/>
        </w:numPr>
        <w:rPr>
          <w:lang w:val="ru-RU"/>
        </w:rPr>
      </w:pPr>
      <w:r>
        <w:t>app</w:t>
      </w:r>
      <w:r w:rsidRPr="00A74B9E">
        <w:rPr>
          <w:lang w:val="ru-RU"/>
        </w:rPr>
        <w:t>.</w:t>
      </w:r>
      <w:r>
        <w:t>py</w:t>
      </w:r>
      <w:r w:rsidRPr="00A74B9E">
        <w:rPr>
          <w:lang w:val="ru-RU"/>
        </w:rPr>
        <w:t xml:space="preserve"> – </w:t>
      </w:r>
      <w:r>
        <w:rPr>
          <w:lang w:val="ru-RU"/>
        </w:rPr>
        <w:t>файл запуска</w:t>
      </w:r>
      <w:r w:rsidR="009E0370" w:rsidRPr="009E0370">
        <w:rPr>
          <w:lang w:val="ru-RU"/>
        </w:rPr>
        <w:t xml:space="preserve"> </w:t>
      </w:r>
      <w:r w:rsidR="009E0370">
        <w:t>Bottle</w:t>
      </w:r>
      <w:r w:rsidR="009E0370">
        <w:rPr>
          <w:lang w:val="ru-RU"/>
        </w:rPr>
        <w:t xml:space="preserve"> веб-сервера</w:t>
      </w:r>
      <w:r w:rsidR="009E0370" w:rsidRPr="009E0370">
        <w:rPr>
          <w:lang w:val="ru-RU"/>
        </w:rPr>
        <w:t>;</w:t>
      </w:r>
    </w:p>
    <w:p w:rsidR="009E0370" w:rsidRDefault="009E0370" w:rsidP="007016FB">
      <w:pPr>
        <w:pStyle w:val="afd"/>
        <w:numPr>
          <w:ilvl w:val="0"/>
          <w:numId w:val="6"/>
        </w:numPr>
        <w:rPr>
          <w:lang w:val="ru-RU"/>
        </w:rPr>
      </w:pPr>
      <w:r>
        <w:t>routes</w:t>
      </w:r>
      <w:r w:rsidRPr="009E0370">
        <w:rPr>
          <w:lang w:val="ru-RU"/>
        </w:rPr>
        <w:t>.</w:t>
      </w:r>
      <w:r>
        <w:t>py</w:t>
      </w:r>
      <w:r w:rsidRPr="009E0370">
        <w:rPr>
          <w:lang w:val="ru-RU"/>
        </w:rPr>
        <w:t xml:space="preserve"> – </w:t>
      </w:r>
      <w:r>
        <w:rPr>
          <w:lang w:val="ru-RU"/>
        </w:rPr>
        <w:t>файл, содержащий все пути сайта</w:t>
      </w:r>
      <w:r w:rsidRPr="009E0370">
        <w:rPr>
          <w:lang w:val="ru-RU"/>
        </w:rPr>
        <w:t>.</w:t>
      </w:r>
    </w:p>
    <w:p w:rsidR="00A74B9E" w:rsidRDefault="00A74B9E" w:rsidP="00A74B9E">
      <w:pPr>
        <w:pStyle w:val="afd"/>
        <w:rPr>
          <w:lang w:val="ru-RU"/>
        </w:rPr>
      </w:pPr>
      <w:r>
        <w:rPr>
          <w:lang w:val="ru-RU"/>
        </w:rPr>
        <w:t>На рисунке</w:t>
      </w:r>
      <w:r w:rsidR="009E0370">
        <w:rPr>
          <w:lang w:val="ru-RU"/>
        </w:rPr>
        <w:t xml:space="preserve"> 9</w:t>
      </w:r>
      <w:r>
        <w:rPr>
          <w:lang w:val="ru-RU"/>
        </w:rPr>
        <w:t>, представлена структура проекта</w:t>
      </w:r>
      <w:r w:rsidR="009E0370">
        <w:rPr>
          <w:lang w:val="ru-RU"/>
        </w:rPr>
        <w:t>.</w:t>
      </w:r>
    </w:p>
    <w:p w:rsidR="009E0370" w:rsidRDefault="00A74B9E" w:rsidP="009E0370">
      <w:pPr>
        <w:pStyle w:val="afd"/>
        <w:keepNext/>
      </w:pPr>
      <w:r>
        <w:rPr>
          <w:lang w:val="ru-RU"/>
        </w:rPr>
        <w:lastRenderedPageBreak/>
        <w:t xml:space="preserve"> </w:t>
      </w:r>
      <w:r w:rsidR="009E0370" w:rsidRPr="009E0370">
        <w:rPr>
          <w:noProof/>
          <w:lang w:val="ru-RU" w:eastAsia="ru-RU"/>
        </w:rPr>
        <w:drawing>
          <wp:inline distT="0" distB="0" distL="0" distR="0" wp14:anchorId="47843454" wp14:editId="4EC93BC6">
            <wp:extent cx="4811431" cy="8584425"/>
            <wp:effectExtent l="0" t="0" r="825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431" cy="85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B9E" w:rsidRDefault="009E0370" w:rsidP="009E0370">
      <w:pPr>
        <w:pStyle w:val="ad"/>
        <w:rPr>
          <w:lang w:val="ru-RU"/>
        </w:rPr>
      </w:pPr>
      <w:r w:rsidRPr="001968BD">
        <w:rPr>
          <w:lang w:val="ru-RU"/>
        </w:rPr>
        <w:t xml:space="preserve">Рисунок </w:t>
      </w:r>
      <w:r>
        <w:fldChar w:fldCharType="begin"/>
      </w:r>
      <w:r w:rsidRPr="001968BD">
        <w:rPr>
          <w:lang w:val="ru-RU"/>
        </w:rPr>
        <w:instrText xml:space="preserve"> </w:instrText>
      </w:r>
      <w:r>
        <w:instrText>SEQ</w:instrText>
      </w:r>
      <w:r w:rsidRPr="001968BD">
        <w:rPr>
          <w:lang w:val="ru-RU"/>
        </w:rPr>
        <w:instrText xml:space="preserve"> Рисунок \* </w:instrText>
      </w:r>
      <w:r>
        <w:instrText>ARABIC</w:instrText>
      </w:r>
      <w:r w:rsidRPr="001968BD">
        <w:rPr>
          <w:lang w:val="ru-RU"/>
        </w:rPr>
        <w:instrText xml:space="preserve"> </w:instrText>
      </w:r>
      <w:r>
        <w:fldChar w:fldCharType="separate"/>
      </w:r>
      <w:r w:rsidR="000D0D1B" w:rsidRPr="00D53D79">
        <w:rPr>
          <w:noProof/>
          <w:lang w:val="ru-RU"/>
        </w:rPr>
        <w:t>9</w:t>
      </w:r>
      <w:r>
        <w:fldChar w:fldCharType="end"/>
      </w:r>
      <w:r w:rsidRPr="001968BD">
        <w:rPr>
          <w:lang w:val="ru-RU"/>
        </w:rPr>
        <w:t xml:space="preserve"> – </w:t>
      </w:r>
      <w:r>
        <w:rPr>
          <w:lang w:val="ru-RU"/>
        </w:rPr>
        <w:t>Структура проекта</w:t>
      </w:r>
    </w:p>
    <w:p w:rsidR="009E0370" w:rsidRDefault="009E0370" w:rsidP="009E0370">
      <w:pPr>
        <w:pStyle w:val="afd"/>
      </w:pPr>
      <w:r>
        <w:rPr>
          <w:lang w:val="ru-RU"/>
        </w:rPr>
        <w:lastRenderedPageBreak/>
        <w:t xml:space="preserve">При разработке проекта использовалась система контроля версий </w:t>
      </w:r>
      <w:r>
        <w:t>Git</w:t>
      </w:r>
      <w:r w:rsidRPr="009E0370">
        <w:rPr>
          <w:lang w:val="ru-RU"/>
        </w:rPr>
        <w:t xml:space="preserve">. </w:t>
      </w:r>
      <w:r>
        <w:rPr>
          <w:lang w:val="ru-RU"/>
        </w:rPr>
        <w:t xml:space="preserve">На рисунке 10 представлена структура проект в репозитории на </w:t>
      </w:r>
      <w:r>
        <w:t>GitHub.</w:t>
      </w:r>
    </w:p>
    <w:p w:rsidR="003A4CE9" w:rsidRDefault="009E0370" w:rsidP="003A4CE9">
      <w:pPr>
        <w:pStyle w:val="afd"/>
        <w:keepNext/>
        <w:ind w:firstLine="0"/>
        <w:jc w:val="center"/>
      </w:pPr>
      <w:r w:rsidRPr="009E0370">
        <w:rPr>
          <w:noProof/>
          <w:lang w:val="ru-RU" w:eastAsia="ru-RU"/>
        </w:rPr>
        <w:drawing>
          <wp:inline distT="0" distB="0" distL="0" distR="0" wp14:anchorId="31EB9F13" wp14:editId="63FD7AB0">
            <wp:extent cx="5524444" cy="377825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9994"/>
                    <a:stretch/>
                  </pic:blipFill>
                  <pic:spPr bwMode="auto">
                    <a:xfrm>
                      <a:off x="0" y="0"/>
                      <a:ext cx="5536317" cy="378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370" w:rsidRPr="003A4CE9" w:rsidRDefault="003A4CE9" w:rsidP="003A4CE9">
      <w:pPr>
        <w:pStyle w:val="ad"/>
        <w:rPr>
          <w:lang w:val="ru-RU"/>
        </w:rPr>
      </w:pPr>
      <w:r w:rsidRPr="003A4CE9">
        <w:rPr>
          <w:lang w:val="ru-RU"/>
        </w:rPr>
        <w:t xml:space="preserve">Рисунок </w:t>
      </w:r>
      <w:r>
        <w:fldChar w:fldCharType="begin"/>
      </w:r>
      <w:r w:rsidRPr="003A4CE9">
        <w:rPr>
          <w:lang w:val="ru-RU"/>
        </w:rPr>
        <w:instrText xml:space="preserve"> </w:instrText>
      </w:r>
      <w:r>
        <w:instrText>SEQ</w:instrText>
      </w:r>
      <w:r w:rsidRPr="003A4CE9">
        <w:rPr>
          <w:lang w:val="ru-RU"/>
        </w:rPr>
        <w:instrText xml:space="preserve"> Рисунок \* </w:instrText>
      </w:r>
      <w:r>
        <w:instrText>ARABIC</w:instrText>
      </w:r>
      <w:r w:rsidRPr="003A4CE9">
        <w:rPr>
          <w:lang w:val="ru-RU"/>
        </w:rPr>
        <w:instrText xml:space="preserve"> </w:instrText>
      </w:r>
      <w:r>
        <w:fldChar w:fldCharType="separate"/>
      </w:r>
      <w:r w:rsidR="000D0D1B" w:rsidRPr="000D0D1B">
        <w:rPr>
          <w:noProof/>
          <w:lang w:val="ru-RU"/>
        </w:rPr>
        <w:t>10</w:t>
      </w:r>
      <w:r>
        <w:fldChar w:fldCharType="end"/>
      </w:r>
      <w:r w:rsidRPr="003A4CE9">
        <w:rPr>
          <w:lang w:val="ru-RU"/>
        </w:rPr>
        <w:t xml:space="preserve"> – </w:t>
      </w:r>
      <w:r>
        <w:rPr>
          <w:lang w:val="ru-RU"/>
        </w:rPr>
        <w:t xml:space="preserve">Структура проекта на </w:t>
      </w:r>
      <w:r>
        <w:t>GitHub</w:t>
      </w:r>
    </w:p>
    <w:p w:rsidR="003A4CE9" w:rsidRDefault="003A4CE9" w:rsidP="003A4CE9">
      <w:pPr>
        <w:pStyle w:val="afd"/>
        <w:rPr>
          <w:lang w:val="ru-RU"/>
        </w:rPr>
      </w:pPr>
      <w:r>
        <w:rPr>
          <w:lang w:val="ru-RU"/>
        </w:rPr>
        <w:t>На рисунке 11</w:t>
      </w:r>
      <w:r w:rsidRPr="003A4CE9">
        <w:rPr>
          <w:lang w:val="ru-RU"/>
        </w:rPr>
        <w:t xml:space="preserve">, </w:t>
      </w:r>
      <w:r>
        <w:rPr>
          <w:lang w:val="ru-RU"/>
        </w:rPr>
        <w:t>представлена история коммитов:</w:t>
      </w:r>
    </w:p>
    <w:p w:rsidR="003A4CE9" w:rsidRDefault="003A4CE9" w:rsidP="003A4CE9">
      <w:pPr>
        <w:pStyle w:val="afd"/>
        <w:keepNext/>
        <w:ind w:firstLine="0"/>
        <w:jc w:val="center"/>
      </w:pPr>
      <w:r w:rsidRPr="003A4CE9">
        <w:rPr>
          <w:noProof/>
          <w:lang w:val="ru-RU" w:eastAsia="ru-RU"/>
        </w:rPr>
        <w:lastRenderedPageBreak/>
        <w:drawing>
          <wp:inline distT="0" distB="0" distL="0" distR="0" wp14:anchorId="54AC2ECA" wp14:editId="056B1310">
            <wp:extent cx="5940425" cy="4265930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CE9" w:rsidRDefault="003A4CE9" w:rsidP="003A4CE9">
      <w:pPr>
        <w:pStyle w:val="ad"/>
        <w:rPr>
          <w:lang w:val="ru-RU"/>
        </w:rPr>
      </w:pPr>
      <w:r w:rsidRPr="001968BD">
        <w:rPr>
          <w:lang w:val="ru-RU"/>
        </w:rPr>
        <w:t xml:space="preserve">Рисунок </w:t>
      </w:r>
      <w:r>
        <w:fldChar w:fldCharType="begin"/>
      </w:r>
      <w:r w:rsidRPr="001968BD">
        <w:rPr>
          <w:lang w:val="ru-RU"/>
        </w:rPr>
        <w:instrText xml:space="preserve"> </w:instrText>
      </w:r>
      <w:r>
        <w:instrText>SEQ</w:instrText>
      </w:r>
      <w:r w:rsidRPr="001968BD">
        <w:rPr>
          <w:lang w:val="ru-RU"/>
        </w:rPr>
        <w:instrText xml:space="preserve"> Рисунок \* </w:instrText>
      </w:r>
      <w:r>
        <w:instrText>ARABIC</w:instrText>
      </w:r>
      <w:r w:rsidRPr="001968BD">
        <w:rPr>
          <w:lang w:val="ru-RU"/>
        </w:rPr>
        <w:instrText xml:space="preserve"> </w:instrText>
      </w:r>
      <w:r>
        <w:fldChar w:fldCharType="separate"/>
      </w:r>
      <w:r w:rsidR="000D0D1B" w:rsidRPr="00D53D79">
        <w:rPr>
          <w:noProof/>
          <w:lang w:val="ru-RU"/>
        </w:rPr>
        <w:t>11</w:t>
      </w:r>
      <w:r>
        <w:fldChar w:fldCharType="end"/>
      </w:r>
      <w:r>
        <w:rPr>
          <w:lang w:val="ru-RU"/>
        </w:rPr>
        <w:t xml:space="preserve"> – История коммитов</w:t>
      </w:r>
    </w:p>
    <w:p w:rsidR="00A82880" w:rsidRDefault="00353F22" w:rsidP="00A82880">
      <w:pPr>
        <w:spacing w:after="0" w:line="360" w:lineRule="auto"/>
        <w:ind w:firstLine="709"/>
        <w:rPr>
          <w:lang w:val="ru-RU"/>
        </w:rPr>
      </w:pPr>
      <w:r>
        <w:rPr>
          <w:lang w:val="ru-RU"/>
        </w:rPr>
        <w:t xml:space="preserve">Скриншоты файла </w:t>
      </w:r>
      <w:r>
        <w:t>Readme</w:t>
      </w:r>
      <w:r w:rsidRPr="003811DC">
        <w:rPr>
          <w:lang w:val="ru-RU"/>
        </w:rPr>
        <w:t xml:space="preserve"> </w:t>
      </w:r>
      <w:r>
        <w:rPr>
          <w:lang w:val="ru-RU"/>
        </w:rPr>
        <w:t>представлены в приложении А.</w:t>
      </w:r>
    </w:p>
    <w:p w:rsidR="00A82880" w:rsidRDefault="00A82880" w:rsidP="00A82880">
      <w:pPr>
        <w:rPr>
          <w:lang w:val="ru-RU"/>
        </w:rPr>
      </w:pPr>
      <w:r>
        <w:rPr>
          <w:lang w:val="ru-RU"/>
        </w:rPr>
        <w:br w:type="page"/>
      </w:r>
    </w:p>
    <w:p w:rsidR="00F310C4" w:rsidRPr="00A82880" w:rsidRDefault="00F310C4" w:rsidP="00A82880">
      <w:pPr>
        <w:pStyle w:val="13"/>
      </w:pPr>
      <w:bookmarkStart w:id="16" w:name="_Toc136520381"/>
      <w:r w:rsidRPr="00A82880">
        <w:lastRenderedPageBreak/>
        <w:t>Разработка и тестирование страницы с решением задачи</w:t>
      </w:r>
      <w:bookmarkEnd w:id="16"/>
    </w:p>
    <w:p w:rsidR="00F310C4" w:rsidRDefault="00F310C4" w:rsidP="00F310C4">
      <w:pPr>
        <w:pStyle w:val="afd"/>
        <w:rPr>
          <w:lang w:val="ru-RU"/>
        </w:rPr>
      </w:pPr>
      <w:r>
        <w:rPr>
          <w:lang w:val="ru-RU"/>
        </w:rPr>
        <w:t>Спроектирован пользовательский интерфейс для 3 страниц. Первой страницей была домашняя – первая страница, которую видит пользователь. На ней отображены все способы решений графов, а также возможности просмотреть авторов и отправить нам дополнительный вопрос через форму. Домашняя страница представлена на рисунках 12-14.</w:t>
      </w:r>
    </w:p>
    <w:p w:rsidR="00F310C4" w:rsidRDefault="00F310C4" w:rsidP="00F310C4">
      <w:pPr>
        <w:pStyle w:val="afd"/>
        <w:keepNext/>
        <w:ind w:firstLine="0"/>
      </w:pPr>
      <w:r w:rsidRPr="00F310C4">
        <w:rPr>
          <w:noProof/>
          <w:lang w:val="ru-RU" w:eastAsia="ru-RU"/>
        </w:rPr>
        <w:drawing>
          <wp:inline distT="0" distB="0" distL="0" distR="0" wp14:anchorId="5F1A2C64" wp14:editId="70B0BF82">
            <wp:extent cx="5940425" cy="27482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C4" w:rsidRDefault="00F310C4" w:rsidP="00F310C4">
      <w:pPr>
        <w:pStyle w:val="ad"/>
        <w:rPr>
          <w:lang w:val="ru-RU"/>
        </w:rPr>
      </w:pPr>
      <w:r w:rsidRPr="00F310C4">
        <w:rPr>
          <w:lang w:val="ru-RU"/>
        </w:rPr>
        <w:t xml:space="preserve">Рисунок </w:t>
      </w:r>
      <w:r>
        <w:fldChar w:fldCharType="begin"/>
      </w:r>
      <w:r w:rsidRPr="00F310C4">
        <w:rPr>
          <w:lang w:val="ru-RU"/>
        </w:rPr>
        <w:instrText xml:space="preserve"> </w:instrText>
      </w:r>
      <w:r>
        <w:instrText>SEQ</w:instrText>
      </w:r>
      <w:r w:rsidRPr="00F310C4">
        <w:rPr>
          <w:lang w:val="ru-RU"/>
        </w:rPr>
        <w:instrText xml:space="preserve"> Рисунок \* </w:instrText>
      </w:r>
      <w:r>
        <w:instrText>ARABIC</w:instrText>
      </w:r>
      <w:r w:rsidRPr="00F310C4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12</w:t>
      </w:r>
      <w:r>
        <w:fldChar w:fldCharType="end"/>
      </w:r>
      <w:r>
        <w:rPr>
          <w:lang w:val="ru-RU"/>
        </w:rPr>
        <w:t xml:space="preserve"> – Выбор алгоритма решения графов</w:t>
      </w:r>
    </w:p>
    <w:p w:rsidR="00F310C4" w:rsidRDefault="00F310C4" w:rsidP="00F310C4">
      <w:pPr>
        <w:keepNext/>
      </w:pPr>
      <w:r w:rsidRPr="00F310C4">
        <w:rPr>
          <w:noProof/>
          <w:lang w:val="ru-RU" w:eastAsia="ru-RU"/>
        </w:rPr>
        <w:drawing>
          <wp:inline distT="0" distB="0" distL="0" distR="0" wp14:anchorId="54CA20A9" wp14:editId="21EB51AF">
            <wp:extent cx="5940425" cy="265303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C4" w:rsidRDefault="00F310C4" w:rsidP="00F310C4">
      <w:pPr>
        <w:pStyle w:val="ad"/>
        <w:rPr>
          <w:lang w:val="ru-RU"/>
        </w:rPr>
      </w:pPr>
      <w:r w:rsidRPr="00F310C4">
        <w:rPr>
          <w:lang w:val="ru-RU"/>
        </w:rPr>
        <w:t xml:space="preserve">Рисунок </w:t>
      </w:r>
      <w:r>
        <w:fldChar w:fldCharType="begin"/>
      </w:r>
      <w:r w:rsidRPr="00F310C4">
        <w:rPr>
          <w:lang w:val="ru-RU"/>
        </w:rPr>
        <w:instrText xml:space="preserve"> </w:instrText>
      </w:r>
      <w:r>
        <w:instrText>SEQ</w:instrText>
      </w:r>
      <w:r w:rsidRPr="00F310C4">
        <w:rPr>
          <w:lang w:val="ru-RU"/>
        </w:rPr>
        <w:instrText xml:space="preserve"> Рисунок \* </w:instrText>
      </w:r>
      <w:r>
        <w:instrText>ARABIC</w:instrText>
      </w:r>
      <w:r w:rsidRPr="00F310C4">
        <w:rPr>
          <w:lang w:val="ru-RU"/>
        </w:rPr>
        <w:instrText xml:space="preserve"> </w:instrText>
      </w:r>
      <w:r>
        <w:fldChar w:fldCharType="separate"/>
      </w:r>
      <w:r w:rsidR="000D0D1B" w:rsidRPr="000D0D1B">
        <w:rPr>
          <w:noProof/>
          <w:lang w:val="ru-RU"/>
        </w:rPr>
        <w:t>13</w:t>
      </w:r>
      <w:r>
        <w:fldChar w:fldCharType="end"/>
      </w:r>
      <w:r>
        <w:rPr>
          <w:lang w:val="ru-RU"/>
        </w:rPr>
        <w:t xml:space="preserve"> – Возможность узнать больше о команде</w:t>
      </w:r>
    </w:p>
    <w:p w:rsidR="00F310C4" w:rsidRDefault="00F310C4" w:rsidP="00F310C4">
      <w:pPr>
        <w:keepNext/>
      </w:pPr>
      <w:r w:rsidRPr="00F310C4">
        <w:rPr>
          <w:noProof/>
          <w:lang w:val="ru-RU" w:eastAsia="ru-RU"/>
        </w:rPr>
        <w:lastRenderedPageBreak/>
        <w:drawing>
          <wp:inline distT="0" distB="0" distL="0" distR="0" wp14:anchorId="5445A4AD" wp14:editId="50F8555A">
            <wp:extent cx="5940425" cy="24022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0C4" w:rsidRDefault="00F310C4" w:rsidP="00F310C4">
      <w:pPr>
        <w:pStyle w:val="ad"/>
        <w:rPr>
          <w:lang w:val="ru-RU"/>
        </w:rPr>
      </w:pPr>
      <w:r w:rsidRPr="00F310C4">
        <w:rPr>
          <w:lang w:val="ru-RU"/>
        </w:rPr>
        <w:t xml:space="preserve">Рисунок </w:t>
      </w:r>
      <w:r>
        <w:fldChar w:fldCharType="begin"/>
      </w:r>
      <w:r w:rsidRPr="00F310C4">
        <w:rPr>
          <w:lang w:val="ru-RU"/>
        </w:rPr>
        <w:instrText xml:space="preserve"> </w:instrText>
      </w:r>
      <w:r>
        <w:instrText>SEQ</w:instrText>
      </w:r>
      <w:r w:rsidRPr="00F310C4">
        <w:rPr>
          <w:lang w:val="ru-RU"/>
        </w:rPr>
        <w:instrText xml:space="preserve"> Рисунок \* </w:instrText>
      </w:r>
      <w:r>
        <w:instrText>ARABIC</w:instrText>
      </w:r>
      <w:r w:rsidRPr="00F310C4">
        <w:rPr>
          <w:lang w:val="ru-RU"/>
        </w:rPr>
        <w:instrText xml:space="preserve"> </w:instrText>
      </w:r>
      <w:r>
        <w:fldChar w:fldCharType="separate"/>
      </w:r>
      <w:r w:rsidR="000D0D1B" w:rsidRPr="00D53D79">
        <w:rPr>
          <w:noProof/>
          <w:lang w:val="ru-RU"/>
        </w:rPr>
        <w:t>14</w:t>
      </w:r>
      <w:r>
        <w:fldChar w:fldCharType="end"/>
      </w:r>
      <w:r>
        <w:rPr>
          <w:lang w:val="ru-RU"/>
        </w:rPr>
        <w:t xml:space="preserve"> – Возможность отправить вопрос</w:t>
      </w:r>
    </w:p>
    <w:p w:rsidR="00F310C4" w:rsidRDefault="00F310C4" w:rsidP="00F310C4">
      <w:pPr>
        <w:pStyle w:val="afd"/>
        <w:rPr>
          <w:lang w:val="ru-RU"/>
        </w:rPr>
      </w:pPr>
      <w:r>
        <w:rPr>
          <w:lang w:val="ru-RU"/>
        </w:rPr>
        <w:t xml:space="preserve">Была произведена валидация ввода форму </w:t>
      </w:r>
      <w:r w:rsidR="00426255">
        <w:rPr>
          <w:lang w:val="ru-RU"/>
        </w:rPr>
        <w:t>для ввода вопросов. Демонстрация валидации ввода представлена на рисунках:</w:t>
      </w:r>
    </w:p>
    <w:p w:rsidR="00426255" w:rsidRDefault="00426255" w:rsidP="00426255">
      <w:pPr>
        <w:pStyle w:val="afd"/>
        <w:keepNext/>
        <w:ind w:firstLine="0"/>
      </w:pPr>
      <w:r w:rsidRPr="00426255">
        <w:rPr>
          <w:noProof/>
          <w:lang w:val="ru-RU" w:eastAsia="ru-RU"/>
        </w:rPr>
        <w:drawing>
          <wp:inline distT="0" distB="0" distL="0" distR="0" wp14:anchorId="75D6DD93" wp14:editId="6F75849E">
            <wp:extent cx="5940425" cy="21723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255" w:rsidRDefault="00426255" w:rsidP="00426255">
      <w:pPr>
        <w:pStyle w:val="ad"/>
        <w:rPr>
          <w:lang w:val="ru-RU"/>
        </w:rPr>
      </w:pPr>
      <w:r w:rsidRPr="00426255">
        <w:rPr>
          <w:lang w:val="ru-RU"/>
        </w:rPr>
        <w:t xml:space="preserve">Рисунок </w:t>
      </w:r>
      <w:r>
        <w:fldChar w:fldCharType="begin"/>
      </w:r>
      <w:r w:rsidRPr="00426255">
        <w:rPr>
          <w:lang w:val="ru-RU"/>
        </w:rPr>
        <w:instrText xml:space="preserve"> </w:instrText>
      </w:r>
      <w:r>
        <w:instrText>SEQ</w:instrText>
      </w:r>
      <w:r w:rsidRPr="00426255">
        <w:rPr>
          <w:lang w:val="ru-RU"/>
        </w:rPr>
        <w:instrText xml:space="preserve"> Рисунок \* </w:instrText>
      </w:r>
      <w:r>
        <w:instrText>ARABIC</w:instrText>
      </w:r>
      <w:r w:rsidRPr="00426255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15</w:t>
      </w:r>
      <w:r>
        <w:fldChar w:fldCharType="end"/>
      </w:r>
      <w:r>
        <w:rPr>
          <w:lang w:val="ru-RU"/>
        </w:rPr>
        <w:t xml:space="preserve"> – Работа при корректных данных</w:t>
      </w:r>
    </w:p>
    <w:p w:rsidR="00426255" w:rsidRDefault="00426255" w:rsidP="00426255">
      <w:pPr>
        <w:keepNext/>
      </w:pPr>
      <w:r w:rsidRPr="00426255">
        <w:rPr>
          <w:noProof/>
          <w:lang w:val="ru-RU" w:eastAsia="ru-RU"/>
        </w:rPr>
        <w:lastRenderedPageBreak/>
        <w:drawing>
          <wp:inline distT="0" distB="0" distL="0" distR="0" wp14:anchorId="6008C1FA" wp14:editId="11B0D561">
            <wp:extent cx="5940425" cy="446151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255" w:rsidRDefault="00426255" w:rsidP="00426255">
      <w:pPr>
        <w:pStyle w:val="ad"/>
        <w:rPr>
          <w:lang w:val="ru-RU"/>
        </w:rPr>
      </w:pPr>
      <w:r>
        <w:t xml:space="preserve">Рисунок </w:t>
      </w:r>
      <w:fldSimple w:instr=" SEQ Рисунок \* ARABIC ">
        <w:r w:rsidR="000D0D1B">
          <w:rPr>
            <w:noProof/>
          </w:rPr>
          <w:t>16</w:t>
        </w:r>
      </w:fldSimple>
      <w:r>
        <w:t xml:space="preserve"> – </w:t>
      </w:r>
      <w:r>
        <w:rPr>
          <w:lang w:val="ru-RU"/>
        </w:rPr>
        <w:t>Пустые поля</w:t>
      </w:r>
    </w:p>
    <w:p w:rsidR="00426255" w:rsidRDefault="00426255" w:rsidP="00426255">
      <w:pPr>
        <w:keepNext/>
      </w:pPr>
      <w:r w:rsidRPr="00426255">
        <w:rPr>
          <w:noProof/>
          <w:lang w:val="ru-RU" w:eastAsia="ru-RU"/>
        </w:rPr>
        <w:drawing>
          <wp:inline distT="0" distB="0" distL="0" distR="0" wp14:anchorId="4A30865D" wp14:editId="15017E56">
            <wp:extent cx="5940425" cy="3843020"/>
            <wp:effectExtent l="0" t="0" r="317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255" w:rsidRDefault="00426255" w:rsidP="00426255">
      <w:pPr>
        <w:pStyle w:val="ad"/>
        <w:rPr>
          <w:lang w:val="ru-RU"/>
        </w:rPr>
      </w:pPr>
      <w:r w:rsidRPr="001968BD">
        <w:rPr>
          <w:lang w:val="ru-RU"/>
        </w:rPr>
        <w:t xml:space="preserve">Рисунок </w:t>
      </w:r>
      <w:r>
        <w:fldChar w:fldCharType="begin"/>
      </w:r>
      <w:r w:rsidRPr="001968BD">
        <w:rPr>
          <w:lang w:val="ru-RU"/>
        </w:rPr>
        <w:instrText xml:space="preserve"> </w:instrText>
      </w:r>
      <w:r>
        <w:instrText>SEQ</w:instrText>
      </w:r>
      <w:r w:rsidRPr="001968BD">
        <w:rPr>
          <w:lang w:val="ru-RU"/>
        </w:rPr>
        <w:instrText xml:space="preserve"> Рисунок \* </w:instrText>
      </w:r>
      <w:r>
        <w:instrText>ARABIC</w:instrText>
      </w:r>
      <w:r w:rsidRPr="001968BD">
        <w:rPr>
          <w:lang w:val="ru-RU"/>
        </w:rPr>
        <w:instrText xml:space="preserve"> </w:instrText>
      </w:r>
      <w:r>
        <w:fldChar w:fldCharType="separate"/>
      </w:r>
      <w:r w:rsidR="000D0D1B" w:rsidRPr="00D53D79">
        <w:rPr>
          <w:noProof/>
          <w:lang w:val="ru-RU"/>
        </w:rPr>
        <w:t>17</w:t>
      </w:r>
      <w:r>
        <w:fldChar w:fldCharType="end"/>
      </w:r>
      <w:r>
        <w:rPr>
          <w:lang w:val="ru-RU"/>
        </w:rPr>
        <w:t xml:space="preserve"> – Почта некорректного формата</w:t>
      </w:r>
    </w:p>
    <w:p w:rsidR="00502224" w:rsidRDefault="00353F22" w:rsidP="00502224">
      <w:pPr>
        <w:pStyle w:val="afd"/>
        <w:rPr>
          <w:lang w:val="ru-RU"/>
        </w:rPr>
      </w:pPr>
      <w:r>
        <w:rPr>
          <w:lang w:val="ru-RU"/>
        </w:rPr>
        <w:lastRenderedPageBreak/>
        <w:t>Далее была разработана страница решения алгоритмом Краскала.</w:t>
      </w:r>
      <w:r w:rsidR="00502224">
        <w:rPr>
          <w:lang w:val="ru-RU"/>
        </w:rPr>
        <w:t xml:space="preserve"> Был создан пользовательский ввод графа. Ввод графа производится в форму построчно, каждая строчка обозначает список из весов рёбер графа между вершинами. После корректного ввода производится отображение графа рядом с полем ввода. Поля ввода и отображение графа, представлено на рисунках 18-19.</w:t>
      </w:r>
    </w:p>
    <w:p w:rsidR="00502224" w:rsidRDefault="00502224" w:rsidP="00502224">
      <w:pPr>
        <w:pStyle w:val="afd"/>
        <w:keepNext/>
        <w:ind w:firstLine="0"/>
        <w:jc w:val="center"/>
      </w:pPr>
      <w:r w:rsidRPr="00502224">
        <w:rPr>
          <w:noProof/>
          <w:lang w:val="ru-RU" w:eastAsia="ru-RU"/>
        </w:rPr>
        <w:drawing>
          <wp:inline distT="0" distB="0" distL="0" distR="0" wp14:anchorId="225D7E90" wp14:editId="53C71A05">
            <wp:extent cx="5940425" cy="9417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F22" w:rsidRDefault="00502224" w:rsidP="00502224">
      <w:pPr>
        <w:pStyle w:val="ad"/>
        <w:rPr>
          <w:lang w:val="ru-RU"/>
        </w:rPr>
      </w:pPr>
      <w:r>
        <w:t xml:space="preserve">Рисунок </w:t>
      </w:r>
      <w:fldSimple w:instr=" SEQ Рисунок \* ARABIC ">
        <w:r w:rsidR="000D0D1B">
          <w:rPr>
            <w:noProof/>
          </w:rPr>
          <w:t>18</w:t>
        </w:r>
      </w:fldSimple>
      <w:r>
        <w:rPr>
          <w:lang w:val="ru-RU"/>
        </w:rPr>
        <w:t xml:space="preserve"> – Форма ввода</w:t>
      </w:r>
    </w:p>
    <w:p w:rsidR="00502224" w:rsidRDefault="00502224" w:rsidP="00502224">
      <w:pPr>
        <w:keepNext/>
      </w:pPr>
      <w:r w:rsidRPr="00502224">
        <w:rPr>
          <w:noProof/>
          <w:lang w:val="ru-RU" w:eastAsia="ru-RU"/>
        </w:rPr>
        <w:drawing>
          <wp:inline distT="0" distB="0" distL="0" distR="0" wp14:anchorId="58B490A2" wp14:editId="7078C272">
            <wp:extent cx="5940425" cy="1043305"/>
            <wp:effectExtent l="0" t="0" r="317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224" w:rsidRDefault="00502224" w:rsidP="00502224">
      <w:pPr>
        <w:pStyle w:val="ad"/>
        <w:rPr>
          <w:lang w:val="ru-RU"/>
        </w:rPr>
      </w:pPr>
      <w:r w:rsidRPr="001968BD">
        <w:rPr>
          <w:lang w:val="ru-RU"/>
        </w:rPr>
        <w:t xml:space="preserve">Рисунок </w:t>
      </w:r>
      <w:r>
        <w:fldChar w:fldCharType="begin"/>
      </w:r>
      <w:r w:rsidRPr="001968BD">
        <w:rPr>
          <w:lang w:val="ru-RU"/>
        </w:rPr>
        <w:instrText xml:space="preserve"> </w:instrText>
      </w:r>
      <w:r>
        <w:instrText>SEQ</w:instrText>
      </w:r>
      <w:r w:rsidRPr="001968BD">
        <w:rPr>
          <w:lang w:val="ru-RU"/>
        </w:rPr>
        <w:instrText xml:space="preserve"> Рисунок \* </w:instrText>
      </w:r>
      <w:r>
        <w:instrText>ARABIC</w:instrText>
      </w:r>
      <w:r w:rsidRPr="001968BD">
        <w:rPr>
          <w:lang w:val="ru-RU"/>
        </w:rPr>
        <w:instrText xml:space="preserve"> </w:instrText>
      </w:r>
      <w:r>
        <w:fldChar w:fldCharType="separate"/>
      </w:r>
      <w:r w:rsidR="000D0D1B" w:rsidRPr="00D53D79">
        <w:rPr>
          <w:noProof/>
          <w:lang w:val="ru-RU"/>
        </w:rPr>
        <w:t>19</w:t>
      </w:r>
      <w:r>
        <w:fldChar w:fldCharType="end"/>
      </w:r>
      <w:r>
        <w:rPr>
          <w:lang w:val="ru-RU"/>
        </w:rPr>
        <w:t xml:space="preserve"> – Заполненная форма ввода</w:t>
      </w:r>
    </w:p>
    <w:p w:rsidR="00502224" w:rsidRDefault="00502224" w:rsidP="00502224">
      <w:pPr>
        <w:pStyle w:val="afd"/>
        <w:rPr>
          <w:lang w:val="ru-RU"/>
        </w:rPr>
      </w:pPr>
      <w:r>
        <w:rPr>
          <w:lang w:val="ru-RU"/>
        </w:rPr>
        <w:t>Также был добавлен пример, на котором представлено описание решения данным алгоритмом. Пример представленный на сайте представлен на рисунке 20.</w:t>
      </w:r>
    </w:p>
    <w:p w:rsidR="00502224" w:rsidRDefault="00502224" w:rsidP="00502224">
      <w:pPr>
        <w:pStyle w:val="afd"/>
        <w:keepNext/>
        <w:ind w:firstLine="0"/>
        <w:jc w:val="center"/>
      </w:pPr>
      <w:r w:rsidRPr="00502224">
        <w:rPr>
          <w:noProof/>
          <w:lang w:val="ru-RU" w:eastAsia="ru-RU"/>
        </w:rPr>
        <w:lastRenderedPageBreak/>
        <w:drawing>
          <wp:inline distT="0" distB="0" distL="0" distR="0" wp14:anchorId="17203836" wp14:editId="4DD25FC5">
            <wp:extent cx="5314259" cy="8832850"/>
            <wp:effectExtent l="0" t="0" r="127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7729" cy="883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224" w:rsidRDefault="00502224" w:rsidP="00502224">
      <w:pPr>
        <w:pStyle w:val="ad"/>
        <w:rPr>
          <w:lang w:val="ru-RU"/>
        </w:rPr>
      </w:pPr>
      <w:r w:rsidRPr="00502224">
        <w:rPr>
          <w:lang w:val="ru-RU"/>
        </w:rPr>
        <w:t xml:space="preserve">Рисунок </w:t>
      </w:r>
      <w:r>
        <w:fldChar w:fldCharType="begin"/>
      </w:r>
      <w:r w:rsidRPr="00502224">
        <w:rPr>
          <w:lang w:val="ru-RU"/>
        </w:rPr>
        <w:instrText xml:space="preserve"> </w:instrText>
      </w:r>
      <w:r>
        <w:instrText>SEQ</w:instrText>
      </w:r>
      <w:r w:rsidRPr="00502224">
        <w:rPr>
          <w:lang w:val="ru-RU"/>
        </w:rPr>
        <w:instrText xml:space="preserve"> Рисунок \* </w:instrText>
      </w:r>
      <w:r>
        <w:instrText>ARABIC</w:instrText>
      </w:r>
      <w:r w:rsidRPr="00502224">
        <w:rPr>
          <w:lang w:val="ru-RU"/>
        </w:rPr>
        <w:instrText xml:space="preserve"> </w:instrText>
      </w:r>
      <w:r>
        <w:fldChar w:fldCharType="separate"/>
      </w:r>
      <w:r w:rsidR="000D0D1B" w:rsidRPr="00D53D79">
        <w:rPr>
          <w:noProof/>
          <w:lang w:val="ru-RU"/>
        </w:rPr>
        <w:t>20</w:t>
      </w:r>
      <w:r>
        <w:fldChar w:fldCharType="end"/>
      </w:r>
      <w:r>
        <w:rPr>
          <w:lang w:val="ru-RU"/>
        </w:rPr>
        <w:t xml:space="preserve"> – Пример на странице</w:t>
      </w:r>
    </w:p>
    <w:p w:rsidR="00502224" w:rsidRDefault="00502224" w:rsidP="00502224">
      <w:pPr>
        <w:pStyle w:val="afd"/>
        <w:rPr>
          <w:lang w:val="ru-RU"/>
        </w:rPr>
      </w:pPr>
      <w:r>
        <w:rPr>
          <w:lang w:val="ru-RU"/>
        </w:rPr>
        <w:lastRenderedPageBreak/>
        <w:t>На страницу был представлен следующий функционал:</w:t>
      </w:r>
    </w:p>
    <w:p w:rsidR="00502224" w:rsidRDefault="00502224" w:rsidP="007016FB">
      <w:pPr>
        <w:pStyle w:val="afd"/>
        <w:numPr>
          <w:ilvl w:val="0"/>
          <w:numId w:val="7"/>
        </w:numPr>
        <w:ind w:left="1170"/>
        <w:rPr>
          <w:lang w:val="ru-RU"/>
        </w:rPr>
      </w:pPr>
      <w:r>
        <w:rPr>
          <w:lang w:val="ru-RU"/>
        </w:rPr>
        <w:t>Кнопка «Сгенерировать». Генерирует случайную матрицу весов графа и вставляет и его в поле ввода, одновременно рисуя граф для демонстрации</w:t>
      </w:r>
      <w:r w:rsidRPr="00502224">
        <w:rPr>
          <w:lang w:val="ru-RU"/>
        </w:rPr>
        <w:t>;</w:t>
      </w:r>
    </w:p>
    <w:p w:rsidR="00502224" w:rsidRDefault="00502224" w:rsidP="007016FB">
      <w:pPr>
        <w:pStyle w:val="afd"/>
        <w:numPr>
          <w:ilvl w:val="0"/>
          <w:numId w:val="7"/>
        </w:numPr>
        <w:ind w:left="1170"/>
        <w:rPr>
          <w:lang w:val="ru-RU"/>
        </w:rPr>
      </w:pPr>
      <w:r>
        <w:rPr>
          <w:lang w:val="ru-RU"/>
        </w:rPr>
        <w:t>Кнопка «Решить». Показывает подробное решение на странице сайта</w:t>
      </w:r>
      <w:r w:rsidR="00A0305B">
        <w:rPr>
          <w:lang w:val="ru-RU"/>
        </w:rPr>
        <w:t>.</w:t>
      </w:r>
    </w:p>
    <w:p w:rsidR="00A0305B" w:rsidRDefault="00A0305B" w:rsidP="007016FB">
      <w:pPr>
        <w:pStyle w:val="afd"/>
        <w:numPr>
          <w:ilvl w:val="0"/>
          <w:numId w:val="7"/>
        </w:numPr>
        <w:ind w:left="1170"/>
        <w:rPr>
          <w:lang w:val="ru-RU"/>
        </w:rPr>
      </w:pPr>
      <w:r>
        <w:rPr>
          <w:lang w:val="ru-RU"/>
        </w:rPr>
        <w:t>Кнопка «Сохранить». Кнопка отображается после решения задачи, при нажатии сохраняет картинку с решением пользователю на компьютер.</w:t>
      </w:r>
    </w:p>
    <w:p w:rsidR="00A0305B" w:rsidRDefault="00A0305B" w:rsidP="00A0305B">
      <w:pPr>
        <w:pStyle w:val="afd"/>
        <w:ind w:left="810" w:firstLine="0"/>
        <w:rPr>
          <w:lang w:val="ru-RU"/>
        </w:rPr>
      </w:pPr>
      <w:r>
        <w:rPr>
          <w:lang w:val="ru-RU"/>
        </w:rPr>
        <w:t>Демонстрация страницы решения представлен на рисунке.</w:t>
      </w:r>
    </w:p>
    <w:p w:rsidR="00A0305B" w:rsidRDefault="00A0305B" w:rsidP="00A0305B">
      <w:pPr>
        <w:pStyle w:val="afd"/>
        <w:keepNext/>
        <w:ind w:firstLine="0"/>
      </w:pPr>
      <w:r w:rsidRPr="00A0305B">
        <w:rPr>
          <w:noProof/>
          <w:lang w:val="ru-RU" w:eastAsia="ru-RU"/>
        </w:rPr>
        <w:lastRenderedPageBreak/>
        <w:drawing>
          <wp:inline distT="0" distB="0" distL="0" distR="0" wp14:anchorId="3A560617" wp14:editId="061BAB56">
            <wp:extent cx="5940425" cy="82092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0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05B" w:rsidRDefault="00A0305B" w:rsidP="00A0305B">
      <w:pPr>
        <w:pStyle w:val="ad"/>
        <w:rPr>
          <w:lang w:val="ru-RU"/>
        </w:rPr>
      </w:pPr>
      <w:r w:rsidRPr="001968BD">
        <w:rPr>
          <w:lang w:val="ru-RU"/>
        </w:rPr>
        <w:t xml:space="preserve">Рисунок </w:t>
      </w:r>
      <w:r>
        <w:fldChar w:fldCharType="begin"/>
      </w:r>
      <w:r w:rsidRPr="001968BD">
        <w:rPr>
          <w:lang w:val="ru-RU"/>
        </w:rPr>
        <w:instrText xml:space="preserve"> </w:instrText>
      </w:r>
      <w:r>
        <w:instrText>SEQ</w:instrText>
      </w:r>
      <w:r w:rsidRPr="001968BD">
        <w:rPr>
          <w:lang w:val="ru-RU"/>
        </w:rPr>
        <w:instrText xml:space="preserve"> Рисунок \* </w:instrText>
      </w:r>
      <w:r>
        <w:instrText>ARABIC</w:instrText>
      </w:r>
      <w:r w:rsidRPr="001968BD">
        <w:rPr>
          <w:lang w:val="ru-RU"/>
        </w:rPr>
        <w:instrText xml:space="preserve"> </w:instrText>
      </w:r>
      <w:r>
        <w:fldChar w:fldCharType="separate"/>
      </w:r>
      <w:r w:rsidR="000D0D1B" w:rsidRPr="00D53D79">
        <w:rPr>
          <w:noProof/>
          <w:lang w:val="ru-RU"/>
        </w:rPr>
        <w:t>21</w:t>
      </w:r>
      <w:r>
        <w:fldChar w:fldCharType="end"/>
      </w:r>
      <w:r>
        <w:rPr>
          <w:lang w:val="ru-RU"/>
        </w:rPr>
        <w:t xml:space="preserve"> – Демонстрация решения</w:t>
      </w:r>
    </w:p>
    <w:p w:rsidR="00A0305B" w:rsidRDefault="00A0305B" w:rsidP="00A0305B">
      <w:pPr>
        <w:pStyle w:val="afd"/>
        <w:rPr>
          <w:lang w:val="ru-RU"/>
        </w:rPr>
      </w:pPr>
      <w:r>
        <w:rPr>
          <w:lang w:val="ru-RU"/>
        </w:rPr>
        <w:t>Картинка с решением, сгенерированная при нажатии на кнопку «Сохранить».</w:t>
      </w:r>
    </w:p>
    <w:p w:rsidR="004248D5" w:rsidRDefault="00A0305B" w:rsidP="004248D5">
      <w:pPr>
        <w:pStyle w:val="afd"/>
        <w:keepNext/>
        <w:ind w:firstLine="0"/>
      </w:pPr>
      <w:r w:rsidRPr="00A0305B">
        <w:rPr>
          <w:noProof/>
          <w:lang w:val="ru-RU" w:eastAsia="ru-RU"/>
        </w:rPr>
        <w:lastRenderedPageBreak/>
        <w:drawing>
          <wp:inline distT="0" distB="0" distL="0" distR="0">
            <wp:extent cx="5940425" cy="8290573"/>
            <wp:effectExtent l="0" t="0" r="3175" b="0"/>
            <wp:docPr id="21" name="Рисунок 21" descr="C:\Users\user\Downloads\solution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wnloads\solution (2)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29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05B" w:rsidRDefault="004248D5" w:rsidP="004248D5">
      <w:pPr>
        <w:pStyle w:val="ad"/>
        <w:rPr>
          <w:lang w:val="ru-RU"/>
        </w:rPr>
      </w:pPr>
      <w:r w:rsidRPr="00A82176">
        <w:rPr>
          <w:lang w:val="ru-RU"/>
        </w:rPr>
        <w:t xml:space="preserve">Рисунок </w:t>
      </w:r>
      <w:r>
        <w:fldChar w:fldCharType="begin"/>
      </w:r>
      <w:r w:rsidRPr="00A82176">
        <w:rPr>
          <w:lang w:val="ru-RU"/>
        </w:rPr>
        <w:instrText xml:space="preserve"> </w:instrText>
      </w:r>
      <w:r>
        <w:instrText>SEQ</w:instrText>
      </w:r>
      <w:r w:rsidRPr="00A82176">
        <w:rPr>
          <w:lang w:val="ru-RU"/>
        </w:rPr>
        <w:instrText xml:space="preserve"> Рисунок \* </w:instrText>
      </w:r>
      <w:r>
        <w:instrText>ARABIC</w:instrText>
      </w:r>
      <w:r w:rsidRPr="00A82176">
        <w:rPr>
          <w:lang w:val="ru-RU"/>
        </w:rPr>
        <w:instrText xml:space="preserve"> </w:instrText>
      </w:r>
      <w:r>
        <w:fldChar w:fldCharType="separate"/>
      </w:r>
      <w:r w:rsidR="000D0D1B" w:rsidRPr="000D0D1B">
        <w:rPr>
          <w:noProof/>
          <w:lang w:val="ru-RU"/>
        </w:rPr>
        <w:t>22</w:t>
      </w:r>
      <w:r>
        <w:fldChar w:fldCharType="end"/>
      </w:r>
      <w:r>
        <w:rPr>
          <w:lang w:val="ru-RU"/>
        </w:rPr>
        <w:t xml:space="preserve"> – Сгенерированная картинка с решением</w:t>
      </w:r>
    </w:p>
    <w:p w:rsidR="004248D5" w:rsidRPr="00A82176" w:rsidRDefault="004248D5" w:rsidP="004248D5">
      <w:pPr>
        <w:pStyle w:val="afd"/>
        <w:rPr>
          <w:lang w:val="ru-RU"/>
        </w:rPr>
      </w:pPr>
      <w:r>
        <w:rPr>
          <w:lang w:val="ru-RU"/>
        </w:rPr>
        <w:lastRenderedPageBreak/>
        <w:t>Также создана валидация данных, которая проверяет является ли матрица корректной для данной задачи.</w:t>
      </w:r>
      <w:r w:rsidR="00A82176" w:rsidRPr="00A82176">
        <w:rPr>
          <w:lang w:val="ru-RU"/>
        </w:rPr>
        <w:t xml:space="preserve"> </w:t>
      </w:r>
      <w:r w:rsidR="00A82176">
        <w:rPr>
          <w:lang w:val="ru-RU"/>
        </w:rPr>
        <w:t xml:space="preserve">Демонстрация обработки некорректных данных представлена на рисунках </w:t>
      </w:r>
      <w:r w:rsidR="00662399">
        <w:rPr>
          <w:lang w:val="ru-RU"/>
        </w:rPr>
        <w:t>23-28</w:t>
      </w:r>
      <w:r w:rsidR="00A82176">
        <w:rPr>
          <w:lang w:val="ru-RU"/>
        </w:rPr>
        <w:t>.</w:t>
      </w:r>
    </w:p>
    <w:p w:rsidR="00A82176" w:rsidRDefault="00A82176" w:rsidP="00A82176">
      <w:pPr>
        <w:pStyle w:val="afd"/>
        <w:keepNext/>
        <w:ind w:firstLine="0"/>
      </w:pPr>
      <w:r w:rsidRPr="00A82176">
        <w:rPr>
          <w:noProof/>
          <w:lang w:val="ru-RU" w:eastAsia="ru-RU"/>
        </w:rPr>
        <w:drawing>
          <wp:inline distT="0" distB="0" distL="0" distR="0" wp14:anchorId="2CA2368E" wp14:editId="0D68F012">
            <wp:extent cx="5940425" cy="3839845"/>
            <wp:effectExtent l="0" t="0" r="3175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8D5" w:rsidRDefault="00A82176" w:rsidP="00A82176">
      <w:pPr>
        <w:pStyle w:val="ad"/>
        <w:rPr>
          <w:lang w:val="ru-RU"/>
        </w:rPr>
      </w:pPr>
      <w:r>
        <w:t xml:space="preserve">Рисунок </w:t>
      </w:r>
      <w:fldSimple w:instr=" SEQ Рисунок \* ARABIC ">
        <w:r w:rsidR="000D0D1B">
          <w:rPr>
            <w:noProof/>
          </w:rPr>
          <w:t>23</w:t>
        </w:r>
      </w:fldSimple>
      <w:r>
        <w:t xml:space="preserve"> – </w:t>
      </w:r>
      <w:r>
        <w:rPr>
          <w:lang w:val="ru-RU"/>
        </w:rPr>
        <w:t>Неквадратная матрица</w:t>
      </w:r>
    </w:p>
    <w:p w:rsidR="00A82176" w:rsidRDefault="00A82176" w:rsidP="00A82176">
      <w:pPr>
        <w:keepNext/>
      </w:pPr>
      <w:r w:rsidRPr="00A82176">
        <w:rPr>
          <w:noProof/>
          <w:lang w:val="ru-RU" w:eastAsia="ru-RU"/>
        </w:rPr>
        <w:lastRenderedPageBreak/>
        <w:drawing>
          <wp:inline distT="0" distB="0" distL="0" distR="0" wp14:anchorId="7E43ADD5" wp14:editId="13F0F11D">
            <wp:extent cx="5940425" cy="39516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76" w:rsidRDefault="00A82176" w:rsidP="00A82176">
      <w:pPr>
        <w:pStyle w:val="ad"/>
        <w:rPr>
          <w:lang w:val="ru-RU"/>
        </w:rPr>
      </w:pPr>
      <w:r>
        <w:t xml:space="preserve">Рисунок </w:t>
      </w:r>
      <w:fldSimple w:instr=" SEQ Рисунок \* ARABIC ">
        <w:r w:rsidR="000D0D1B">
          <w:rPr>
            <w:noProof/>
          </w:rPr>
          <w:t>24</w:t>
        </w:r>
      </w:fldSimple>
      <w:r>
        <w:t xml:space="preserve"> – </w:t>
      </w:r>
      <w:r>
        <w:rPr>
          <w:lang w:val="ru-RU"/>
        </w:rPr>
        <w:t>Диагональ не равна 0</w:t>
      </w:r>
    </w:p>
    <w:p w:rsidR="00A82176" w:rsidRDefault="00A82176" w:rsidP="00A82176">
      <w:pPr>
        <w:keepNext/>
      </w:pPr>
      <w:r w:rsidRPr="00A82176">
        <w:rPr>
          <w:noProof/>
          <w:lang w:val="ru-RU" w:eastAsia="ru-RU"/>
        </w:rPr>
        <w:drawing>
          <wp:inline distT="0" distB="0" distL="0" distR="0" wp14:anchorId="31D8D768" wp14:editId="665DFE3F">
            <wp:extent cx="5940425" cy="4037965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76" w:rsidRDefault="00A82176" w:rsidP="00A82176">
      <w:pPr>
        <w:pStyle w:val="ad"/>
        <w:rPr>
          <w:lang w:val="ru-RU"/>
        </w:rPr>
      </w:pPr>
      <w:r>
        <w:t xml:space="preserve">Рисунок </w:t>
      </w:r>
      <w:fldSimple w:instr=" SEQ Рисунок \* ARABIC ">
        <w:r w:rsidR="000D0D1B">
          <w:rPr>
            <w:noProof/>
          </w:rPr>
          <w:t>25</w:t>
        </w:r>
      </w:fldSimple>
      <w:r>
        <w:rPr>
          <w:lang w:val="ru-RU"/>
        </w:rPr>
        <w:t xml:space="preserve"> – Матрица не симметрична</w:t>
      </w:r>
    </w:p>
    <w:p w:rsidR="00A82176" w:rsidRDefault="00A82176" w:rsidP="00A82176">
      <w:pPr>
        <w:keepNext/>
      </w:pPr>
      <w:r w:rsidRPr="00A82176">
        <w:rPr>
          <w:noProof/>
          <w:lang w:val="ru-RU" w:eastAsia="ru-RU"/>
        </w:rPr>
        <w:lastRenderedPageBreak/>
        <w:drawing>
          <wp:inline distT="0" distB="0" distL="0" distR="0" wp14:anchorId="44CDEDD1" wp14:editId="487542DB">
            <wp:extent cx="5940425" cy="364807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76" w:rsidRDefault="00A82176" w:rsidP="00A82176">
      <w:pPr>
        <w:pStyle w:val="ad"/>
        <w:rPr>
          <w:lang w:val="ru-RU"/>
        </w:rPr>
      </w:pPr>
      <w:r w:rsidRPr="00662399">
        <w:rPr>
          <w:lang w:val="ru-RU"/>
        </w:rPr>
        <w:t xml:space="preserve">Рисунок </w:t>
      </w:r>
      <w:r>
        <w:fldChar w:fldCharType="begin"/>
      </w:r>
      <w:r w:rsidRPr="00662399">
        <w:rPr>
          <w:lang w:val="ru-RU"/>
        </w:rPr>
        <w:instrText xml:space="preserve"> </w:instrText>
      </w:r>
      <w:r>
        <w:instrText>SEQ</w:instrText>
      </w:r>
      <w:r w:rsidRPr="00662399">
        <w:rPr>
          <w:lang w:val="ru-RU"/>
        </w:rPr>
        <w:instrText xml:space="preserve"> Рисунок \* </w:instrText>
      </w:r>
      <w:r>
        <w:instrText>ARABIC</w:instrText>
      </w:r>
      <w:r w:rsidRPr="00662399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26</w:t>
      </w:r>
      <w:r>
        <w:fldChar w:fldCharType="end"/>
      </w:r>
      <w:r>
        <w:rPr>
          <w:lang w:val="ru-RU"/>
        </w:rPr>
        <w:t xml:space="preserve"> – Матрица состоит из нулей</w:t>
      </w:r>
    </w:p>
    <w:p w:rsidR="00662399" w:rsidRDefault="00662399" w:rsidP="00662399">
      <w:pPr>
        <w:keepNext/>
      </w:pPr>
      <w:r w:rsidRPr="00662399">
        <w:rPr>
          <w:noProof/>
          <w:lang w:val="ru-RU" w:eastAsia="ru-RU"/>
        </w:rPr>
        <w:drawing>
          <wp:inline distT="0" distB="0" distL="0" distR="0" wp14:anchorId="6589FDE3" wp14:editId="35492326">
            <wp:extent cx="5940425" cy="356108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176" w:rsidRDefault="00662399" w:rsidP="00662399">
      <w:pPr>
        <w:pStyle w:val="ad"/>
        <w:rPr>
          <w:lang w:val="ru-RU"/>
        </w:rPr>
      </w:pPr>
      <w:r w:rsidRPr="00662399">
        <w:rPr>
          <w:lang w:val="ru-RU"/>
        </w:rPr>
        <w:t xml:space="preserve">Рисунок </w:t>
      </w:r>
      <w:r>
        <w:fldChar w:fldCharType="begin"/>
      </w:r>
      <w:r w:rsidRPr="00662399">
        <w:rPr>
          <w:lang w:val="ru-RU"/>
        </w:rPr>
        <w:instrText xml:space="preserve"> </w:instrText>
      </w:r>
      <w:r>
        <w:instrText>SEQ</w:instrText>
      </w:r>
      <w:r w:rsidRPr="00662399">
        <w:rPr>
          <w:lang w:val="ru-RU"/>
        </w:rPr>
        <w:instrText xml:space="preserve"> Рисунок \* </w:instrText>
      </w:r>
      <w:r>
        <w:instrText>ARABIC</w:instrText>
      </w:r>
      <w:r w:rsidRPr="00662399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27</w:t>
      </w:r>
      <w:r>
        <w:fldChar w:fldCharType="end"/>
      </w:r>
      <w:r w:rsidRPr="00662399">
        <w:rPr>
          <w:lang w:val="ru-RU"/>
        </w:rPr>
        <w:t xml:space="preserve"> – </w:t>
      </w:r>
      <w:r>
        <w:rPr>
          <w:lang w:val="ru-RU"/>
        </w:rPr>
        <w:t>В матрице содержится буква</w:t>
      </w:r>
    </w:p>
    <w:p w:rsidR="00662399" w:rsidRDefault="00662399" w:rsidP="00662399">
      <w:pPr>
        <w:keepNext/>
      </w:pPr>
      <w:r w:rsidRPr="00662399">
        <w:rPr>
          <w:noProof/>
          <w:lang w:val="ru-RU" w:eastAsia="ru-RU"/>
        </w:rPr>
        <w:lastRenderedPageBreak/>
        <w:drawing>
          <wp:inline distT="0" distB="0" distL="0" distR="0" wp14:anchorId="1082372A" wp14:editId="6379068E">
            <wp:extent cx="5940425" cy="341439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399" w:rsidRDefault="00662399" w:rsidP="00662399">
      <w:pPr>
        <w:pStyle w:val="ad"/>
        <w:rPr>
          <w:lang w:val="ru-RU"/>
        </w:rPr>
      </w:pPr>
      <w:r w:rsidRPr="001968BD">
        <w:rPr>
          <w:lang w:val="ru-RU"/>
        </w:rPr>
        <w:t xml:space="preserve">Рисунок </w:t>
      </w:r>
      <w:r>
        <w:fldChar w:fldCharType="begin"/>
      </w:r>
      <w:r w:rsidRPr="001968BD">
        <w:rPr>
          <w:lang w:val="ru-RU"/>
        </w:rPr>
        <w:instrText xml:space="preserve"> </w:instrText>
      </w:r>
      <w:r>
        <w:instrText>SEQ</w:instrText>
      </w:r>
      <w:r w:rsidRPr="001968BD">
        <w:rPr>
          <w:lang w:val="ru-RU"/>
        </w:rPr>
        <w:instrText xml:space="preserve"> Рисунок \* </w:instrText>
      </w:r>
      <w:r>
        <w:instrText>ARABIC</w:instrText>
      </w:r>
      <w:r w:rsidRPr="001968BD">
        <w:rPr>
          <w:lang w:val="ru-RU"/>
        </w:rPr>
        <w:instrText xml:space="preserve"> </w:instrText>
      </w:r>
      <w:r>
        <w:fldChar w:fldCharType="separate"/>
      </w:r>
      <w:r w:rsidR="000D0D1B" w:rsidRPr="00D53D79">
        <w:rPr>
          <w:noProof/>
          <w:lang w:val="ru-RU"/>
        </w:rPr>
        <w:t>28</w:t>
      </w:r>
      <w:r>
        <w:fldChar w:fldCharType="end"/>
      </w:r>
      <w:r>
        <w:rPr>
          <w:lang w:val="ru-RU"/>
        </w:rPr>
        <w:t xml:space="preserve"> – Отрицательные числа в матрице</w:t>
      </w:r>
    </w:p>
    <w:p w:rsidR="00662399" w:rsidRDefault="00662399" w:rsidP="00662399">
      <w:pPr>
        <w:pStyle w:val="afd"/>
        <w:rPr>
          <w:lang w:val="ru-RU"/>
        </w:rPr>
      </w:pPr>
      <w:r>
        <w:rPr>
          <w:lang w:val="ru-RU"/>
        </w:rPr>
        <w:t>В конце разработки была создана страница с авторами, на ней отображены фотографии участников проекта и их вклад. На рисунке 29 представлена страница авторов.</w:t>
      </w:r>
    </w:p>
    <w:p w:rsidR="00662399" w:rsidRDefault="00662399" w:rsidP="00662399">
      <w:pPr>
        <w:pStyle w:val="afd"/>
        <w:keepNext/>
        <w:ind w:firstLine="0"/>
      </w:pPr>
      <w:r w:rsidRPr="00662399">
        <w:rPr>
          <w:noProof/>
          <w:lang w:val="ru-RU" w:eastAsia="ru-RU"/>
        </w:rPr>
        <w:drawing>
          <wp:inline distT="0" distB="0" distL="0" distR="0" wp14:anchorId="630BC6F4" wp14:editId="6CFA7EA6">
            <wp:extent cx="5940425" cy="333629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399" w:rsidRPr="00662399" w:rsidRDefault="00662399" w:rsidP="00662399">
      <w:pPr>
        <w:pStyle w:val="ad"/>
        <w:rPr>
          <w:lang w:val="ru-RU"/>
        </w:rPr>
      </w:pPr>
      <w:r w:rsidRPr="001968BD">
        <w:rPr>
          <w:lang w:val="ru-RU"/>
        </w:rPr>
        <w:t xml:space="preserve">Рисунок </w:t>
      </w:r>
      <w:r>
        <w:fldChar w:fldCharType="begin"/>
      </w:r>
      <w:r w:rsidRPr="001968BD">
        <w:rPr>
          <w:lang w:val="ru-RU"/>
        </w:rPr>
        <w:instrText xml:space="preserve"> </w:instrText>
      </w:r>
      <w:r>
        <w:instrText>SEQ</w:instrText>
      </w:r>
      <w:r w:rsidRPr="001968BD">
        <w:rPr>
          <w:lang w:val="ru-RU"/>
        </w:rPr>
        <w:instrText xml:space="preserve"> Рисунок \* </w:instrText>
      </w:r>
      <w:r>
        <w:instrText>ARABIC</w:instrText>
      </w:r>
      <w:r w:rsidRPr="001968BD">
        <w:rPr>
          <w:lang w:val="ru-RU"/>
        </w:rPr>
        <w:instrText xml:space="preserve"> </w:instrText>
      </w:r>
      <w:r>
        <w:fldChar w:fldCharType="separate"/>
      </w:r>
      <w:r w:rsidR="000D0D1B" w:rsidRPr="00D53D79">
        <w:rPr>
          <w:noProof/>
          <w:lang w:val="ru-RU"/>
        </w:rPr>
        <w:t>29</w:t>
      </w:r>
      <w:r>
        <w:fldChar w:fldCharType="end"/>
      </w:r>
      <w:r>
        <w:rPr>
          <w:lang w:val="ru-RU"/>
        </w:rPr>
        <w:t xml:space="preserve"> – Страница авторов</w:t>
      </w:r>
    </w:p>
    <w:p w:rsidR="00662399" w:rsidRDefault="00662399" w:rsidP="00662399">
      <w:pPr>
        <w:tabs>
          <w:tab w:val="left" w:pos="709"/>
        </w:tabs>
        <w:spacing w:after="0" w:line="360" w:lineRule="auto"/>
        <w:ind w:firstLine="709"/>
        <w:rPr>
          <w:lang w:val="ru-RU"/>
        </w:rPr>
      </w:pPr>
      <w:r>
        <w:rPr>
          <w:lang w:val="ru-RU"/>
        </w:rPr>
        <w:t>Листинг программного кода представлен в приложении Б.</w:t>
      </w:r>
    </w:p>
    <w:p w:rsidR="00662399" w:rsidRDefault="00662399" w:rsidP="00662399">
      <w:pPr>
        <w:tabs>
          <w:tab w:val="left" w:pos="709"/>
        </w:tabs>
        <w:spacing w:after="0" w:line="360" w:lineRule="auto"/>
        <w:rPr>
          <w:lang w:val="ru-RU"/>
        </w:rPr>
      </w:pPr>
    </w:p>
    <w:p w:rsidR="00662399" w:rsidRDefault="0048678A" w:rsidP="0048678A">
      <w:pPr>
        <w:pStyle w:val="afd"/>
        <w:rPr>
          <w:lang w:val="ru-RU"/>
        </w:rPr>
      </w:pPr>
      <w:r>
        <w:rPr>
          <w:lang w:val="ru-RU"/>
        </w:rPr>
        <w:lastRenderedPageBreak/>
        <w:t>Тестирование. Было решено тестировать все функции, которые выполняют логику приложений, а именно я разбил их на две группы вспомогательные и функции алгоритма Краскала. Во вспомогательные вошли функции перевода матрицу в строку и обратно, и отрисовка графов по рёбрам. В функции алгоритма Краскала вошла функция валидации вводимой матрицы и самой функции решения.</w:t>
      </w:r>
    </w:p>
    <w:p w:rsidR="0048678A" w:rsidRDefault="0048678A" w:rsidP="0048678A">
      <w:pPr>
        <w:pStyle w:val="afd"/>
        <w:rPr>
          <w:lang w:val="ru-RU"/>
        </w:rPr>
      </w:pPr>
      <w:r>
        <w:rPr>
          <w:lang w:val="ru-RU"/>
        </w:rPr>
        <w:t xml:space="preserve">Листинг </w:t>
      </w:r>
      <w:r>
        <w:t>unit</w:t>
      </w:r>
      <w:r w:rsidRPr="00196E92">
        <w:rPr>
          <w:lang w:val="ru-RU"/>
        </w:rPr>
        <w:t>-</w:t>
      </w:r>
      <w:r>
        <w:rPr>
          <w:lang w:val="ru-RU"/>
        </w:rPr>
        <w:t>тестов представлен в приложении В.</w:t>
      </w:r>
    </w:p>
    <w:p w:rsidR="0061386C" w:rsidRDefault="0061386C" w:rsidP="0048678A">
      <w:pPr>
        <w:pStyle w:val="afd"/>
        <w:rPr>
          <w:lang w:val="ru-RU"/>
        </w:rPr>
      </w:pPr>
      <w:r>
        <w:rPr>
          <w:lang w:val="ru-RU"/>
        </w:rPr>
        <w:t>В таблице 1 приведены тестовые примеры функций алгоритма Краскала.</w:t>
      </w:r>
    </w:p>
    <w:p w:rsidR="0061386C" w:rsidRPr="0061386C" w:rsidRDefault="0061386C" w:rsidP="0061386C">
      <w:pPr>
        <w:pStyle w:val="ad"/>
        <w:keepNext/>
        <w:jc w:val="left"/>
        <w:rPr>
          <w:lang w:val="ru-RU"/>
        </w:rPr>
      </w:pPr>
      <w:r w:rsidRPr="0061386C">
        <w:rPr>
          <w:lang w:val="ru-RU"/>
        </w:rPr>
        <w:t xml:space="preserve">Таблица </w:t>
      </w:r>
      <w:r>
        <w:fldChar w:fldCharType="begin"/>
      </w:r>
      <w:r w:rsidRPr="0061386C">
        <w:rPr>
          <w:lang w:val="ru-RU"/>
        </w:rPr>
        <w:instrText xml:space="preserve"> </w:instrText>
      </w:r>
      <w:r>
        <w:instrText>SEQ</w:instrText>
      </w:r>
      <w:r w:rsidRPr="0061386C">
        <w:rPr>
          <w:lang w:val="ru-RU"/>
        </w:rPr>
        <w:instrText xml:space="preserve"> Таблица \* </w:instrText>
      </w:r>
      <w:r>
        <w:instrText>ARABIC</w:instrText>
      </w:r>
      <w:r w:rsidRPr="0061386C">
        <w:rPr>
          <w:lang w:val="ru-RU"/>
        </w:rPr>
        <w:instrText xml:space="preserve"> </w:instrText>
      </w:r>
      <w:r>
        <w:fldChar w:fldCharType="separate"/>
      </w:r>
      <w:r w:rsidR="00A82880" w:rsidRPr="00A82880">
        <w:rPr>
          <w:noProof/>
          <w:lang w:val="ru-RU"/>
        </w:rPr>
        <w:t>1</w:t>
      </w:r>
      <w:r>
        <w:fldChar w:fldCharType="end"/>
      </w:r>
      <w:r>
        <w:rPr>
          <w:lang w:val="ru-RU"/>
        </w:rPr>
        <w:t xml:space="preserve"> – Тестовые примеры функций алгоритма Краскала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3"/>
        <w:gridCol w:w="4672"/>
      </w:tblGrid>
      <w:tr w:rsidR="00A16D71" w:rsidTr="00ED2D93">
        <w:tc>
          <w:tcPr>
            <w:tcW w:w="4673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Тестовый пример 1</w:t>
            </w:r>
          </w:p>
        </w:tc>
        <w:tc>
          <w:tcPr>
            <w:tcW w:w="4672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тс_1</w:t>
            </w:r>
          </w:p>
        </w:tc>
      </w:tr>
      <w:tr w:rsidR="00A16D71" w:rsidTr="00ED2D93">
        <w:tc>
          <w:tcPr>
            <w:tcW w:w="4673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Приоритет тестирования </w:t>
            </w:r>
          </w:p>
        </w:tc>
        <w:tc>
          <w:tcPr>
            <w:tcW w:w="4672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Высокий</w:t>
            </w:r>
          </w:p>
        </w:tc>
      </w:tr>
      <w:tr w:rsidR="00A16D71" w:rsidRPr="00D53D79" w:rsidTr="00ED2D93">
        <w:tc>
          <w:tcPr>
            <w:tcW w:w="4673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Заголовок/Название теста</w:t>
            </w:r>
          </w:p>
        </w:tc>
        <w:tc>
          <w:tcPr>
            <w:tcW w:w="4672" w:type="dxa"/>
          </w:tcPr>
          <w:p w:rsidR="00A16D71" w:rsidRPr="00ED2D93" w:rsidRDefault="001968BD" w:rsidP="001968BD">
            <w:pPr>
              <w:rPr>
                <w:lang w:val="ru-RU"/>
              </w:rPr>
            </w:pPr>
            <w:r w:rsidRPr="001968BD">
              <w:rPr>
                <w:lang w:val="ru-RU"/>
              </w:rPr>
              <w:t>Тестирование проверки матриц для решения алгоритмом Краскала, корректные матрицы</w:t>
            </w:r>
          </w:p>
        </w:tc>
      </w:tr>
      <w:tr w:rsidR="00A16D71" w:rsidRPr="00D53D79" w:rsidTr="00ED2D93">
        <w:tc>
          <w:tcPr>
            <w:tcW w:w="4673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Краткое изложение теста</w:t>
            </w:r>
          </w:p>
        </w:tc>
        <w:tc>
          <w:tcPr>
            <w:tcW w:w="4672" w:type="dxa"/>
          </w:tcPr>
          <w:p w:rsidR="00A16D71" w:rsidRPr="00ED2D93" w:rsidRDefault="00A16D71" w:rsidP="00A16D71">
            <w:pPr>
              <w:rPr>
                <w:lang w:val="ru-RU"/>
              </w:rPr>
            </w:pPr>
            <w:r w:rsidRPr="00ED2D93">
              <w:rPr>
                <w:lang w:val="ru-RU"/>
              </w:rPr>
              <w:t>Тест проверяет правильность работы валидации, то есть валидация не долж</w:t>
            </w:r>
            <w:r w:rsidR="00ED2D93">
              <w:rPr>
                <w:lang w:val="ru-RU"/>
              </w:rPr>
              <w:t>н</w:t>
            </w:r>
            <w:r w:rsidRPr="00ED2D93">
              <w:rPr>
                <w:lang w:val="ru-RU"/>
              </w:rPr>
              <w:t>а выдать ошибку</w:t>
            </w:r>
          </w:p>
        </w:tc>
      </w:tr>
      <w:tr w:rsidR="00A16D71" w:rsidRPr="00A16D71" w:rsidTr="00ED2D93">
        <w:tc>
          <w:tcPr>
            <w:tcW w:w="4673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Этапы теста</w:t>
            </w:r>
          </w:p>
        </w:tc>
        <w:tc>
          <w:tcPr>
            <w:tcW w:w="4672" w:type="dxa"/>
          </w:tcPr>
          <w:p w:rsidR="00A16D71" w:rsidRPr="00ED2D93" w:rsidRDefault="00ED2D93" w:rsidP="007016FB">
            <w:pPr>
              <w:pStyle w:val="af9"/>
              <w:numPr>
                <w:ilvl w:val="0"/>
                <w:numId w:val="8"/>
              </w:numPr>
              <w:spacing w:after="200"/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>Вставляем значение в функцию</w:t>
            </w:r>
          </w:p>
          <w:p w:rsidR="00ED2D93" w:rsidRPr="00ED2D93" w:rsidRDefault="00ED2D93" w:rsidP="007016FB">
            <w:pPr>
              <w:pStyle w:val="af9"/>
              <w:numPr>
                <w:ilvl w:val="0"/>
                <w:numId w:val="8"/>
              </w:numPr>
              <w:spacing w:after="200"/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>Проверка нет ли ошибки</w:t>
            </w:r>
          </w:p>
        </w:tc>
      </w:tr>
      <w:tr w:rsidR="00A16D71" w:rsidTr="00ED2D93">
        <w:tc>
          <w:tcPr>
            <w:tcW w:w="4673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Тестовые данные</w:t>
            </w:r>
          </w:p>
        </w:tc>
        <w:tc>
          <w:tcPr>
            <w:tcW w:w="4672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>[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[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   [0, 7, 11, 6, 5, 8],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   [7, 0, 1, 8, 19, 7],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   [11, 1, 0, 9, 0, 4],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   [6, 8, 9, 0, 12, 16],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   [5, 19, 0, 12, 0, 17],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   [8, 7, 4, 16, 17, 0]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[[0, 1, 1, 1, 1],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[1, 0, 2, 2, 2],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[1, 2, 0, 3, 3],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[1, 2, 3, 0, 4],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[1, 2, 3, 4, 0]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 ],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</w:t>
            </w:r>
          </w:p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                    Сгенерованные данные функцией генератора задач</w:t>
            </w:r>
          </w:p>
          <w:p w:rsidR="00A16D71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lastRenderedPageBreak/>
              <w:t xml:space="preserve">                    ]</w:t>
            </w:r>
          </w:p>
        </w:tc>
      </w:tr>
      <w:tr w:rsidR="00A16D71" w:rsidTr="00ED2D93">
        <w:tc>
          <w:tcPr>
            <w:tcW w:w="4673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:rsidR="00A16D71" w:rsidRPr="00ED2D93" w:rsidRDefault="00ED2D93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Нет ошибок</w:t>
            </w:r>
          </w:p>
        </w:tc>
      </w:tr>
      <w:tr w:rsidR="00A16D71" w:rsidTr="00ED2D93">
        <w:tc>
          <w:tcPr>
            <w:tcW w:w="4673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Фактический результат</w:t>
            </w:r>
          </w:p>
        </w:tc>
        <w:tc>
          <w:tcPr>
            <w:tcW w:w="4672" w:type="dxa"/>
          </w:tcPr>
          <w:p w:rsidR="00A16D71" w:rsidRPr="00ED2D93" w:rsidRDefault="00ED2D93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Нет ошибок</w:t>
            </w:r>
          </w:p>
        </w:tc>
      </w:tr>
      <w:tr w:rsidR="00A16D71" w:rsidTr="00ED2D93">
        <w:trPr>
          <w:trHeight w:val="483"/>
        </w:trPr>
        <w:tc>
          <w:tcPr>
            <w:tcW w:w="4673" w:type="dxa"/>
            <w:vMerge w:val="restart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Статус</w:t>
            </w:r>
          </w:p>
        </w:tc>
        <w:tc>
          <w:tcPr>
            <w:tcW w:w="4672" w:type="dxa"/>
            <w:vMerge w:val="restart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Пройден</w:t>
            </w:r>
          </w:p>
        </w:tc>
      </w:tr>
      <w:tr w:rsidR="00A16D71" w:rsidTr="00ED2D93">
        <w:trPr>
          <w:trHeight w:val="483"/>
        </w:trPr>
        <w:tc>
          <w:tcPr>
            <w:tcW w:w="4673" w:type="dxa"/>
            <w:vMerge w:val="restart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Предварительное условие</w:t>
            </w:r>
          </w:p>
        </w:tc>
        <w:tc>
          <w:tcPr>
            <w:tcW w:w="4672" w:type="dxa"/>
            <w:vMerge w:val="restart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A16D71" w:rsidTr="00ED2D93">
        <w:trPr>
          <w:trHeight w:val="483"/>
        </w:trPr>
        <w:tc>
          <w:tcPr>
            <w:tcW w:w="4673" w:type="dxa"/>
            <w:vMerge w:val="restart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Постусловие</w:t>
            </w:r>
          </w:p>
        </w:tc>
        <w:tc>
          <w:tcPr>
            <w:tcW w:w="4672" w:type="dxa"/>
            <w:vMerge w:val="restart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A16D71" w:rsidTr="00ED2D93">
        <w:trPr>
          <w:trHeight w:val="483"/>
        </w:trPr>
        <w:tc>
          <w:tcPr>
            <w:tcW w:w="4673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Примечания</w:t>
            </w:r>
          </w:p>
        </w:tc>
        <w:tc>
          <w:tcPr>
            <w:tcW w:w="4672" w:type="dxa"/>
          </w:tcPr>
          <w:p w:rsidR="00A16D71" w:rsidRPr="00ED2D93" w:rsidRDefault="00A16D71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ED2D93" w:rsidTr="00ED2D93">
        <w:trPr>
          <w:trHeight w:val="483"/>
        </w:trPr>
        <w:tc>
          <w:tcPr>
            <w:tcW w:w="4673" w:type="dxa"/>
          </w:tcPr>
          <w:p w:rsidR="00ED2D93" w:rsidRDefault="00ED2D93" w:rsidP="001968BD"/>
        </w:tc>
        <w:tc>
          <w:tcPr>
            <w:tcW w:w="4672" w:type="dxa"/>
          </w:tcPr>
          <w:p w:rsidR="00ED2D93" w:rsidRDefault="00ED2D93" w:rsidP="001968BD"/>
        </w:tc>
      </w:tr>
      <w:tr w:rsidR="00ED2D93" w:rsidTr="00ED2D93">
        <w:trPr>
          <w:trHeight w:val="483"/>
        </w:trPr>
        <w:tc>
          <w:tcPr>
            <w:tcW w:w="4673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>
              <w:rPr>
                <w:lang w:val="ru-RU"/>
              </w:rPr>
              <w:t>Тестовый пример 2</w:t>
            </w:r>
          </w:p>
        </w:tc>
        <w:tc>
          <w:tcPr>
            <w:tcW w:w="4672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>
              <w:rPr>
                <w:lang w:val="ru-RU"/>
              </w:rPr>
              <w:t>тс_2</w:t>
            </w:r>
          </w:p>
        </w:tc>
      </w:tr>
      <w:tr w:rsidR="00ED2D93" w:rsidTr="00ED2D93">
        <w:trPr>
          <w:trHeight w:val="483"/>
        </w:trPr>
        <w:tc>
          <w:tcPr>
            <w:tcW w:w="4673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Приоритет тестирования </w:t>
            </w:r>
          </w:p>
        </w:tc>
        <w:tc>
          <w:tcPr>
            <w:tcW w:w="4672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>Высокий</w:t>
            </w:r>
          </w:p>
        </w:tc>
      </w:tr>
      <w:tr w:rsidR="00ED2D93" w:rsidRPr="00D53D79" w:rsidTr="00ED2D93">
        <w:trPr>
          <w:trHeight w:val="483"/>
        </w:trPr>
        <w:tc>
          <w:tcPr>
            <w:tcW w:w="4673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>Заголовок/Название теста</w:t>
            </w:r>
          </w:p>
        </w:tc>
        <w:tc>
          <w:tcPr>
            <w:tcW w:w="4672" w:type="dxa"/>
          </w:tcPr>
          <w:p w:rsidR="00ED2D93" w:rsidRPr="00ED2D93" w:rsidRDefault="001968BD" w:rsidP="00ED2D93">
            <w:pPr>
              <w:rPr>
                <w:lang w:val="ru-RU"/>
              </w:rPr>
            </w:pPr>
            <w:r w:rsidRPr="001968BD">
              <w:rPr>
                <w:lang w:val="ru-RU"/>
              </w:rPr>
              <w:t>Тестирование проверки матриц для решения алгоритмом Краскала, некорректные матрицы</w:t>
            </w:r>
          </w:p>
        </w:tc>
      </w:tr>
      <w:tr w:rsidR="00ED2D93" w:rsidRPr="00D53D79" w:rsidTr="00ED2D93">
        <w:trPr>
          <w:trHeight w:val="483"/>
        </w:trPr>
        <w:tc>
          <w:tcPr>
            <w:tcW w:w="4673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>Краткое изложение теста</w:t>
            </w:r>
          </w:p>
        </w:tc>
        <w:tc>
          <w:tcPr>
            <w:tcW w:w="4672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>Тест проверяет правильность работы валидации, то есть валидация долж</w:t>
            </w:r>
            <w:r>
              <w:rPr>
                <w:lang w:val="ru-RU"/>
              </w:rPr>
              <w:t>н</w:t>
            </w:r>
            <w:r w:rsidRPr="00ED2D93">
              <w:rPr>
                <w:lang w:val="ru-RU"/>
              </w:rPr>
              <w:t>а выдать ошибку</w:t>
            </w:r>
            <w:r>
              <w:rPr>
                <w:lang w:val="ru-RU"/>
              </w:rPr>
              <w:t xml:space="preserve"> на некорректных данных</w:t>
            </w:r>
          </w:p>
        </w:tc>
      </w:tr>
      <w:tr w:rsidR="00ED2D93" w:rsidRPr="00D53D79" w:rsidTr="00ED2D93">
        <w:trPr>
          <w:trHeight w:val="483"/>
        </w:trPr>
        <w:tc>
          <w:tcPr>
            <w:tcW w:w="4673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 w:rsidRPr="00ED2D93">
              <w:rPr>
                <w:lang w:val="ru-RU"/>
              </w:rPr>
              <w:t>Этапы теста</w:t>
            </w:r>
          </w:p>
        </w:tc>
        <w:tc>
          <w:tcPr>
            <w:tcW w:w="4672" w:type="dxa"/>
          </w:tcPr>
          <w:p w:rsidR="00ED2D93" w:rsidRPr="00ED2D93" w:rsidRDefault="00ED2D93" w:rsidP="007016FB">
            <w:pPr>
              <w:pStyle w:val="af9"/>
              <w:numPr>
                <w:ilvl w:val="0"/>
                <w:numId w:val="9"/>
              </w:numPr>
              <w:spacing w:after="200"/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>Вставляем значение в функцию</w:t>
            </w:r>
          </w:p>
          <w:p w:rsidR="00ED2D93" w:rsidRPr="00ED2D93" w:rsidRDefault="00ED2D93" w:rsidP="007016FB">
            <w:pPr>
              <w:pStyle w:val="af9"/>
              <w:numPr>
                <w:ilvl w:val="0"/>
                <w:numId w:val="9"/>
              </w:numPr>
              <w:spacing w:after="200"/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Проверка </w:t>
            </w:r>
            <w:r>
              <w:rPr>
                <w:rFonts w:cs="Times New Roman"/>
                <w:szCs w:val="28"/>
                <w:lang w:val="ru-RU"/>
              </w:rPr>
              <w:t>вызвалась только необходимая нам ошибка</w:t>
            </w:r>
          </w:p>
        </w:tc>
      </w:tr>
      <w:tr w:rsidR="00ED2D93" w:rsidRPr="00ED2D93" w:rsidTr="00ED2D93">
        <w:trPr>
          <w:trHeight w:val="483"/>
        </w:trPr>
        <w:tc>
          <w:tcPr>
            <w:tcW w:w="4673" w:type="dxa"/>
          </w:tcPr>
          <w:p w:rsidR="00ED2D93" w:rsidRPr="00ED2D93" w:rsidRDefault="00ED2D93" w:rsidP="00ED2D93">
            <w:pPr>
              <w:rPr>
                <w:lang w:val="ru-RU"/>
              </w:rPr>
            </w:pPr>
            <w:r>
              <w:rPr>
                <w:lang w:val="ru-RU"/>
              </w:rPr>
              <w:t>Тестовые данные</w:t>
            </w:r>
          </w:p>
        </w:tc>
        <w:tc>
          <w:tcPr>
            <w:tcW w:w="4672" w:type="dxa"/>
          </w:tcPr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>[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[],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[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   [1, 0, 3],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   [0, 1],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   [2, 3, 0]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               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[[1, 2, 3]],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[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   [0, 0, 3],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   [0, 0, 1],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   [2, 3, 0],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lastRenderedPageBreak/>
              <w:t xml:space="preserve">        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[[0, -2],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[-2, 0]],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[[0, 0, 0, 0, 0],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[0, 0, 0, 0, 0],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[0, 0, 0, 0, 0],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[0, 0, 0, 0, 0],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[0, 0, 0, 0, 0]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[[1, 1, 1, 1, 1],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[1, 2, 2, 2, 2],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[1, 2, 3, 3, 3],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[1, 2, 3, 4, 4],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[1, 2, 3, 4, 5]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     ]</w:t>
            </w:r>
          </w:p>
          <w:p w:rsidR="00ED2D93" w:rsidRPr="00ED2D93" w:rsidRDefault="00ED2D93" w:rsidP="00ED2D93">
            <w:pPr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 xml:space="preserve">    ]</w:t>
            </w:r>
          </w:p>
        </w:tc>
      </w:tr>
      <w:tr w:rsidR="001968BD" w:rsidRPr="00ED2D93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lastRenderedPageBreak/>
              <w:t>Ожидаемый результат</w:t>
            </w:r>
          </w:p>
        </w:tc>
        <w:tc>
          <w:tcPr>
            <w:tcW w:w="4672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>
              <w:rPr>
                <w:lang w:val="ru-RU"/>
              </w:rPr>
              <w:t>Ошибка</w:t>
            </w:r>
          </w:p>
        </w:tc>
      </w:tr>
      <w:tr w:rsidR="001968BD" w:rsidRPr="00ED2D93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Фактический результат</w:t>
            </w:r>
          </w:p>
        </w:tc>
        <w:tc>
          <w:tcPr>
            <w:tcW w:w="4672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>
              <w:rPr>
                <w:lang w:val="ru-RU"/>
              </w:rPr>
              <w:t>Ошибка</w:t>
            </w:r>
          </w:p>
        </w:tc>
      </w:tr>
      <w:tr w:rsidR="001968BD" w:rsidRPr="00ED2D93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Статус</w:t>
            </w:r>
          </w:p>
        </w:tc>
        <w:tc>
          <w:tcPr>
            <w:tcW w:w="4672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Пройден</w:t>
            </w:r>
          </w:p>
        </w:tc>
      </w:tr>
      <w:tr w:rsidR="001968BD" w:rsidRPr="00ED2D93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Предварительное условие</w:t>
            </w:r>
          </w:p>
        </w:tc>
        <w:tc>
          <w:tcPr>
            <w:tcW w:w="4672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1968BD" w:rsidRPr="00ED2D93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Постусловие</w:t>
            </w:r>
          </w:p>
        </w:tc>
        <w:tc>
          <w:tcPr>
            <w:tcW w:w="4672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1968BD" w:rsidRPr="00ED2D93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Примечания</w:t>
            </w:r>
          </w:p>
        </w:tc>
        <w:tc>
          <w:tcPr>
            <w:tcW w:w="4672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1968BD" w:rsidRPr="00ED2D93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</w:p>
        </w:tc>
        <w:tc>
          <w:tcPr>
            <w:tcW w:w="4672" w:type="dxa"/>
          </w:tcPr>
          <w:p w:rsidR="001968BD" w:rsidRPr="00ED2D93" w:rsidRDefault="001968BD" w:rsidP="001968BD">
            <w:pPr>
              <w:rPr>
                <w:lang w:val="ru-RU"/>
              </w:rPr>
            </w:pPr>
          </w:p>
        </w:tc>
      </w:tr>
      <w:tr w:rsidR="001968BD" w:rsidRPr="00ED2D93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>
              <w:rPr>
                <w:lang w:val="ru-RU"/>
              </w:rPr>
              <w:t>Тестовый пример 3</w:t>
            </w:r>
          </w:p>
        </w:tc>
        <w:tc>
          <w:tcPr>
            <w:tcW w:w="4672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>
              <w:rPr>
                <w:lang w:val="ru-RU"/>
              </w:rPr>
              <w:t>тс_3</w:t>
            </w:r>
          </w:p>
        </w:tc>
      </w:tr>
      <w:tr w:rsidR="001968BD" w:rsidRPr="00ED2D93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Приоритет тестирования </w:t>
            </w:r>
          </w:p>
        </w:tc>
        <w:tc>
          <w:tcPr>
            <w:tcW w:w="4672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Высокий</w:t>
            </w:r>
          </w:p>
        </w:tc>
      </w:tr>
      <w:tr w:rsidR="001968BD" w:rsidRPr="001968BD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Заголовок/Название теста</w:t>
            </w:r>
          </w:p>
        </w:tc>
        <w:tc>
          <w:tcPr>
            <w:tcW w:w="4672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1968BD">
              <w:rPr>
                <w:lang w:val="ru-RU"/>
              </w:rPr>
              <w:t>Тестирование решения алгоритмом Краскала</w:t>
            </w:r>
          </w:p>
        </w:tc>
      </w:tr>
      <w:tr w:rsidR="001968BD" w:rsidRPr="00D53D79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>Краткое изложение теста</w:t>
            </w:r>
          </w:p>
        </w:tc>
        <w:tc>
          <w:tcPr>
            <w:tcW w:w="4672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Тест проверяет правильность работы </w:t>
            </w:r>
            <w:r>
              <w:rPr>
                <w:lang w:val="ru-RU"/>
              </w:rPr>
              <w:t xml:space="preserve">решением алгоритмом Краскала, сопоставляя ожидаемый ответ и полученный ответ </w:t>
            </w:r>
          </w:p>
        </w:tc>
      </w:tr>
      <w:tr w:rsidR="001968BD" w:rsidRPr="00D53D79" w:rsidTr="00ED2D93">
        <w:trPr>
          <w:trHeight w:val="483"/>
        </w:trPr>
        <w:tc>
          <w:tcPr>
            <w:tcW w:w="4673" w:type="dxa"/>
          </w:tcPr>
          <w:p w:rsidR="001968BD" w:rsidRPr="00ED2D93" w:rsidRDefault="001968BD" w:rsidP="001968BD">
            <w:pPr>
              <w:rPr>
                <w:lang w:val="ru-RU"/>
              </w:rPr>
            </w:pPr>
            <w:r>
              <w:rPr>
                <w:lang w:val="ru-RU"/>
              </w:rPr>
              <w:t>Этапы теста</w:t>
            </w:r>
          </w:p>
        </w:tc>
        <w:tc>
          <w:tcPr>
            <w:tcW w:w="4672" w:type="dxa"/>
          </w:tcPr>
          <w:p w:rsidR="001968BD" w:rsidRDefault="001968BD" w:rsidP="007016FB">
            <w:pPr>
              <w:pStyle w:val="af9"/>
              <w:numPr>
                <w:ilvl w:val="0"/>
                <w:numId w:val="10"/>
              </w:numPr>
              <w:spacing w:after="200" w:line="276" w:lineRule="auto"/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>Вставляем значение в функцию</w:t>
            </w:r>
          </w:p>
          <w:p w:rsidR="001968BD" w:rsidRPr="001968BD" w:rsidRDefault="001968BD" w:rsidP="007016FB">
            <w:pPr>
              <w:pStyle w:val="af9"/>
              <w:numPr>
                <w:ilvl w:val="0"/>
                <w:numId w:val="10"/>
              </w:numPr>
              <w:spacing w:after="200" w:line="276" w:lineRule="auto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Сопоставляем ожидаемое значение с полученным</w:t>
            </w:r>
          </w:p>
        </w:tc>
      </w:tr>
      <w:tr w:rsidR="001968BD" w:rsidRPr="001968BD" w:rsidTr="00ED2D93">
        <w:trPr>
          <w:trHeight w:val="483"/>
        </w:trPr>
        <w:tc>
          <w:tcPr>
            <w:tcW w:w="4673" w:type="dxa"/>
          </w:tcPr>
          <w:p w:rsidR="001968BD" w:rsidRDefault="00BA2BB8" w:rsidP="001968BD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Тестовые данные</w:t>
            </w:r>
          </w:p>
        </w:tc>
        <w:tc>
          <w:tcPr>
            <w:tcW w:w="4672" w:type="dxa"/>
          </w:tcPr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>[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[[0, 1, 2, 0],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[1, 0, 3, 0],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[2, 3, 0, 4],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[0, 0, 4, 0]],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[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   [0, 7, 11, 6, 5, 8],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   [7, 0, 1, 8, 19, 7],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   [11, 1, 0, 9, 0, 4],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   [6, 8, 9, 0, 12, 16],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   [5, 19, 0, 12, 0, 17],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   [8, 7, 4, 16, 17, 0]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[[0, 1, 3, 0],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[1, 0, 0, 2],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[3, 0, 0, 4],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[0, 2, 4, 0]],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[[0, 1, 2],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[1, 0, 1],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     [2, 1, 0]]</w:t>
            </w:r>
          </w:p>
          <w:p w:rsidR="001968BD" w:rsidRPr="001968BD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       ]</w:t>
            </w:r>
          </w:p>
        </w:tc>
      </w:tr>
      <w:tr w:rsidR="00BA2BB8" w:rsidRPr="001968BD" w:rsidTr="00ED2D93">
        <w:trPr>
          <w:trHeight w:val="483"/>
        </w:trPr>
        <w:tc>
          <w:tcPr>
            <w:tcW w:w="4673" w:type="dxa"/>
          </w:tcPr>
          <w:p w:rsidR="00BA2BB8" w:rsidRDefault="00BA2BB8" w:rsidP="001968BD">
            <w:pPr>
              <w:rPr>
                <w:lang w:val="ru-RU"/>
              </w:rPr>
            </w:pPr>
            <w:r>
              <w:rPr>
                <w:lang w:val="ru-RU"/>
              </w:rPr>
              <w:t xml:space="preserve">Ожидаемый результат </w:t>
            </w:r>
          </w:p>
        </w:tc>
        <w:tc>
          <w:tcPr>
            <w:tcW w:w="4672" w:type="dxa"/>
          </w:tcPr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[(0, 1, 1), (0, 2, 2), (2, 3, 4)],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[(1, 2, 1), (2, 5, 4), (0, 4, 5), (0, 3, 6), (0, 1, 7)],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[(0, 1, 1), (1, 3, 2), (0, 2, 3)],</w:t>
            </w: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</w:p>
          <w:p w:rsidR="00BA2BB8" w:rsidRPr="00BA2BB8" w:rsidRDefault="00BA2BB8" w:rsidP="00BA2BB8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[(0, 1, 1), (1, 2, 1)]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Default="0061386C" w:rsidP="0061386C">
            <w:pPr>
              <w:rPr>
                <w:lang w:val="ru-RU"/>
              </w:rPr>
            </w:pPr>
            <w:r>
              <w:rPr>
                <w:lang w:val="ru-RU"/>
              </w:rPr>
              <w:t xml:space="preserve">Фактический результат </w:t>
            </w:r>
          </w:p>
        </w:tc>
        <w:tc>
          <w:tcPr>
            <w:tcW w:w="4672" w:type="dxa"/>
          </w:tcPr>
          <w:p w:rsidR="0061386C" w:rsidRPr="00BA2BB8" w:rsidRDefault="0061386C" w:rsidP="0061386C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[(0, 1, 1), (0, 2, 2), (2, 3, 4)],</w:t>
            </w:r>
          </w:p>
          <w:p w:rsidR="0061386C" w:rsidRPr="00BA2BB8" w:rsidRDefault="0061386C" w:rsidP="0061386C">
            <w:pPr>
              <w:rPr>
                <w:rFonts w:cs="Times New Roman"/>
                <w:szCs w:val="28"/>
                <w:lang w:val="ru-RU"/>
              </w:rPr>
            </w:pPr>
          </w:p>
          <w:p w:rsidR="0061386C" w:rsidRPr="00BA2BB8" w:rsidRDefault="0061386C" w:rsidP="0061386C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[(1, 2, 1), (2, 5, 4), (0, 4, 5), (0, 3, 6), (0, 1, 7)],</w:t>
            </w:r>
          </w:p>
          <w:p w:rsidR="0061386C" w:rsidRPr="00BA2BB8" w:rsidRDefault="0061386C" w:rsidP="0061386C">
            <w:pPr>
              <w:rPr>
                <w:rFonts w:cs="Times New Roman"/>
                <w:szCs w:val="28"/>
                <w:lang w:val="ru-RU"/>
              </w:rPr>
            </w:pPr>
          </w:p>
          <w:p w:rsidR="0061386C" w:rsidRPr="00BA2BB8" w:rsidRDefault="0061386C" w:rsidP="0061386C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[(0, 1, 1), (1, 3, 2), (0, 2, 3)],</w:t>
            </w:r>
          </w:p>
          <w:p w:rsidR="0061386C" w:rsidRPr="00BA2BB8" w:rsidRDefault="0061386C" w:rsidP="0061386C">
            <w:pPr>
              <w:rPr>
                <w:rFonts w:cs="Times New Roman"/>
                <w:szCs w:val="28"/>
                <w:lang w:val="ru-RU"/>
              </w:rPr>
            </w:pPr>
          </w:p>
          <w:p w:rsidR="0061386C" w:rsidRPr="00BA2BB8" w:rsidRDefault="0061386C" w:rsidP="0061386C">
            <w:pPr>
              <w:rPr>
                <w:rFonts w:cs="Times New Roman"/>
                <w:szCs w:val="28"/>
                <w:lang w:val="ru-RU"/>
              </w:rPr>
            </w:pPr>
            <w:r w:rsidRPr="00BA2BB8">
              <w:rPr>
                <w:rFonts w:cs="Times New Roman"/>
                <w:szCs w:val="28"/>
                <w:lang w:val="ru-RU"/>
              </w:rPr>
              <w:t xml:space="preserve"> [(0, 1, 1), (1, 2, 1)]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Статус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Пройден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Предварительное условие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Постусловие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Примечания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>
              <w:rPr>
                <w:lang w:val="ru-RU"/>
              </w:rPr>
              <w:t>Тестовый пример 4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>
              <w:rPr>
                <w:lang w:val="ru-RU"/>
              </w:rPr>
              <w:t>тс_4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Приоритет тестирования 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Высокий</w:t>
            </w:r>
          </w:p>
        </w:tc>
      </w:tr>
      <w:tr w:rsidR="0061386C" w:rsidRPr="00D53D79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Заголовок/Название теста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61386C">
              <w:rPr>
                <w:lang w:val="ru-RU"/>
              </w:rPr>
              <w:t>Тест алгоритма Краскала с неправильными матрицами</w:t>
            </w:r>
          </w:p>
        </w:tc>
      </w:tr>
      <w:tr w:rsidR="0061386C" w:rsidRPr="00D53D79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Краткое изложение теста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Тест проверяет правильность работы валидации</w:t>
            </w:r>
            <w:r>
              <w:rPr>
                <w:lang w:val="ru-RU"/>
              </w:rPr>
              <w:t xml:space="preserve"> в алгоритме Краскала</w:t>
            </w:r>
            <w:r w:rsidRPr="00ED2D93">
              <w:rPr>
                <w:lang w:val="ru-RU"/>
              </w:rPr>
              <w:t>, то есть валидация долж</w:t>
            </w:r>
            <w:r>
              <w:rPr>
                <w:lang w:val="ru-RU"/>
              </w:rPr>
              <w:t>н</w:t>
            </w:r>
            <w:r w:rsidRPr="00ED2D93">
              <w:rPr>
                <w:lang w:val="ru-RU"/>
              </w:rPr>
              <w:t>а выдать ошибку</w:t>
            </w:r>
            <w:r>
              <w:rPr>
                <w:lang w:val="ru-RU"/>
              </w:rPr>
              <w:t xml:space="preserve"> на некорректных данных</w:t>
            </w:r>
          </w:p>
        </w:tc>
      </w:tr>
      <w:tr w:rsidR="0061386C" w:rsidRPr="00D53D79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>
              <w:rPr>
                <w:lang w:val="ru-RU"/>
              </w:rPr>
              <w:t>Этапы теста</w:t>
            </w:r>
          </w:p>
        </w:tc>
        <w:tc>
          <w:tcPr>
            <w:tcW w:w="4672" w:type="dxa"/>
          </w:tcPr>
          <w:p w:rsidR="0061386C" w:rsidRDefault="0061386C" w:rsidP="007016FB">
            <w:pPr>
              <w:pStyle w:val="af9"/>
              <w:numPr>
                <w:ilvl w:val="0"/>
                <w:numId w:val="11"/>
              </w:numPr>
              <w:spacing w:after="200" w:line="276" w:lineRule="auto"/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>Вставляем значение в функцию</w:t>
            </w:r>
          </w:p>
          <w:p w:rsidR="0061386C" w:rsidRPr="001968BD" w:rsidRDefault="0061386C" w:rsidP="007016FB">
            <w:pPr>
              <w:pStyle w:val="af9"/>
              <w:numPr>
                <w:ilvl w:val="0"/>
                <w:numId w:val="11"/>
              </w:numPr>
              <w:spacing w:after="200" w:line="276" w:lineRule="auto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Ожидаем получения определённого вида ошибку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Default="0061386C" w:rsidP="0061386C">
            <w:pPr>
              <w:rPr>
                <w:lang w:val="ru-RU"/>
              </w:rPr>
            </w:pPr>
            <w:r>
              <w:rPr>
                <w:lang w:val="ru-RU"/>
              </w:rPr>
              <w:t>Ожидаемый результат</w:t>
            </w:r>
          </w:p>
        </w:tc>
        <w:tc>
          <w:tcPr>
            <w:tcW w:w="4672" w:type="dxa"/>
          </w:tcPr>
          <w:p w:rsidR="0061386C" w:rsidRPr="0061386C" w:rsidRDefault="0061386C" w:rsidP="0061386C">
            <w:pPr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Ошибка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Default="0061386C" w:rsidP="0061386C">
            <w:pPr>
              <w:rPr>
                <w:lang w:val="ru-RU"/>
              </w:rPr>
            </w:pPr>
            <w:r>
              <w:rPr>
                <w:lang w:val="ru-RU"/>
              </w:rPr>
              <w:t>Фактический результат</w:t>
            </w:r>
          </w:p>
        </w:tc>
        <w:tc>
          <w:tcPr>
            <w:tcW w:w="4672" w:type="dxa"/>
          </w:tcPr>
          <w:p w:rsidR="0061386C" w:rsidRDefault="0061386C" w:rsidP="0061386C">
            <w:pPr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Ошибка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Статус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Пройден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Предварительное условие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Постусловие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61386C" w:rsidRPr="001968BD" w:rsidTr="00ED2D93">
        <w:trPr>
          <w:trHeight w:val="483"/>
        </w:trPr>
        <w:tc>
          <w:tcPr>
            <w:tcW w:w="4673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Примечания</w:t>
            </w:r>
          </w:p>
        </w:tc>
        <w:tc>
          <w:tcPr>
            <w:tcW w:w="4672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</w:tbl>
    <w:p w:rsidR="00A16D71" w:rsidRDefault="00A16D71" w:rsidP="0048678A">
      <w:pPr>
        <w:pStyle w:val="afd"/>
        <w:rPr>
          <w:lang w:val="ru-RU"/>
        </w:rPr>
      </w:pPr>
    </w:p>
    <w:p w:rsidR="0061386C" w:rsidRDefault="0061386C" w:rsidP="0048678A">
      <w:pPr>
        <w:pStyle w:val="afd"/>
        <w:rPr>
          <w:lang w:val="ru-RU"/>
        </w:rPr>
      </w:pPr>
      <w:r>
        <w:rPr>
          <w:lang w:val="ru-RU"/>
        </w:rPr>
        <w:t>В таблице 2 приведены тестовые вспомогательных функций.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4135"/>
        <w:gridCol w:w="5210"/>
      </w:tblGrid>
      <w:tr w:rsidR="0061386C" w:rsidRPr="00ED2D93" w:rsidTr="00731CCB"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>
              <w:rPr>
                <w:lang w:val="ru-RU"/>
              </w:rPr>
              <w:t>Тестовый пример 5</w:t>
            </w:r>
          </w:p>
        </w:tc>
        <w:tc>
          <w:tcPr>
            <w:tcW w:w="5210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>
              <w:rPr>
                <w:lang w:val="ru-RU"/>
              </w:rPr>
              <w:t>тс_5</w:t>
            </w:r>
          </w:p>
        </w:tc>
      </w:tr>
      <w:tr w:rsidR="0061386C" w:rsidRPr="00ED2D93" w:rsidTr="00731CCB"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Приоритет тестирования </w:t>
            </w:r>
          </w:p>
        </w:tc>
        <w:tc>
          <w:tcPr>
            <w:tcW w:w="5210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Высокий</w:t>
            </w:r>
          </w:p>
        </w:tc>
      </w:tr>
      <w:tr w:rsidR="0061386C" w:rsidRPr="00ED2D93" w:rsidTr="00731CCB"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Заголовок/Название теста</w:t>
            </w:r>
          </w:p>
        </w:tc>
        <w:tc>
          <w:tcPr>
            <w:tcW w:w="5210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61386C">
              <w:rPr>
                <w:lang w:val="ru-RU"/>
              </w:rPr>
              <w:t>Тестирование генерации графов mermaid</w:t>
            </w:r>
          </w:p>
        </w:tc>
      </w:tr>
      <w:tr w:rsidR="0061386C" w:rsidRPr="00D53D79" w:rsidTr="00731CCB"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Краткое изложение теста</w:t>
            </w:r>
          </w:p>
        </w:tc>
        <w:tc>
          <w:tcPr>
            <w:tcW w:w="5210" w:type="dxa"/>
          </w:tcPr>
          <w:p w:rsidR="0061386C" w:rsidRPr="00ED2D93" w:rsidRDefault="0061386C" w:rsidP="0061386C">
            <w:pPr>
              <w:rPr>
                <w:lang w:val="ru-RU"/>
              </w:rPr>
            </w:pPr>
            <w:r w:rsidRPr="00ED2D93">
              <w:rPr>
                <w:lang w:val="ru-RU"/>
              </w:rPr>
              <w:t>Тест проверяет правильность работы</w:t>
            </w:r>
            <w:r>
              <w:rPr>
                <w:lang w:val="ru-RU"/>
              </w:rPr>
              <w:t xml:space="preserve"> функции</w:t>
            </w:r>
            <w:r w:rsidRPr="00ED2D93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построения графов по рёбрам и оставному дереву </w:t>
            </w:r>
          </w:p>
        </w:tc>
      </w:tr>
      <w:tr w:rsidR="0061386C" w:rsidRPr="00D53D79" w:rsidTr="00731CCB"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Этапы теста</w:t>
            </w:r>
          </w:p>
        </w:tc>
        <w:tc>
          <w:tcPr>
            <w:tcW w:w="5210" w:type="dxa"/>
          </w:tcPr>
          <w:p w:rsidR="0061386C" w:rsidRDefault="0061386C" w:rsidP="007016FB">
            <w:pPr>
              <w:pStyle w:val="af9"/>
              <w:numPr>
                <w:ilvl w:val="0"/>
                <w:numId w:val="12"/>
              </w:numPr>
              <w:spacing w:after="200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Вставляем значения рёбер</w:t>
            </w:r>
            <w:r w:rsidRPr="00ED2D93">
              <w:rPr>
                <w:rFonts w:cs="Times New Roman"/>
                <w:szCs w:val="28"/>
                <w:lang w:val="ru-RU"/>
              </w:rPr>
              <w:t xml:space="preserve"> в функцию</w:t>
            </w:r>
          </w:p>
          <w:p w:rsidR="0061386C" w:rsidRPr="00ED2D93" w:rsidRDefault="0061386C" w:rsidP="007016FB">
            <w:pPr>
              <w:pStyle w:val="af9"/>
              <w:numPr>
                <w:ilvl w:val="0"/>
                <w:numId w:val="12"/>
              </w:numPr>
              <w:spacing w:after="200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Вставляем значение остовного дерева в функцию</w:t>
            </w:r>
          </w:p>
          <w:p w:rsidR="0061386C" w:rsidRPr="00ED2D93" w:rsidRDefault="0061386C" w:rsidP="007016FB">
            <w:pPr>
              <w:pStyle w:val="af9"/>
              <w:numPr>
                <w:ilvl w:val="0"/>
                <w:numId w:val="12"/>
              </w:numPr>
              <w:spacing w:after="200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Проверяем совпадает ли граф с тем которым мы ожидаем</w:t>
            </w:r>
          </w:p>
        </w:tc>
      </w:tr>
      <w:tr w:rsidR="0061386C" w:rsidRPr="00ED2D93" w:rsidTr="00731CCB"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Тестовые данные</w:t>
            </w:r>
          </w:p>
        </w:tc>
        <w:tc>
          <w:tcPr>
            <w:tcW w:w="5210" w:type="dxa"/>
          </w:tcPr>
          <w:p w:rsidR="0061386C" w:rsidRPr="0061386C" w:rsidRDefault="0061386C" w:rsidP="0061386C">
            <w:r w:rsidRPr="0061386C">
              <w:t>{</w:t>
            </w:r>
          </w:p>
          <w:p w:rsidR="0061386C" w:rsidRPr="0061386C" w:rsidRDefault="0061386C" w:rsidP="0061386C">
            <w:r w:rsidRPr="0061386C">
              <w:t xml:space="preserve">                'edges': [(0, 1, 3.5), (1, 2, 2.2), (2, 3, 4.7), (0, 3, 1.8)],</w:t>
            </w:r>
          </w:p>
          <w:p w:rsidR="0061386C" w:rsidRPr="0061386C" w:rsidRDefault="0061386C" w:rsidP="0061386C">
            <w:r w:rsidRPr="0061386C">
              <w:lastRenderedPageBreak/>
              <w:t xml:space="preserve">                'minimum_spanning_tree': [(0, 1, 3.5), (1, 2, 2.2)],</w:t>
            </w:r>
          </w:p>
          <w:p w:rsidR="0061386C" w:rsidRPr="0061386C" w:rsidRDefault="0061386C" w:rsidP="004D7D96">
            <w:r w:rsidRPr="0061386C">
              <w:t xml:space="preserve">               </w:t>
            </w:r>
          </w:p>
          <w:p w:rsidR="0061386C" w:rsidRPr="0061386C" w:rsidRDefault="0061386C" w:rsidP="0061386C">
            <w:r w:rsidRPr="0061386C">
              <w:t xml:space="preserve">            },</w:t>
            </w:r>
          </w:p>
          <w:p w:rsidR="0061386C" w:rsidRPr="0061386C" w:rsidRDefault="0061386C" w:rsidP="0061386C">
            <w:r w:rsidRPr="0061386C">
              <w:t xml:space="preserve">            {</w:t>
            </w:r>
          </w:p>
          <w:p w:rsidR="0061386C" w:rsidRPr="0061386C" w:rsidRDefault="0061386C" w:rsidP="0061386C">
            <w:r w:rsidRPr="0061386C">
              <w:t xml:space="preserve">                'edges': [(0, 1, 2.5)],</w:t>
            </w:r>
          </w:p>
          <w:p w:rsidR="0061386C" w:rsidRPr="0061386C" w:rsidRDefault="0061386C" w:rsidP="0061386C">
            <w:r w:rsidRPr="0061386C">
              <w:t xml:space="preserve">                'minimum_spanning_tree': [],</w:t>
            </w:r>
          </w:p>
          <w:p w:rsidR="0061386C" w:rsidRPr="00ED2D93" w:rsidRDefault="0061386C" w:rsidP="0061386C">
            <w:pPr>
              <w:rPr>
                <w:lang w:val="ru-RU"/>
              </w:rPr>
            </w:pPr>
            <w:r w:rsidRPr="0061386C">
              <w:t xml:space="preserve">            </w:t>
            </w:r>
            <w:r>
              <w:rPr>
                <w:lang w:val="ru-RU"/>
              </w:rPr>
              <w:t>}</w:t>
            </w:r>
          </w:p>
        </w:tc>
      </w:tr>
      <w:tr w:rsidR="0061386C" w:rsidRPr="00ED2D93" w:rsidTr="00731CCB"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lastRenderedPageBreak/>
              <w:t>Ожидаемый результат</w:t>
            </w:r>
          </w:p>
        </w:tc>
        <w:tc>
          <w:tcPr>
            <w:tcW w:w="5210" w:type="dxa"/>
          </w:tcPr>
          <w:p w:rsidR="004D7D96" w:rsidRPr="004D7D96" w:rsidRDefault="004D7D96" w:rsidP="004D7D96">
            <w:r w:rsidRPr="004D7D96">
              <w:t>graph LR</w:t>
            </w:r>
          </w:p>
          <w:p w:rsidR="004D7D96" w:rsidRPr="004D7D96" w:rsidRDefault="004D7D96" w:rsidP="004D7D96">
            <w:r w:rsidRPr="004D7D96">
              <w:t>1 --3.5--- 2</w:t>
            </w:r>
          </w:p>
          <w:p w:rsidR="004D7D96" w:rsidRPr="004D7D96" w:rsidRDefault="004D7D96" w:rsidP="004D7D96">
            <w:r w:rsidRPr="004D7D96">
              <w:t>style 1 fill:#f9f</w:t>
            </w:r>
          </w:p>
          <w:p w:rsidR="004D7D96" w:rsidRPr="004D7D96" w:rsidRDefault="004D7D96" w:rsidP="004D7D96">
            <w:r w:rsidRPr="004D7D96">
              <w:t>style 2 fill:#f9f</w:t>
            </w:r>
          </w:p>
          <w:p w:rsidR="004D7D96" w:rsidRPr="004D7D96" w:rsidRDefault="004D7D96" w:rsidP="004D7D96">
            <w:r w:rsidRPr="004D7D96">
              <w:t>linkStyle 0 stroke-width:2px,fill:none,stroke:#f9f</w:t>
            </w:r>
          </w:p>
          <w:p w:rsidR="004D7D96" w:rsidRPr="004D7D96" w:rsidRDefault="004D7D96" w:rsidP="004D7D96">
            <w:r w:rsidRPr="004D7D96">
              <w:t>2 --2.2--- 3</w:t>
            </w:r>
          </w:p>
          <w:p w:rsidR="004D7D96" w:rsidRPr="004D7D96" w:rsidRDefault="004D7D96" w:rsidP="004D7D96">
            <w:r w:rsidRPr="004D7D96">
              <w:t>style 2 fill:#f9f</w:t>
            </w:r>
          </w:p>
          <w:p w:rsidR="004D7D96" w:rsidRPr="004D7D96" w:rsidRDefault="004D7D96" w:rsidP="004D7D96">
            <w:r w:rsidRPr="004D7D96">
              <w:t>style 3 fill:#f9f</w:t>
            </w:r>
          </w:p>
          <w:p w:rsidR="004D7D96" w:rsidRPr="004D7D96" w:rsidRDefault="004D7D96" w:rsidP="004D7D96">
            <w:r w:rsidRPr="004D7D96">
              <w:t>linkStyle 1 stroke-width:2px,fill:none,stroke:#f9f</w:t>
            </w:r>
          </w:p>
          <w:p w:rsidR="004D7D96" w:rsidRPr="004D7D96" w:rsidRDefault="004D7D96" w:rsidP="004D7D96">
            <w:pPr>
              <w:rPr>
                <w:lang w:val="ru-RU"/>
              </w:rPr>
            </w:pPr>
            <w:r w:rsidRPr="004D7D96">
              <w:rPr>
                <w:lang w:val="ru-RU"/>
              </w:rPr>
              <w:t>3 --4.7--- 4</w:t>
            </w:r>
          </w:p>
          <w:p w:rsidR="0061386C" w:rsidRDefault="004D7D96" w:rsidP="004D7D96">
            <w:r w:rsidRPr="004D7D96">
              <w:rPr>
                <w:lang w:val="ru-RU"/>
              </w:rPr>
              <w:t>1 --1.8--- 4</w:t>
            </w:r>
            <w:r>
              <w:t>,</w:t>
            </w:r>
          </w:p>
          <w:p w:rsidR="004D7D96" w:rsidRDefault="004D7D96" w:rsidP="004D7D96"/>
          <w:p w:rsidR="004D7D96" w:rsidRPr="004D7D96" w:rsidRDefault="004D7D96" w:rsidP="004D7D96">
            <w:r w:rsidRPr="004D7D96">
              <w:t>graph LR\n1 --2.5--- 2\n</w:t>
            </w:r>
          </w:p>
        </w:tc>
      </w:tr>
      <w:tr w:rsidR="0061386C" w:rsidRPr="00ED2D93" w:rsidTr="00731CCB"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Фактический результат</w:t>
            </w:r>
          </w:p>
        </w:tc>
        <w:tc>
          <w:tcPr>
            <w:tcW w:w="5210" w:type="dxa"/>
          </w:tcPr>
          <w:p w:rsidR="004D7D96" w:rsidRPr="004D7D96" w:rsidRDefault="004D7D96" w:rsidP="004D7D96">
            <w:r w:rsidRPr="004D7D96">
              <w:t>graph LR</w:t>
            </w:r>
          </w:p>
          <w:p w:rsidR="004D7D96" w:rsidRPr="004D7D96" w:rsidRDefault="004D7D96" w:rsidP="004D7D96">
            <w:r w:rsidRPr="004D7D96">
              <w:t>1 --3.5--- 2</w:t>
            </w:r>
          </w:p>
          <w:p w:rsidR="004D7D96" w:rsidRPr="004D7D96" w:rsidRDefault="004D7D96" w:rsidP="004D7D96">
            <w:r w:rsidRPr="004D7D96">
              <w:t>style 1 fill:#f9f</w:t>
            </w:r>
          </w:p>
          <w:p w:rsidR="004D7D96" w:rsidRPr="004D7D96" w:rsidRDefault="004D7D96" w:rsidP="004D7D96">
            <w:r w:rsidRPr="004D7D96">
              <w:t>style 2 fill:#f9f</w:t>
            </w:r>
          </w:p>
          <w:p w:rsidR="004D7D96" w:rsidRPr="004D7D96" w:rsidRDefault="004D7D96" w:rsidP="004D7D96">
            <w:r w:rsidRPr="004D7D96">
              <w:t>linkStyle 0 stroke-width:2px,fill:none,stroke:#f9f</w:t>
            </w:r>
          </w:p>
          <w:p w:rsidR="004D7D96" w:rsidRPr="004D7D96" w:rsidRDefault="004D7D96" w:rsidP="004D7D96">
            <w:r w:rsidRPr="004D7D96">
              <w:t>2 --2.2--- 3</w:t>
            </w:r>
          </w:p>
          <w:p w:rsidR="004D7D96" w:rsidRPr="004D7D96" w:rsidRDefault="004D7D96" w:rsidP="004D7D96">
            <w:r w:rsidRPr="004D7D96">
              <w:t>style 2 fill:#f9f</w:t>
            </w:r>
          </w:p>
          <w:p w:rsidR="004D7D96" w:rsidRPr="004D7D96" w:rsidRDefault="004D7D96" w:rsidP="004D7D96">
            <w:r w:rsidRPr="004D7D96">
              <w:t>style 3 fill:#f9f</w:t>
            </w:r>
          </w:p>
          <w:p w:rsidR="004D7D96" w:rsidRPr="004D7D96" w:rsidRDefault="004D7D96" w:rsidP="004D7D96">
            <w:r w:rsidRPr="004D7D96">
              <w:t>linkStyle 1 stroke-width:2px,fill:none,stroke:#f9f</w:t>
            </w:r>
          </w:p>
          <w:p w:rsidR="004D7D96" w:rsidRPr="004D7D96" w:rsidRDefault="004D7D96" w:rsidP="004D7D96">
            <w:pPr>
              <w:rPr>
                <w:lang w:val="ru-RU"/>
              </w:rPr>
            </w:pPr>
            <w:r w:rsidRPr="004D7D96">
              <w:rPr>
                <w:lang w:val="ru-RU"/>
              </w:rPr>
              <w:t>3 --4.7--- 4</w:t>
            </w:r>
          </w:p>
          <w:p w:rsidR="004D7D96" w:rsidRPr="004D7D96" w:rsidRDefault="004D7D96" w:rsidP="004D7D96">
            <w:pPr>
              <w:rPr>
                <w:lang w:val="ru-RU"/>
              </w:rPr>
            </w:pPr>
            <w:r w:rsidRPr="004D7D96">
              <w:rPr>
                <w:lang w:val="ru-RU"/>
              </w:rPr>
              <w:t>1 --1.8--- 4,</w:t>
            </w:r>
          </w:p>
          <w:p w:rsidR="004D7D96" w:rsidRPr="004D7D96" w:rsidRDefault="004D7D96" w:rsidP="004D7D96">
            <w:pPr>
              <w:rPr>
                <w:lang w:val="ru-RU"/>
              </w:rPr>
            </w:pPr>
          </w:p>
          <w:p w:rsidR="0061386C" w:rsidRPr="00ED2D93" w:rsidRDefault="004D7D96" w:rsidP="004D7D96">
            <w:pPr>
              <w:rPr>
                <w:lang w:val="ru-RU"/>
              </w:rPr>
            </w:pPr>
            <w:r w:rsidRPr="004D7D96">
              <w:rPr>
                <w:lang w:val="ru-RU"/>
              </w:rPr>
              <w:t>graph LR\n1 --2.5--- 2\n</w:t>
            </w:r>
          </w:p>
        </w:tc>
      </w:tr>
      <w:tr w:rsidR="0061386C" w:rsidRPr="00ED2D93" w:rsidTr="00731CCB">
        <w:trPr>
          <w:trHeight w:val="483"/>
        </w:trPr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Статус</w:t>
            </w:r>
          </w:p>
        </w:tc>
        <w:tc>
          <w:tcPr>
            <w:tcW w:w="5210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Пройден</w:t>
            </w:r>
          </w:p>
        </w:tc>
      </w:tr>
      <w:tr w:rsidR="0061386C" w:rsidRPr="00ED2D93" w:rsidTr="00731CCB">
        <w:trPr>
          <w:trHeight w:val="483"/>
        </w:trPr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Предварительное условие</w:t>
            </w:r>
          </w:p>
        </w:tc>
        <w:tc>
          <w:tcPr>
            <w:tcW w:w="5210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61386C" w:rsidRPr="00ED2D93" w:rsidTr="00731CCB">
        <w:trPr>
          <w:trHeight w:val="483"/>
        </w:trPr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Постусловие</w:t>
            </w:r>
          </w:p>
        </w:tc>
        <w:tc>
          <w:tcPr>
            <w:tcW w:w="5210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61386C" w:rsidRPr="00ED2D93" w:rsidTr="00731CCB">
        <w:trPr>
          <w:trHeight w:val="483"/>
        </w:trPr>
        <w:tc>
          <w:tcPr>
            <w:tcW w:w="4135" w:type="dxa"/>
          </w:tcPr>
          <w:p w:rsidR="0061386C" w:rsidRPr="00ED2D93" w:rsidRDefault="0061386C" w:rsidP="000D0D1B">
            <w:pPr>
              <w:rPr>
                <w:lang w:val="ru-RU"/>
              </w:rPr>
            </w:pPr>
            <w:r w:rsidRPr="00ED2D93">
              <w:rPr>
                <w:lang w:val="ru-RU"/>
              </w:rPr>
              <w:t>Примечания</w:t>
            </w:r>
          </w:p>
        </w:tc>
        <w:tc>
          <w:tcPr>
            <w:tcW w:w="5210" w:type="dxa"/>
          </w:tcPr>
          <w:p w:rsidR="0061386C" w:rsidRPr="004D7D96" w:rsidRDefault="0061386C" w:rsidP="000D0D1B">
            <w:r w:rsidRPr="00ED2D93">
              <w:rPr>
                <w:lang w:val="ru-RU"/>
              </w:rPr>
              <w:t>Нет</w:t>
            </w:r>
          </w:p>
        </w:tc>
      </w:tr>
      <w:tr w:rsidR="004D7D96" w:rsidRPr="00ED2D93" w:rsidTr="00731CCB">
        <w:trPr>
          <w:trHeight w:val="483"/>
        </w:trPr>
        <w:tc>
          <w:tcPr>
            <w:tcW w:w="4135" w:type="dxa"/>
          </w:tcPr>
          <w:p w:rsidR="004D7D96" w:rsidRPr="00ED2D93" w:rsidRDefault="004D7D96" w:rsidP="000D0D1B">
            <w:pPr>
              <w:rPr>
                <w:lang w:val="ru-RU"/>
              </w:rPr>
            </w:pPr>
          </w:p>
        </w:tc>
        <w:tc>
          <w:tcPr>
            <w:tcW w:w="5210" w:type="dxa"/>
          </w:tcPr>
          <w:p w:rsidR="004D7D96" w:rsidRPr="00ED2D93" w:rsidRDefault="004D7D96" w:rsidP="000D0D1B">
            <w:pPr>
              <w:rPr>
                <w:lang w:val="ru-RU"/>
              </w:rPr>
            </w:pPr>
          </w:p>
        </w:tc>
      </w:tr>
      <w:tr w:rsidR="004D7D96" w:rsidRPr="00ED2D93" w:rsidTr="00731CCB">
        <w:trPr>
          <w:trHeight w:val="483"/>
        </w:trPr>
        <w:tc>
          <w:tcPr>
            <w:tcW w:w="4135" w:type="dxa"/>
          </w:tcPr>
          <w:p w:rsidR="004D7D96" w:rsidRPr="00ED2D93" w:rsidRDefault="004D7D96" w:rsidP="004D7D96">
            <w:pPr>
              <w:rPr>
                <w:lang w:val="ru-RU"/>
              </w:rPr>
            </w:pPr>
            <w:r>
              <w:rPr>
                <w:lang w:val="ru-RU"/>
              </w:rPr>
              <w:t>Тестовый пример 6</w:t>
            </w:r>
          </w:p>
        </w:tc>
        <w:tc>
          <w:tcPr>
            <w:tcW w:w="5210" w:type="dxa"/>
          </w:tcPr>
          <w:p w:rsidR="004D7D96" w:rsidRPr="00ED2D93" w:rsidRDefault="004D7D96" w:rsidP="004D7D96">
            <w:pPr>
              <w:rPr>
                <w:lang w:val="ru-RU"/>
              </w:rPr>
            </w:pPr>
            <w:r>
              <w:rPr>
                <w:lang w:val="ru-RU"/>
              </w:rPr>
              <w:t>тс_6</w:t>
            </w:r>
          </w:p>
        </w:tc>
      </w:tr>
      <w:tr w:rsidR="004D7D96" w:rsidRPr="00ED2D93" w:rsidTr="00731CCB">
        <w:trPr>
          <w:trHeight w:val="483"/>
        </w:trPr>
        <w:tc>
          <w:tcPr>
            <w:tcW w:w="4135" w:type="dxa"/>
          </w:tcPr>
          <w:p w:rsidR="004D7D96" w:rsidRPr="00ED2D93" w:rsidRDefault="004D7D96" w:rsidP="004D7D96">
            <w:pPr>
              <w:rPr>
                <w:lang w:val="ru-RU"/>
              </w:rPr>
            </w:pPr>
            <w:r w:rsidRPr="00ED2D93">
              <w:rPr>
                <w:lang w:val="ru-RU"/>
              </w:rPr>
              <w:t xml:space="preserve">Приоритет тестирования </w:t>
            </w:r>
          </w:p>
        </w:tc>
        <w:tc>
          <w:tcPr>
            <w:tcW w:w="5210" w:type="dxa"/>
          </w:tcPr>
          <w:p w:rsidR="004D7D96" w:rsidRPr="00ED2D93" w:rsidRDefault="004D7D96" w:rsidP="004D7D96">
            <w:pPr>
              <w:rPr>
                <w:lang w:val="ru-RU"/>
              </w:rPr>
            </w:pPr>
            <w:r w:rsidRPr="00ED2D93">
              <w:rPr>
                <w:lang w:val="ru-RU"/>
              </w:rPr>
              <w:t>Высокий</w:t>
            </w:r>
          </w:p>
        </w:tc>
      </w:tr>
      <w:tr w:rsidR="004D7D96" w:rsidRPr="00D53D79" w:rsidTr="00731CCB">
        <w:trPr>
          <w:trHeight w:val="483"/>
        </w:trPr>
        <w:tc>
          <w:tcPr>
            <w:tcW w:w="4135" w:type="dxa"/>
          </w:tcPr>
          <w:p w:rsidR="004D7D96" w:rsidRPr="00ED2D93" w:rsidRDefault="004D7D96" w:rsidP="004D7D96">
            <w:pPr>
              <w:rPr>
                <w:lang w:val="ru-RU"/>
              </w:rPr>
            </w:pPr>
            <w:r w:rsidRPr="00ED2D93">
              <w:rPr>
                <w:lang w:val="ru-RU"/>
              </w:rPr>
              <w:t>Заголовок/Название теста</w:t>
            </w:r>
          </w:p>
        </w:tc>
        <w:tc>
          <w:tcPr>
            <w:tcW w:w="5210" w:type="dxa"/>
          </w:tcPr>
          <w:p w:rsidR="004D7D96" w:rsidRPr="00ED2D93" w:rsidRDefault="004D7D96" w:rsidP="004D7D96">
            <w:pPr>
              <w:rPr>
                <w:lang w:val="ru-RU"/>
              </w:rPr>
            </w:pPr>
            <w:r w:rsidRPr="004D7D96">
              <w:rPr>
                <w:lang w:val="ru-RU"/>
              </w:rPr>
              <w:t>Тестирование преобразования матрицы в строку</w:t>
            </w:r>
          </w:p>
        </w:tc>
      </w:tr>
      <w:tr w:rsidR="004D7D96" w:rsidRPr="00D53D79" w:rsidTr="00731CCB">
        <w:trPr>
          <w:trHeight w:val="483"/>
        </w:trPr>
        <w:tc>
          <w:tcPr>
            <w:tcW w:w="4135" w:type="dxa"/>
          </w:tcPr>
          <w:p w:rsidR="004D7D96" w:rsidRPr="00ED2D93" w:rsidRDefault="004D7D96" w:rsidP="004D7D96">
            <w:pPr>
              <w:rPr>
                <w:lang w:val="ru-RU"/>
              </w:rPr>
            </w:pPr>
            <w:r w:rsidRPr="00ED2D93">
              <w:rPr>
                <w:lang w:val="ru-RU"/>
              </w:rPr>
              <w:t>Краткое изложение теста</w:t>
            </w:r>
          </w:p>
        </w:tc>
        <w:tc>
          <w:tcPr>
            <w:tcW w:w="5210" w:type="dxa"/>
          </w:tcPr>
          <w:p w:rsidR="004D7D96" w:rsidRPr="00ED2D93" w:rsidRDefault="004D7D96" w:rsidP="004D7D96">
            <w:pPr>
              <w:rPr>
                <w:lang w:val="ru-RU"/>
              </w:rPr>
            </w:pPr>
            <w:r w:rsidRPr="00ED2D93">
              <w:rPr>
                <w:lang w:val="ru-RU"/>
              </w:rPr>
              <w:t>Тест проверяет правильность работы</w:t>
            </w:r>
            <w:r>
              <w:rPr>
                <w:lang w:val="ru-RU"/>
              </w:rPr>
              <w:t xml:space="preserve"> функции</w:t>
            </w:r>
            <w:r w:rsidRPr="00ED2D93">
              <w:rPr>
                <w:lang w:val="ru-RU"/>
              </w:rPr>
              <w:t xml:space="preserve"> </w:t>
            </w:r>
            <w:r>
              <w:rPr>
                <w:lang w:val="ru-RU"/>
              </w:rPr>
              <w:t>преобразования матрицы в строку</w:t>
            </w:r>
          </w:p>
        </w:tc>
      </w:tr>
      <w:tr w:rsidR="004D7D96" w:rsidRPr="00D53D79" w:rsidTr="00731CCB">
        <w:trPr>
          <w:trHeight w:val="483"/>
        </w:trPr>
        <w:tc>
          <w:tcPr>
            <w:tcW w:w="4135" w:type="dxa"/>
          </w:tcPr>
          <w:p w:rsidR="004D7D96" w:rsidRPr="00ED2D93" w:rsidRDefault="004D7D96" w:rsidP="004D7D96">
            <w:pPr>
              <w:rPr>
                <w:lang w:val="ru-RU"/>
              </w:rPr>
            </w:pPr>
            <w:r>
              <w:rPr>
                <w:lang w:val="ru-RU"/>
              </w:rPr>
              <w:t>Этапы теста</w:t>
            </w:r>
          </w:p>
        </w:tc>
        <w:tc>
          <w:tcPr>
            <w:tcW w:w="5210" w:type="dxa"/>
          </w:tcPr>
          <w:p w:rsidR="004D7D96" w:rsidRDefault="004D7D96" w:rsidP="007016FB">
            <w:pPr>
              <w:pStyle w:val="af9"/>
              <w:numPr>
                <w:ilvl w:val="0"/>
                <w:numId w:val="13"/>
              </w:numPr>
              <w:spacing w:after="200" w:line="276" w:lineRule="auto"/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>Вставляем значение в функцию</w:t>
            </w:r>
          </w:p>
          <w:p w:rsidR="004D7D96" w:rsidRPr="004D7D96" w:rsidRDefault="004D7D96" w:rsidP="007016FB">
            <w:pPr>
              <w:pStyle w:val="af9"/>
              <w:numPr>
                <w:ilvl w:val="0"/>
                <w:numId w:val="13"/>
              </w:numPr>
              <w:spacing w:after="200" w:line="276" w:lineRule="auto"/>
              <w:rPr>
                <w:rFonts w:cs="Times New Roman"/>
                <w:szCs w:val="28"/>
                <w:lang w:val="ru-RU"/>
              </w:rPr>
            </w:pPr>
            <w:r w:rsidRPr="004D7D96">
              <w:rPr>
                <w:rFonts w:cs="Times New Roman"/>
                <w:szCs w:val="28"/>
                <w:lang w:val="ru-RU"/>
              </w:rPr>
              <w:t>Сопоставляем ожидаемое значение с полученным</w:t>
            </w: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Default="00731CCB" w:rsidP="004D7D96">
            <w:pPr>
              <w:rPr>
                <w:lang w:val="ru-RU"/>
              </w:rPr>
            </w:pPr>
            <w:r w:rsidRPr="00ED2D93">
              <w:rPr>
                <w:lang w:val="ru-RU"/>
              </w:rPr>
              <w:t>Тестовые данные</w:t>
            </w:r>
          </w:p>
        </w:tc>
        <w:tc>
          <w:tcPr>
            <w:tcW w:w="5210" w:type="dxa"/>
          </w:tcPr>
          <w:p w:rsidR="00731CCB" w:rsidRPr="00731CCB" w:rsidRDefault="00731CCB" w:rsidP="00731CCB">
            <w:pPr>
              <w:rPr>
                <w:rFonts w:cs="Times New Roman"/>
                <w:szCs w:val="28"/>
                <w:lang w:val="ru-RU"/>
              </w:rPr>
            </w:pPr>
            <w:r w:rsidRPr="00731CCB">
              <w:rPr>
                <w:rFonts w:cs="Times New Roman"/>
                <w:szCs w:val="28"/>
                <w:lang w:val="ru-RU"/>
              </w:rPr>
              <w:t>[[0.0, 3.5, 0.0, 1.8],</w:t>
            </w:r>
          </w:p>
          <w:p w:rsidR="00731CCB" w:rsidRPr="00731CCB" w:rsidRDefault="00731CCB" w:rsidP="00731CCB">
            <w:pPr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 xml:space="preserve">  </w:t>
            </w:r>
            <w:r w:rsidRPr="00731CCB">
              <w:rPr>
                <w:rFonts w:cs="Times New Roman"/>
                <w:szCs w:val="28"/>
                <w:lang w:val="ru-RU"/>
              </w:rPr>
              <w:t>[3.5, 0.0, 2.2, 0.0],</w:t>
            </w:r>
          </w:p>
          <w:p w:rsidR="00731CCB" w:rsidRPr="00731CCB" w:rsidRDefault="00731CCB" w:rsidP="00731CCB">
            <w:pPr>
              <w:rPr>
                <w:rFonts w:cs="Times New Roman"/>
                <w:szCs w:val="28"/>
                <w:lang w:val="ru-RU"/>
              </w:rPr>
            </w:pPr>
            <w:r w:rsidRPr="00731CCB">
              <w:rPr>
                <w:rFonts w:cs="Times New Roman"/>
                <w:szCs w:val="28"/>
                <w:lang w:val="ru-RU"/>
              </w:rPr>
              <w:t xml:space="preserve"> </w:t>
            </w:r>
            <w:r>
              <w:rPr>
                <w:rFonts w:cs="Times New Roman"/>
                <w:szCs w:val="28"/>
                <w:lang w:val="ru-RU"/>
              </w:rPr>
              <w:t xml:space="preserve"> </w:t>
            </w:r>
            <w:r w:rsidRPr="00731CCB">
              <w:rPr>
                <w:rFonts w:cs="Times New Roman"/>
                <w:szCs w:val="28"/>
                <w:lang w:val="ru-RU"/>
              </w:rPr>
              <w:t>[0.0, 2.2, 0.0, 4.7],</w:t>
            </w:r>
          </w:p>
          <w:p w:rsidR="00731CCB" w:rsidRDefault="00731CCB" w:rsidP="00731CC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ru-RU"/>
              </w:rPr>
              <w:t xml:space="preserve">  </w:t>
            </w:r>
            <w:r w:rsidRPr="00731CCB">
              <w:rPr>
                <w:rFonts w:cs="Times New Roman"/>
                <w:szCs w:val="28"/>
                <w:lang w:val="ru-RU"/>
              </w:rPr>
              <w:t>[1.8, 0.0, 4.7, 0.0]]</w:t>
            </w:r>
            <w:r>
              <w:rPr>
                <w:rFonts w:cs="Times New Roman"/>
                <w:szCs w:val="28"/>
              </w:rPr>
              <w:t>,</w:t>
            </w:r>
          </w:p>
          <w:p w:rsidR="00731CCB" w:rsidRPr="00731CCB" w:rsidRDefault="00731CCB" w:rsidP="00731CCB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br/>
            </w:r>
            <w:r w:rsidRPr="00731CCB">
              <w:rPr>
                <w:rFonts w:cs="Times New Roman"/>
                <w:szCs w:val="28"/>
              </w:rPr>
              <w:t>[[1.5]]</w:t>
            </w: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Pr="00731CCB" w:rsidRDefault="00731CCB" w:rsidP="004D7D96">
            <w:pPr>
              <w:rPr>
                <w:lang w:val="ru-RU"/>
              </w:rPr>
            </w:pPr>
            <w:r>
              <w:rPr>
                <w:lang w:val="ru-RU"/>
              </w:rPr>
              <w:t>Ожидаемы</w:t>
            </w:r>
            <w:r w:rsidR="00F32E88">
              <w:rPr>
                <w:lang w:val="ru-RU"/>
              </w:rPr>
              <w:t>й</w:t>
            </w:r>
            <w:r>
              <w:rPr>
                <w:lang w:val="ru-RU"/>
              </w:rPr>
              <w:t xml:space="preserve"> результат</w:t>
            </w:r>
          </w:p>
        </w:tc>
        <w:tc>
          <w:tcPr>
            <w:tcW w:w="5210" w:type="dxa"/>
          </w:tcPr>
          <w:p w:rsidR="00731CCB" w:rsidRPr="00731CCB" w:rsidRDefault="00731CCB" w:rsidP="00731CCB">
            <w:pPr>
              <w:rPr>
                <w:rFonts w:cs="Times New Roman"/>
                <w:szCs w:val="28"/>
                <w:lang w:val="ru-RU"/>
              </w:rPr>
            </w:pPr>
            <w:r w:rsidRPr="00731CCB">
              <w:rPr>
                <w:rFonts w:cs="Times New Roman"/>
                <w:szCs w:val="28"/>
                <w:lang w:val="ru-RU"/>
              </w:rPr>
              <w:t>0.0,3.5,0.0,1.8\n3.5,0.0,2.2,0.0\n0.0,2.2,0.0,4.7\n1.8,0.0,4.7,0.0</w:t>
            </w:r>
            <w:r>
              <w:rPr>
                <w:rFonts w:cs="Times New Roman"/>
                <w:szCs w:val="28"/>
                <w:lang w:val="ru-RU"/>
              </w:rPr>
              <w:br/>
            </w:r>
            <w:r>
              <w:rPr>
                <w:rFonts w:cs="Times New Roman"/>
                <w:szCs w:val="28"/>
                <w:lang w:val="ru-RU"/>
              </w:rPr>
              <w:br/>
            </w:r>
            <w:r w:rsidRPr="00731CCB">
              <w:rPr>
                <w:rFonts w:cs="Times New Roman"/>
                <w:szCs w:val="28"/>
                <w:lang w:val="ru-RU"/>
              </w:rPr>
              <w:t>1.5</w:t>
            </w: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Default="00731CCB" w:rsidP="004D7D96">
            <w:pPr>
              <w:rPr>
                <w:lang w:val="ru-RU"/>
              </w:rPr>
            </w:pPr>
            <w:r>
              <w:rPr>
                <w:lang w:val="ru-RU"/>
              </w:rPr>
              <w:t>Фактический результат</w:t>
            </w:r>
          </w:p>
        </w:tc>
        <w:tc>
          <w:tcPr>
            <w:tcW w:w="5210" w:type="dxa"/>
          </w:tcPr>
          <w:p w:rsidR="00731CCB" w:rsidRPr="00731CCB" w:rsidRDefault="00731CCB" w:rsidP="00731CCB">
            <w:pPr>
              <w:rPr>
                <w:rFonts w:cs="Times New Roman"/>
                <w:szCs w:val="28"/>
                <w:lang w:val="ru-RU"/>
              </w:rPr>
            </w:pPr>
            <w:r w:rsidRPr="00731CCB">
              <w:rPr>
                <w:rFonts w:cs="Times New Roman"/>
                <w:szCs w:val="28"/>
                <w:lang w:val="ru-RU"/>
              </w:rPr>
              <w:t>0.0,3.5,0.0,1.8\n3.5,0.0,2.2,0.0\n0.0,2.2,0.0,4.7\n1.8,0.0,4.7,0.0</w:t>
            </w:r>
            <w:r>
              <w:rPr>
                <w:rFonts w:cs="Times New Roman"/>
                <w:szCs w:val="28"/>
                <w:lang w:val="ru-RU"/>
              </w:rPr>
              <w:br/>
            </w:r>
            <w:r>
              <w:rPr>
                <w:rFonts w:cs="Times New Roman"/>
                <w:szCs w:val="28"/>
                <w:lang w:val="ru-RU"/>
              </w:rPr>
              <w:br/>
            </w:r>
            <w:r w:rsidRPr="00731CCB">
              <w:rPr>
                <w:rFonts w:cs="Times New Roman"/>
                <w:szCs w:val="28"/>
                <w:lang w:val="ru-RU"/>
              </w:rPr>
              <w:t>1.5</w:t>
            </w: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 w:rsidRPr="00ED2D93">
              <w:rPr>
                <w:lang w:val="ru-RU"/>
              </w:rPr>
              <w:t>Статус</w:t>
            </w:r>
          </w:p>
        </w:tc>
        <w:tc>
          <w:tcPr>
            <w:tcW w:w="5210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 w:rsidRPr="00ED2D93">
              <w:rPr>
                <w:lang w:val="ru-RU"/>
              </w:rPr>
              <w:t>Пройден</w:t>
            </w: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 w:rsidRPr="00ED2D93">
              <w:rPr>
                <w:lang w:val="ru-RU"/>
              </w:rPr>
              <w:t>Предварительное условие</w:t>
            </w:r>
          </w:p>
        </w:tc>
        <w:tc>
          <w:tcPr>
            <w:tcW w:w="5210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 w:rsidRPr="00ED2D93">
              <w:rPr>
                <w:lang w:val="ru-RU"/>
              </w:rPr>
              <w:t>Постусловие</w:t>
            </w:r>
          </w:p>
        </w:tc>
        <w:tc>
          <w:tcPr>
            <w:tcW w:w="5210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 w:rsidRPr="00ED2D93">
              <w:rPr>
                <w:lang w:val="ru-RU"/>
              </w:rPr>
              <w:t>Примечания</w:t>
            </w:r>
          </w:p>
        </w:tc>
        <w:tc>
          <w:tcPr>
            <w:tcW w:w="5210" w:type="dxa"/>
          </w:tcPr>
          <w:p w:rsidR="00731CCB" w:rsidRPr="004D7D96" w:rsidRDefault="00731CCB" w:rsidP="00731CCB">
            <w:r w:rsidRPr="00ED2D93">
              <w:rPr>
                <w:lang w:val="ru-RU"/>
              </w:rPr>
              <w:t>Нет</w:t>
            </w: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Pr="00ED2D93" w:rsidRDefault="00731CCB" w:rsidP="00731CCB">
            <w:pPr>
              <w:rPr>
                <w:lang w:val="ru-RU"/>
              </w:rPr>
            </w:pPr>
          </w:p>
        </w:tc>
        <w:tc>
          <w:tcPr>
            <w:tcW w:w="5210" w:type="dxa"/>
          </w:tcPr>
          <w:p w:rsidR="00731CCB" w:rsidRPr="00ED2D93" w:rsidRDefault="00731CCB" w:rsidP="00731CCB">
            <w:pPr>
              <w:rPr>
                <w:lang w:val="ru-RU"/>
              </w:rPr>
            </w:pP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>
              <w:rPr>
                <w:lang w:val="ru-RU"/>
              </w:rPr>
              <w:t>Тестовый пример 7</w:t>
            </w:r>
          </w:p>
        </w:tc>
        <w:tc>
          <w:tcPr>
            <w:tcW w:w="5210" w:type="dxa"/>
          </w:tcPr>
          <w:p w:rsidR="00731CCB" w:rsidRPr="00ED2D93" w:rsidRDefault="00F32E88" w:rsidP="00731CCB">
            <w:pPr>
              <w:rPr>
                <w:lang w:val="ru-RU"/>
              </w:rPr>
            </w:pPr>
            <w:r>
              <w:rPr>
                <w:lang w:val="ru-RU"/>
              </w:rPr>
              <w:t>тс_7</w:t>
            </w:r>
          </w:p>
        </w:tc>
      </w:tr>
      <w:tr w:rsidR="00731CCB" w:rsidRPr="00D53D79" w:rsidTr="00731CCB">
        <w:trPr>
          <w:trHeight w:val="483"/>
        </w:trPr>
        <w:tc>
          <w:tcPr>
            <w:tcW w:w="4135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 w:rsidRPr="00ED2D93">
              <w:rPr>
                <w:lang w:val="ru-RU"/>
              </w:rPr>
              <w:t>Заголовок/Название теста</w:t>
            </w:r>
          </w:p>
        </w:tc>
        <w:tc>
          <w:tcPr>
            <w:tcW w:w="5210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 w:rsidRPr="00731CCB">
              <w:rPr>
                <w:lang w:val="ru-RU"/>
              </w:rPr>
              <w:t>Тестирование функции парсинга из строки в матриц</w:t>
            </w:r>
            <w:r w:rsidR="000D4C07">
              <w:rPr>
                <w:lang w:val="ru-RU"/>
              </w:rPr>
              <w:t>у</w:t>
            </w:r>
          </w:p>
        </w:tc>
      </w:tr>
      <w:tr w:rsidR="00731CCB" w:rsidRPr="00D53D79" w:rsidTr="00731CCB">
        <w:trPr>
          <w:trHeight w:val="483"/>
        </w:trPr>
        <w:tc>
          <w:tcPr>
            <w:tcW w:w="4135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 w:rsidRPr="00ED2D93">
              <w:rPr>
                <w:lang w:val="ru-RU"/>
              </w:rPr>
              <w:t>Краткое изложение теста</w:t>
            </w:r>
          </w:p>
        </w:tc>
        <w:tc>
          <w:tcPr>
            <w:tcW w:w="5210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 w:rsidRPr="00ED2D93">
              <w:rPr>
                <w:lang w:val="ru-RU"/>
              </w:rPr>
              <w:t>Тест проверяет правильность работы</w:t>
            </w:r>
            <w:r>
              <w:rPr>
                <w:lang w:val="ru-RU"/>
              </w:rPr>
              <w:t xml:space="preserve"> функции</w:t>
            </w:r>
            <w:r w:rsidRPr="00ED2D93">
              <w:rPr>
                <w:lang w:val="ru-RU"/>
              </w:rPr>
              <w:t xml:space="preserve"> </w:t>
            </w:r>
            <w:r>
              <w:rPr>
                <w:lang w:val="ru-RU"/>
              </w:rPr>
              <w:t>преобразования строки в матрицу</w:t>
            </w:r>
          </w:p>
        </w:tc>
      </w:tr>
      <w:tr w:rsidR="00731CCB" w:rsidRPr="00D53D79" w:rsidTr="00731CCB">
        <w:trPr>
          <w:trHeight w:val="483"/>
        </w:trPr>
        <w:tc>
          <w:tcPr>
            <w:tcW w:w="4135" w:type="dxa"/>
          </w:tcPr>
          <w:p w:rsidR="00731CCB" w:rsidRPr="00ED2D93" w:rsidRDefault="00731CCB" w:rsidP="00731CCB">
            <w:pPr>
              <w:rPr>
                <w:lang w:val="ru-RU"/>
              </w:rPr>
            </w:pPr>
            <w:r>
              <w:rPr>
                <w:lang w:val="ru-RU"/>
              </w:rPr>
              <w:t>Этапы теста</w:t>
            </w:r>
          </w:p>
        </w:tc>
        <w:tc>
          <w:tcPr>
            <w:tcW w:w="5210" w:type="dxa"/>
          </w:tcPr>
          <w:p w:rsidR="00731CCB" w:rsidRDefault="00731CCB" w:rsidP="007016FB">
            <w:pPr>
              <w:pStyle w:val="af9"/>
              <w:numPr>
                <w:ilvl w:val="0"/>
                <w:numId w:val="14"/>
              </w:numPr>
              <w:spacing w:after="200" w:line="276" w:lineRule="auto"/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>Вставляем значение в функцию</w:t>
            </w:r>
          </w:p>
          <w:p w:rsidR="00731CCB" w:rsidRPr="004D7D96" w:rsidRDefault="00731CCB" w:rsidP="007016FB">
            <w:pPr>
              <w:pStyle w:val="af9"/>
              <w:numPr>
                <w:ilvl w:val="0"/>
                <w:numId w:val="14"/>
              </w:numPr>
              <w:spacing w:after="200" w:line="276" w:lineRule="auto"/>
              <w:rPr>
                <w:rFonts w:cs="Times New Roman"/>
                <w:szCs w:val="28"/>
                <w:lang w:val="ru-RU"/>
              </w:rPr>
            </w:pPr>
            <w:r w:rsidRPr="004D7D96">
              <w:rPr>
                <w:rFonts w:cs="Times New Roman"/>
                <w:szCs w:val="28"/>
                <w:lang w:val="ru-RU"/>
              </w:rPr>
              <w:lastRenderedPageBreak/>
              <w:t>Сопоставляем ожидаемое значение с полученным</w:t>
            </w:r>
          </w:p>
        </w:tc>
      </w:tr>
      <w:tr w:rsidR="00731CCB" w:rsidRPr="00ED2D93" w:rsidTr="00731CCB">
        <w:trPr>
          <w:trHeight w:val="483"/>
        </w:trPr>
        <w:tc>
          <w:tcPr>
            <w:tcW w:w="4135" w:type="dxa"/>
          </w:tcPr>
          <w:p w:rsidR="00731CCB" w:rsidRDefault="00731CCB" w:rsidP="00731CCB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Тестовые данны</w:t>
            </w:r>
            <w:r w:rsidR="00F32E88">
              <w:rPr>
                <w:lang w:val="ru-RU"/>
              </w:rPr>
              <w:t>е</w:t>
            </w:r>
          </w:p>
        </w:tc>
        <w:tc>
          <w:tcPr>
            <w:tcW w:w="5210" w:type="dxa"/>
          </w:tcPr>
          <w:p w:rsidR="00731CCB" w:rsidRDefault="00F32E88" w:rsidP="00731CCB">
            <w:pPr>
              <w:rPr>
                <w:rFonts w:cs="Times New Roman"/>
                <w:szCs w:val="28"/>
                <w:lang w:val="ru-RU"/>
              </w:rPr>
            </w:pPr>
            <w:r w:rsidRPr="00F32E88">
              <w:rPr>
                <w:rFonts w:cs="Times New Roman"/>
                <w:szCs w:val="28"/>
                <w:lang w:val="ru-RU"/>
              </w:rPr>
              <w:t>1.0,2.0\n3.0,4.0\n5.0,6.0</w:t>
            </w:r>
          </w:p>
          <w:p w:rsidR="00F32E88" w:rsidRDefault="00F32E88" w:rsidP="00731CCB">
            <w:pPr>
              <w:rPr>
                <w:rFonts w:cs="Times New Roman"/>
                <w:szCs w:val="28"/>
                <w:lang w:val="ru-RU"/>
              </w:rPr>
            </w:pPr>
          </w:p>
          <w:p w:rsidR="00F32E88" w:rsidRPr="00731CCB" w:rsidRDefault="00F32E88" w:rsidP="00731CCB">
            <w:pPr>
              <w:rPr>
                <w:rFonts w:cs="Times New Roman"/>
                <w:szCs w:val="28"/>
                <w:lang w:val="ru-RU"/>
              </w:rPr>
            </w:pPr>
            <w:r w:rsidRPr="00F32E88">
              <w:rPr>
                <w:rFonts w:cs="Times New Roman"/>
                <w:szCs w:val="28"/>
                <w:lang w:val="ru-RU"/>
              </w:rPr>
              <w:t>0</w:t>
            </w:r>
          </w:p>
        </w:tc>
      </w:tr>
      <w:tr w:rsidR="00F32E88" w:rsidRPr="00ED2D93" w:rsidTr="00731CCB">
        <w:trPr>
          <w:trHeight w:val="483"/>
        </w:trPr>
        <w:tc>
          <w:tcPr>
            <w:tcW w:w="4135" w:type="dxa"/>
          </w:tcPr>
          <w:p w:rsidR="00F32E88" w:rsidRDefault="00F32E88" w:rsidP="00731CCB">
            <w:pPr>
              <w:rPr>
                <w:lang w:val="ru-RU"/>
              </w:rPr>
            </w:pPr>
            <w:r>
              <w:rPr>
                <w:lang w:val="ru-RU"/>
              </w:rPr>
              <w:t>Ожидаемый результат</w:t>
            </w:r>
          </w:p>
        </w:tc>
        <w:tc>
          <w:tcPr>
            <w:tcW w:w="5210" w:type="dxa"/>
          </w:tcPr>
          <w:p w:rsidR="00F32E88" w:rsidRPr="00F32E88" w:rsidRDefault="00F32E88" w:rsidP="00F32E88">
            <w:pPr>
              <w:rPr>
                <w:rFonts w:cs="Times New Roman"/>
                <w:szCs w:val="28"/>
                <w:lang w:val="ru-RU"/>
              </w:rPr>
            </w:pPr>
            <w:r w:rsidRPr="00F32E88">
              <w:rPr>
                <w:rFonts w:cs="Times New Roman"/>
                <w:szCs w:val="28"/>
                <w:lang w:val="ru-RU"/>
              </w:rPr>
              <w:t>[[1.0, 2.0],</w:t>
            </w:r>
          </w:p>
          <w:p w:rsidR="00F32E88" w:rsidRPr="00F32E88" w:rsidRDefault="00F32E88" w:rsidP="00F32E88">
            <w:pPr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 xml:space="preserve">  </w:t>
            </w:r>
            <w:r w:rsidRPr="00F32E88">
              <w:rPr>
                <w:rFonts w:cs="Times New Roman"/>
                <w:szCs w:val="28"/>
                <w:lang w:val="ru-RU"/>
              </w:rPr>
              <w:t>[3.0, 4.0],</w:t>
            </w:r>
          </w:p>
          <w:p w:rsidR="00F32E88" w:rsidRDefault="00F32E88" w:rsidP="00F32E88">
            <w:pPr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 xml:space="preserve">  </w:t>
            </w:r>
            <w:r w:rsidRPr="00F32E88">
              <w:rPr>
                <w:rFonts w:cs="Times New Roman"/>
                <w:szCs w:val="28"/>
                <w:lang w:val="ru-RU"/>
              </w:rPr>
              <w:t>[5.0, 6.0]]</w:t>
            </w:r>
          </w:p>
          <w:p w:rsidR="00F32E88" w:rsidRDefault="00F32E88" w:rsidP="00F32E88">
            <w:pPr>
              <w:rPr>
                <w:rFonts w:cs="Times New Roman"/>
                <w:szCs w:val="28"/>
                <w:lang w:val="ru-RU"/>
              </w:rPr>
            </w:pPr>
          </w:p>
          <w:p w:rsidR="00F32E88" w:rsidRPr="00F32E88" w:rsidRDefault="00F32E88" w:rsidP="00F32E88">
            <w:pPr>
              <w:rPr>
                <w:rFonts w:cs="Times New Roman"/>
                <w:szCs w:val="28"/>
                <w:lang w:val="ru-RU"/>
              </w:rPr>
            </w:pPr>
            <w:r w:rsidRPr="00F32E88">
              <w:rPr>
                <w:rFonts w:cs="Times New Roman"/>
                <w:szCs w:val="28"/>
                <w:lang w:val="ru-RU"/>
              </w:rPr>
              <w:t>[[0.0]]</w:t>
            </w:r>
          </w:p>
        </w:tc>
      </w:tr>
      <w:tr w:rsidR="00F32E88" w:rsidRPr="00ED2D93" w:rsidTr="00731CCB">
        <w:trPr>
          <w:trHeight w:val="483"/>
        </w:trPr>
        <w:tc>
          <w:tcPr>
            <w:tcW w:w="4135" w:type="dxa"/>
          </w:tcPr>
          <w:p w:rsidR="00F32E88" w:rsidRDefault="00F32E88" w:rsidP="00731CCB">
            <w:pPr>
              <w:rPr>
                <w:lang w:val="ru-RU"/>
              </w:rPr>
            </w:pPr>
            <w:r>
              <w:rPr>
                <w:lang w:val="ru-RU"/>
              </w:rPr>
              <w:t>Фактический результат</w:t>
            </w:r>
          </w:p>
        </w:tc>
        <w:tc>
          <w:tcPr>
            <w:tcW w:w="5210" w:type="dxa"/>
          </w:tcPr>
          <w:p w:rsidR="00F32E88" w:rsidRPr="00F32E88" w:rsidRDefault="00F32E88" w:rsidP="00F32E88">
            <w:pPr>
              <w:rPr>
                <w:rFonts w:cs="Times New Roman"/>
                <w:szCs w:val="28"/>
                <w:lang w:val="ru-RU"/>
              </w:rPr>
            </w:pPr>
            <w:r w:rsidRPr="00F32E88">
              <w:rPr>
                <w:rFonts w:cs="Times New Roman"/>
                <w:szCs w:val="28"/>
                <w:lang w:val="ru-RU"/>
              </w:rPr>
              <w:t>[[1.0, 2.0],</w:t>
            </w:r>
          </w:p>
          <w:p w:rsidR="00F32E88" w:rsidRPr="00F32E88" w:rsidRDefault="00F32E88" w:rsidP="00F32E88">
            <w:pPr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 xml:space="preserve">  </w:t>
            </w:r>
            <w:r w:rsidRPr="00F32E88">
              <w:rPr>
                <w:rFonts w:cs="Times New Roman"/>
                <w:szCs w:val="28"/>
                <w:lang w:val="ru-RU"/>
              </w:rPr>
              <w:t>[3.0, 4.0],</w:t>
            </w:r>
          </w:p>
          <w:p w:rsidR="00F32E88" w:rsidRDefault="00F32E88" w:rsidP="00F32E88">
            <w:pPr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 xml:space="preserve">  </w:t>
            </w:r>
            <w:r w:rsidRPr="00F32E88">
              <w:rPr>
                <w:rFonts w:cs="Times New Roman"/>
                <w:szCs w:val="28"/>
                <w:lang w:val="ru-RU"/>
              </w:rPr>
              <w:t>[5.0, 6.0]]</w:t>
            </w:r>
          </w:p>
          <w:p w:rsidR="00F32E88" w:rsidRDefault="00F32E88" w:rsidP="00F32E88">
            <w:pPr>
              <w:rPr>
                <w:rFonts w:cs="Times New Roman"/>
                <w:szCs w:val="28"/>
                <w:lang w:val="ru-RU"/>
              </w:rPr>
            </w:pPr>
          </w:p>
          <w:p w:rsidR="00F32E88" w:rsidRPr="00F32E88" w:rsidRDefault="00F32E88" w:rsidP="00F32E88">
            <w:pPr>
              <w:rPr>
                <w:rFonts w:cs="Times New Roman"/>
                <w:szCs w:val="28"/>
                <w:lang w:val="ru-RU"/>
              </w:rPr>
            </w:pPr>
            <w:r w:rsidRPr="00F32E88">
              <w:rPr>
                <w:rFonts w:cs="Times New Roman"/>
                <w:szCs w:val="28"/>
                <w:lang w:val="ru-RU"/>
              </w:rPr>
              <w:t>[[0.0]]</w:t>
            </w:r>
          </w:p>
        </w:tc>
      </w:tr>
      <w:tr w:rsidR="00F32E88" w:rsidRPr="00ED2D93" w:rsidTr="00731CCB">
        <w:trPr>
          <w:trHeight w:val="483"/>
        </w:trPr>
        <w:tc>
          <w:tcPr>
            <w:tcW w:w="4135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 w:rsidRPr="00ED2D93">
              <w:rPr>
                <w:lang w:val="ru-RU"/>
              </w:rPr>
              <w:t>Статус</w:t>
            </w:r>
          </w:p>
        </w:tc>
        <w:tc>
          <w:tcPr>
            <w:tcW w:w="5210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 w:rsidRPr="00ED2D93">
              <w:rPr>
                <w:lang w:val="ru-RU"/>
              </w:rPr>
              <w:t>Пройден</w:t>
            </w:r>
          </w:p>
        </w:tc>
      </w:tr>
      <w:tr w:rsidR="00F32E88" w:rsidRPr="00ED2D93" w:rsidTr="00731CCB">
        <w:trPr>
          <w:trHeight w:val="483"/>
        </w:trPr>
        <w:tc>
          <w:tcPr>
            <w:tcW w:w="4135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 w:rsidRPr="00ED2D93">
              <w:rPr>
                <w:lang w:val="ru-RU"/>
              </w:rPr>
              <w:t>Предварительное условие</w:t>
            </w:r>
          </w:p>
        </w:tc>
        <w:tc>
          <w:tcPr>
            <w:tcW w:w="5210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F32E88" w:rsidRPr="00ED2D93" w:rsidTr="00731CCB">
        <w:trPr>
          <w:trHeight w:val="483"/>
        </w:trPr>
        <w:tc>
          <w:tcPr>
            <w:tcW w:w="4135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 w:rsidRPr="00ED2D93">
              <w:rPr>
                <w:lang w:val="ru-RU"/>
              </w:rPr>
              <w:t>Постусловие</w:t>
            </w:r>
          </w:p>
        </w:tc>
        <w:tc>
          <w:tcPr>
            <w:tcW w:w="5210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F32E88" w:rsidRPr="00ED2D93" w:rsidTr="00731CCB">
        <w:trPr>
          <w:trHeight w:val="483"/>
        </w:trPr>
        <w:tc>
          <w:tcPr>
            <w:tcW w:w="4135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 w:rsidRPr="00ED2D93">
              <w:rPr>
                <w:lang w:val="ru-RU"/>
              </w:rPr>
              <w:t>Примечания</w:t>
            </w:r>
          </w:p>
        </w:tc>
        <w:tc>
          <w:tcPr>
            <w:tcW w:w="5210" w:type="dxa"/>
          </w:tcPr>
          <w:p w:rsidR="00F32E88" w:rsidRPr="004D7D96" w:rsidRDefault="00F32E88" w:rsidP="00F32E88">
            <w:r w:rsidRPr="00ED2D93">
              <w:rPr>
                <w:lang w:val="ru-RU"/>
              </w:rPr>
              <w:t>Нет</w:t>
            </w:r>
          </w:p>
        </w:tc>
      </w:tr>
      <w:tr w:rsidR="00F32E88" w:rsidRPr="00ED2D93" w:rsidTr="00731CCB">
        <w:trPr>
          <w:trHeight w:val="483"/>
        </w:trPr>
        <w:tc>
          <w:tcPr>
            <w:tcW w:w="4135" w:type="dxa"/>
          </w:tcPr>
          <w:p w:rsidR="00F32E88" w:rsidRPr="00ED2D93" w:rsidRDefault="00F32E88" w:rsidP="00F32E88">
            <w:pPr>
              <w:rPr>
                <w:lang w:val="ru-RU"/>
              </w:rPr>
            </w:pPr>
          </w:p>
        </w:tc>
        <w:tc>
          <w:tcPr>
            <w:tcW w:w="5210" w:type="dxa"/>
          </w:tcPr>
          <w:p w:rsidR="00F32E88" w:rsidRPr="00ED2D93" w:rsidRDefault="00F32E88" w:rsidP="00F32E88">
            <w:pPr>
              <w:rPr>
                <w:lang w:val="ru-RU"/>
              </w:rPr>
            </w:pPr>
          </w:p>
        </w:tc>
      </w:tr>
      <w:tr w:rsidR="00F32E88" w:rsidRPr="00ED2D93" w:rsidTr="00731CCB">
        <w:trPr>
          <w:trHeight w:val="483"/>
        </w:trPr>
        <w:tc>
          <w:tcPr>
            <w:tcW w:w="4135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>
              <w:rPr>
                <w:lang w:val="ru-RU"/>
              </w:rPr>
              <w:t>Тестовый пример 8</w:t>
            </w:r>
          </w:p>
        </w:tc>
        <w:tc>
          <w:tcPr>
            <w:tcW w:w="5210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>
              <w:rPr>
                <w:lang w:val="ru-RU"/>
              </w:rPr>
              <w:t>тс_8</w:t>
            </w:r>
          </w:p>
        </w:tc>
      </w:tr>
      <w:tr w:rsidR="00F32E88" w:rsidRPr="00D53D79" w:rsidTr="00731CCB">
        <w:trPr>
          <w:trHeight w:val="483"/>
        </w:trPr>
        <w:tc>
          <w:tcPr>
            <w:tcW w:w="4135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 w:rsidRPr="00ED2D93">
              <w:rPr>
                <w:lang w:val="ru-RU"/>
              </w:rPr>
              <w:t>Заголовок/Название теста</w:t>
            </w:r>
          </w:p>
        </w:tc>
        <w:tc>
          <w:tcPr>
            <w:tcW w:w="5210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 w:rsidRPr="00F32E88">
              <w:rPr>
                <w:lang w:val="ru-RU"/>
              </w:rPr>
              <w:t>Тестирование функции парсинга из строки в матрицу</w:t>
            </w:r>
            <w:r w:rsidR="000D4C07">
              <w:rPr>
                <w:lang w:val="ru-RU"/>
              </w:rPr>
              <w:t>, плохие данные</w:t>
            </w:r>
          </w:p>
        </w:tc>
      </w:tr>
      <w:tr w:rsidR="00F32E88" w:rsidRPr="00D53D79" w:rsidTr="00731CCB">
        <w:trPr>
          <w:trHeight w:val="483"/>
        </w:trPr>
        <w:tc>
          <w:tcPr>
            <w:tcW w:w="4135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 w:rsidRPr="00ED2D93">
              <w:rPr>
                <w:lang w:val="ru-RU"/>
              </w:rPr>
              <w:t>Краткое изложение теста</w:t>
            </w:r>
          </w:p>
        </w:tc>
        <w:tc>
          <w:tcPr>
            <w:tcW w:w="5210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 w:rsidRPr="00ED2D93">
              <w:rPr>
                <w:lang w:val="ru-RU"/>
              </w:rPr>
              <w:t>Тест проверяет правильность работы</w:t>
            </w:r>
            <w:r>
              <w:rPr>
                <w:lang w:val="ru-RU"/>
              </w:rPr>
              <w:t xml:space="preserve"> функции</w:t>
            </w:r>
            <w:r w:rsidRPr="00ED2D93">
              <w:rPr>
                <w:lang w:val="ru-RU"/>
              </w:rPr>
              <w:t xml:space="preserve"> </w:t>
            </w:r>
            <w:r>
              <w:rPr>
                <w:lang w:val="ru-RU"/>
              </w:rPr>
              <w:t>преобразования строки в матрицу</w:t>
            </w:r>
            <w:r w:rsidR="000D4C07">
              <w:rPr>
                <w:lang w:val="ru-RU"/>
              </w:rPr>
              <w:t>, при плохих данных</w:t>
            </w:r>
          </w:p>
        </w:tc>
      </w:tr>
      <w:tr w:rsidR="00F32E88" w:rsidRPr="00ED2D93" w:rsidTr="00731CCB">
        <w:trPr>
          <w:trHeight w:val="483"/>
        </w:trPr>
        <w:tc>
          <w:tcPr>
            <w:tcW w:w="4135" w:type="dxa"/>
          </w:tcPr>
          <w:p w:rsidR="00F32E88" w:rsidRPr="00ED2D93" w:rsidRDefault="00F32E88" w:rsidP="00F32E88">
            <w:pPr>
              <w:rPr>
                <w:lang w:val="ru-RU"/>
              </w:rPr>
            </w:pPr>
            <w:r>
              <w:rPr>
                <w:lang w:val="ru-RU"/>
              </w:rPr>
              <w:t>Этапы теста</w:t>
            </w:r>
          </w:p>
        </w:tc>
        <w:tc>
          <w:tcPr>
            <w:tcW w:w="5210" w:type="dxa"/>
          </w:tcPr>
          <w:p w:rsidR="00F32E88" w:rsidRDefault="00F32E88" w:rsidP="007016FB">
            <w:pPr>
              <w:pStyle w:val="af9"/>
              <w:numPr>
                <w:ilvl w:val="0"/>
                <w:numId w:val="15"/>
              </w:numPr>
              <w:spacing w:after="200" w:line="276" w:lineRule="auto"/>
              <w:rPr>
                <w:rFonts w:cs="Times New Roman"/>
                <w:szCs w:val="28"/>
                <w:lang w:val="ru-RU"/>
              </w:rPr>
            </w:pPr>
            <w:r w:rsidRPr="00ED2D93">
              <w:rPr>
                <w:rFonts w:cs="Times New Roman"/>
                <w:szCs w:val="28"/>
                <w:lang w:val="ru-RU"/>
              </w:rPr>
              <w:t>Вставляем значение в функцию</w:t>
            </w:r>
          </w:p>
          <w:p w:rsidR="00F32E88" w:rsidRPr="004D7D96" w:rsidRDefault="000D4C07" w:rsidP="007016FB">
            <w:pPr>
              <w:pStyle w:val="af9"/>
              <w:numPr>
                <w:ilvl w:val="0"/>
                <w:numId w:val="15"/>
              </w:numPr>
              <w:spacing w:after="200" w:line="276" w:lineRule="auto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Ожидаем определённую ошибку</w:t>
            </w:r>
          </w:p>
        </w:tc>
      </w:tr>
      <w:tr w:rsidR="000D4C07" w:rsidRPr="00ED2D93" w:rsidTr="00731CCB">
        <w:trPr>
          <w:trHeight w:val="483"/>
        </w:trPr>
        <w:tc>
          <w:tcPr>
            <w:tcW w:w="4135" w:type="dxa"/>
          </w:tcPr>
          <w:p w:rsidR="000D4C07" w:rsidRDefault="000D4C07" w:rsidP="00F32E88">
            <w:pPr>
              <w:rPr>
                <w:lang w:val="ru-RU"/>
              </w:rPr>
            </w:pPr>
            <w:r>
              <w:rPr>
                <w:lang w:val="ru-RU"/>
              </w:rPr>
              <w:t>Тестовые данные</w:t>
            </w:r>
          </w:p>
        </w:tc>
        <w:tc>
          <w:tcPr>
            <w:tcW w:w="5210" w:type="dxa"/>
          </w:tcPr>
          <w:p w:rsidR="000D4C07" w:rsidRPr="000D4C07" w:rsidRDefault="000D4C07" w:rsidP="000D4C07">
            <w:pPr>
              <w:rPr>
                <w:rFonts w:cs="Times New Roman"/>
                <w:szCs w:val="28"/>
                <w:lang w:val="ru-RU"/>
              </w:rPr>
            </w:pPr>
            <w:r w:rsidRPr="000D4C07">
              <w:rPr>
                <w:rFonts w:cs="Times New Roman"/>
                <w:szCs w:val="28"/>
                <w:lang w:val="ru-RU"/>
              </w:rPr>
              <w:t>"",</w:t>
            </w:r>
          </w:p>
          <w:p w:rsidR="000D4C07" w:rsidRPr="000D4C07" w:rsidRDefault="000D4C07" w:rsidP="000D4C07">
            <w:pPr>
              <w:rPr>
                <w:rFonts w:cs="Times New Roman"/>
                <w:szCs w:val="28"/>
                <w:lang w:val="ru-RU"/>
              </w:rPr>
            </w:pPr>
            <w:r w:rsidRPr="000D4C07">
              <w:rPr>
                <w:rFonts w:cs="Times New Roman"/>
                <w:szCs w:val="28"/>
                <w:lang w:val="ru-RU"/>
              </w:rPr>
              <w:t>"1.0,abc,2.3\n4.5,6.7,8.9",</w:t>
            </w:r>
          </w:p>
          <w:p w:rsidR="000D4C07" w:rsidRPr="000D4C07" w:rsidRDefault="000D4C07" w:rsidP="000D4C07">
            <w:pPr>
              <w:rPr>
                <w:rFonts w:cs="Times New Roman"/>
                <w:szCs w:val="28"/>
                <w:lang w:val="ru-RU"/>
              </w:rPr>
            </w:pPr>
            <w:r w:rsidRPr="000D4C07">
              <w:rPr>
                <w:rFonts w:cs="Times New Roman"/>
                <w:szCs w:val="28"/>
                <w:lang w:val="ru-RU"/>
              </w:rPr>
              <w:t>"1.0,2.0\n3.0,4.0\n5.0,6.0\n",</w:t>
            </w:r>
          </w:p>
          <w:p w:rsidR="000D4C07" w:rsidRPr="000D4C07" w:rsidRDefault="000D4C07" w:rsidP="000D4C07">
            <w:pPr>
              <w:rPr>
                <w:rFonts w:cs="Times New Roman"/>
                <w:szCs w:val="28"/>
                <w:lang w:val="ru-RU"/>
              </w:rPr>
            </w:pPr>
            <w:r w:rsidRPr="000D4C07">
              <w:rPr>
                <w:rFonts w:cs="Times New Roman"/>
                <w:szCs w:val="28"/>
                <w:lang w:val="ru-RU"/>
              </w:rPr>
              <w:t>"1.0,,,2.0\n3.0,4.0\n5.0,6.0"</w:t>
            </w:r>
          </w:p>
        </w:tc>
      </w:tr>
      <w:tr w:rsidR="000D4C07" w:rsidRPr="00ED2D93" w:rsidTr="00731CCB">
        <w:trPr>
          <w:trHeight w:val="483"/>
        </w:trPr>
        <w:tc>
          <w:tcPr>
            <w:tcW w:w="4135" w:type="dxa"/>
          </w:tcPr>
          <w:p w:rsidR="000D4C07" w:rsidRDefault="000D4C07" w:rsidP="00F32E88">
            <w:pPr>
              <w:rPr>
                <w:lang w:val="ru-RU"/>
              </w:rPr>
            </w:pPr>
            <w:r>
              <w:rPr>
                <w:lang w:val="ru-RU"/>
              </w:rPr>
              <w:t>Ожидаемый результат</w:t>
            </w:r>
          </w:p>
        </w:tc>
        <w:tc>
          <w:tcPr>
            <w:tcW w:w="5210" w:type="dxa"/>
          </w:tcPr>
          <w:p w:rsidR="000D4C07" w:rsidRPr="000D4C07" w:rsidRDefault="000D4C07" w:rsidP="000D4C07">
            <w:pPr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Ошибка</w:t>
            </w:r>
          </w:p>
        </w:tc>
      </w:tr>
      <w:tr w:rsidR="000D4C07" w:rsidRPr="00ED2D93" w:rsidTr="00731CCB">
        <w:trPr>
          <w:trHeight w:val="483"/>
        </w:trPr>
        <w:tc>
          <w:tcPr>
            <w:tcW w:w="4135" w:type="dxa"/>
          </w:tcPr>
          <w:p w:rsidR="000D4C07" w:rsidRDefault="000D4C07" w:rsidP="00F32E88">
            <w:pPr>
              <w:rPr>
                <w:lang w:val="ru-RU"/>
              </w:rPr>
            </w:pPr>
            <w:r>
              <w:rPr>
                <w:lang w:val="ru-RU"/>
              </w:rPr>
              <w:t>Фактический результат</w:t>
            </w:r>
          </w:p>
        </w:tc>
        <w:tc>
          <w:tcPr>
            <w:tcW w:w="5210" w:type="dxa"/>
          </w:tcPr>
          <w:p w:rsidR="000D4C07" w:rsidRDefault="000D4C07" w:rsidP="000D4C07">
            <w:pPr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Ошибка</w:t>
            </w:r>
          </w:p>
        </w:tc>
      </w:tr>
      <w:tr w:rsidR="00B75D9A" w:rsidRPr="00ED2D93" w:rsidTr="00731CCB">
        <w:trPr>
          <w:trHeight w:val="483"/>
        </w:trPr>
        <w:tc>
          <w:tcPr>
            <w:tcW w:w="4135" w:type="dxa"/>
          </w:tcPr>
          <w:p w:rsidR="00B75D9A" w:rsidRPr="00ED2D93" w:rsidRDefault="00B75D9A" w:rsidP="00B75D9A">
            <w:pPr>
              <w:rPr>
                <w:lang w:val="ru-RU"/>
              </w:rPr>
            </w:pPr>
            <w:r w:rsidRPr="00ED2D93">
              <w:rPr>
                <w:lang w:val="ru-RU"/>
              </w:rPr>
              <w:t>Статус</w:t>
            </w:r>
          </w:p>
        </w:tc>
        <w:tc>
          <w:tcPr>
            <w:tcW w:w="5210" w:type="dxa"/>
          </w:tcPr>
          <w:p w:rsidR="00B75D9A" w:rsidRPr="00ED2D93" w:rsidRDefault="00B75D9A" w:rsidP="00B75D9A">
            <w:pPr>
              <w:rPr>
                <w:lang w:val="ru-RU"/>
              </w:rPr>
            </w:pPr>
            <w:r w:rsidRPr="00ED2D93">
              <w:rPr>
                <w:lang w:val="ru-RU"/>
              </w:rPr>
              <w:t>Пройден</w:t>
            </w:r>
          </w:p>
        </w:tc>
      </w:tr>
      <w:tr w:rsidR="00B75D9A" w:rsidRPr="00ED2D93" w:rsidTr="00731CCB">
        <w:trPr>
          <w:trHeight w:val="483"/>
        </w:trPr>
        <w:tc>
          <w:tcPr>
            <w:tcW w:w="4135" w:type="dxa"/>
          </w:tcPr>
          <w:p w:rsidR="00B75D9A" w:rsidRPr="00ED2D93" w:rsidRDefault="00B75D9A" w:rsidP="00B75D9A">
            <w:pPr>
              <w:rPr>
                <w:lang w:val="ru-RU"/>
              </w:rPr>
            </w:pPr>
            <w:r w:rsidRPr="00ED2D93">
              <w:rPr>
                <w:lang w:val="ru-RU"/>
              </w:rPr>
              <w:t>Предварительное условие</w:t>
            </w:r>
          </w:p>
        </w:tc>
        <w:tc>
          <w:tcPr>
            <w:tcW w:w="5210" w:type="dxa"/>
          </w:tcPr>
          <w:p w:rsidR="00B75D9A" w:rsidRPr="00ED2D93" w:rsidRDefault="00B75D9A" w:rsidP="00B75D9A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B75D9A" w:rsidRPr="00ED2D93" w:rsidTr="00731CCB">
        <w:trPr>
          <w:trHeight w:val="483"/>
        </w:trPr>
        <w:tc>
          <w:tcPr>
            <w:tcW w:w="4135" w:type="dxa"/>
          </w:tcPr>
          <w:p w:rsidR="00B75D9A" w:rsidRPr="00ED2D93" w:rsidRDefault="00B75D9A" w:rsidP="00B75D9A">
            <w:pPr>
              <w:rPr>
                <w:lang w:val="ru-RU"/>
              </w:rPr>
            </w:pPr>
            <w:r w:rsidRPr="00ED2D93">
              <w:rPr>
                <w:lang w:val="ru-RU"/>
              </w:rPr>
              <w:t>Постусловие</w:t>
            </w:r>
          </w:p>
        </w:tc>
        <w:tc>
          <w:tcPr>
            <w:tcW w:w="5210" w:type="dxa"/>
          </w:tcPr>
          <w:p w:rsidR="00B75D9A" w:rsidRPr="00ED2D93" w:rsidRDefault="00B75D9A" w:rsidP="00B75D9A">
            <w:pPr>
              <w:rPr>
                <w:lang w:val="ru-RU"/>
              </w:rPr>
            </w:pPr>
            <w:r w:rsidRPr="00ED2D93">
              <w:rPr>
                <w:lang w:val="ru-RU"/>
              </w:rPr>
              <w:t>Нет</w:t>
            </w:r>
          </w:p>
        </w:tc>
      </w:tr>
      <w:tr w:rsidR="00B75D9A" w:rsidRPr="00ED2D93" w:rsidTr="00731CCB">
        <w:trPr>
          <w:trHeight w:val="483"/>
        </w:trPr>
        <w:tc>
          <w:tcPr>
            <w:tcW w:w="4135" w:type="dxa"/>
          </w:tcPr>
          <w:p w:rsidR="00B75D9A" w:rsidRPr="00ED2D93" w:rsidRDefault="00B75D9A" w:rsidP="00B75D9A">
            <w:pPr>
              <w:rPr>
                <w:lang w:val="ru-RU"/>
              </w:rPr>
            </w:pPr>
            <w:r w:rsidRPr="00ED2D93">
              <w:rPr>
                <w:lang w:val="ru-RU"/>
              </w:rPr>
              <w:lastRenderedPageBreak/>
              <w:t>Примечания</w:t>
            </w:r>
          </w:p>
        </w:tc>
        <w:tc>
          <w:tcPr>
            <w:tcW w:w="5210" w:type="dxa"/>
          </w:tcPr>
          <w:p w:rsidR="00B75D9A" w:rsidRPr="004D7D96" w:rsidRDefault="00B75D9A" w:rsidP="00B75D9A">
            <w:r w:rsidRPr="00ED2D93">
              <w:rPr>
                <w:lang w:val="ru-RU"/>
              </w:rPr>
              <w:t>Нет</w:t>
            </w:r>
          </w:p>
        </w:tc>
      </w:tr>
    </w:tbl>
    <w:p w:rsidR="00B75D9A" w:rsidRDefault="00B75D9A" w:rsidP="0061386C">
      <w:pPr>
        <w:pStyle w:val="afd"/>
        <w:ind w:firstLine="0"/>
        <w:rPr>
          <w:lang w:val="ru-RU"/>
        </w:rPr>
      </w:pPr>
    </w:p>
    <w:p w:rsidR="00B75D9A" w:rsidRDefault="00B75D9A" w:rsidP="00B75D9A">
      <w:pPr>
        <w:rPr>
          <w:lang w:val="ru-RU"/>
        </w:rPr>
      </w:pPr>
      <w:r>
        <w:rPr>
          <w:lang w:val="ru-RU"/>
        </w:rPr>
        <w:br w:type="page"/>
      </w:r>
    </w:p>
    <w:p w:rsidR="0061386C" w:rsidRDefault="00AB3704" w:rsidP="00AB3704">
      <w:pPr>
        <w:pStyle w:val="13"/>
      </w:pPr>
      <w:bookmarkStart w:id="17" w:name="_Toc136520382"/>
      <w:r>
        <w:lastRenderedPageBreak/>
        <w:t>Дополнительное задание</w:t>
      </w:r>
      <w:bookmarkEnd w:id="17"/>
    </w:p>
    <w:p w:rsidR="00AB3704" w:rsidRDefault="00AB3704" w:rsidP="00AB3704">
      <w:pPr>
        <w:pStyle w:val="afd"/>
        <w:rPr>
          <w:lang w:val="ru-RU"/>
        </w:rPr>
      </w:pPr>
      <w:r w:rsidRPr="00AB3704">
        <w:rPr>
          <w:lang w:val="ru-RU"/>
        </w:rPr>
        <w:t xml:space="preserve">Была выполнена проверка валидности </w:t>
      </w:r>
      <w:r w:rsidRPr="00AB3704">
        <w:t>html</w:t>
      </w:r>
      <w:r w:rsidRPr="00AB3704">
        <w:rPr>
          <w:lang w:val="ru-RU"/>
        </w:rPr>
        <w:t xml:space="preserve">-кода на сервисе </w:t>
      </w:r>
      <w:r w:rsidRPr="00AB3704">
        <w:t>https</w:t>
      </w:r>
      <w:r w:rsidRPr="00AB3704">
        <w:rPr>
          <w:lang w:val="ru-RU"/>
        </w:rPr>
        <w:t>://</w:t>
      </w:r>
      <w:r w:rsidRPr="00AB3704">
        <w:t>validator</w:t>
      </w:r>
      <w:r w:rsidRPr="00AB3704">
        <w:rPr>
          <w:lang w:val="ru-RU"/>
        </w:rPr>
        <w:t>.</w:t>
      </w:r>
      <w:r w:rsidRPr="00AB3704">
        <w:t>w</w:t>
      </w:r>
      <w:r w:rsidRPr="00AB3704">
        <w:rPr>
          <w:lang w:val="ru-RU"/>
        </w:rPr>
        <w:t>3.</w:t>
      </w:r>
      <w:r w:rsidRPr="00AB3704">
        <w:t>org</w:t>
      </w:r>
      <w:r w:rsidRPr="00AB3704">
        <w:rPr>
          <w:lang w:val="ru-RU"/>
        </w:rPr>
        <w:t>/#</w:t>
      </w:r>
      <w:r w:rsidRPr="00AB3704">
        <w:t>validate</w:t>
      </w:r>
      <w:r w:rsidRPr="00AB3704">
        <w:rPr>
          <w:lang w:val="ru-RU"/>
        </w:rPr>
        <w:t>_</w:t>
      </w:r>
      <w:r w:rsidRPr="00AB3704">
        <w:t>by</w:t>
      </w:r>
      <w:r w:rsidRPr="00AB3704">
        <w:rPr>
          <w:lang w:val="ru-RU"/>
        </w:rPr>
        <w:t>_</w:t>
      </w:r>
      <w:r w:rsidRPr="00AB3704">
        <w:t>upload</w:t>
      </w:r>
      <w:r w:rsidRPr="00AB3704">
        <w:rPr>
          <w:lang w:val="ru-RU"/>
        </w:rPr>
        <w:t xml:space="preserve">. </w:t>
      </w:r>
      <w:r w:rsidRPr="00AB3704">
        <w:t xml:space="preserve">В </w:t>
      </w:r>
      <w:r w:rsidRPr="00AB3704">
        <w:rPr>
          <w:lang w:val="ru-RU"/>
        </w:rPr>
        <w:t>результате проверки были получены следующие результаты разработанных страниц.</w:t>
      </w:r>
    </w:p>
    <w:p w:rsidR="00AB3704" w:rsidRDefault="00AB3704" w:rsidP="00AB3704">
      <w:pPr>
        <w:pStyle w:val="afd"/>
        <w:keepNext/>
        <w:ind w:firstLine="0"/>
      </w:pPr>
      <w:r w:rsidRPr="00AB3704">
        <w:rPr>
          <w:noProof/>
          <w:lang w:val="ru-RU" w:eastAsia="ru-RU"/>
        </w:rPr>
        <w:drawing>
          <wp:inline distT="0" distB="0" distL="0" distR="0" wp14:anchorId="7C8728BD" wp14:editId="3A8FCDB1">
            <wp:extent cx="5940425" cy="5219065"/>
            <wp:effectExtent l="0" t="0" r="3175" b="635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04" w:rsidRDefault="00AB3704" w:rsidP="00AB3704">
      <w:pPr>
        <w:pStyle w:val="ad"/>
        <w:rPr>
          <w:lang w:val="ru-RU"/>
        </w:rPr>
      </w:pPr>
      <w:r w:rsidRPr="000D0D1B">
        <w:rPr>
          <w:lang w:val="ru-RU"/>
        </w:rPr>
        <w:t xml:space="preserve">Рисунок </w:t>
      </w:r>
      <w:r>
        <w:fldChar w:fldCharType="begin"/>
      </w:r>
      <w:r w:rsidRPr="000D0D1B">
        <w:rPr>
          <w:lang w:val="ru-RU"/>
        </w:rPr>
        <w:instrText xml:space="preserve"> </w:instrText>
      </w:r>
      <w:r>
        <w:instrText>SEQ</w:instrText>
      </w:r>
      <w:r w:rsidRPr="000D0D1B">
        <w:rPr>
          <w:lang w:val="ru-RU"/>
        </w:rPr>
        <w:instrText xml:space="preserve"> Рисунок \* </w:instrText>
      </w:r>
      <w:r>
        <w:instrText>ARABIC</w:instrText>
      </w:r>
      <w:r w:rsidRPr="000D0D1B">
        <w:rPr>
          <w:lang w:val="ru-RU"/>
        </w:rPr>
        <w:instrText xml:space="preserve"> </w:instrText>
      </w:r>
      <w:r>
        <w:fldChar w:fldCharType="separate"/>
      </w:r>
      <w:r w:rsidR="000D0D1B">
        <w:rPr>
          <w:noProof/>
        </w:rPr>
        <w:t>30</w:t>
      </w:r>
      <w:r>
        <w:fldChar w:fldCharType="end"/>
      </w:r>
      <w:r>
        <w:rPr>
          <w:lang w:val="ru-RU"/>
        </w:rPr>
        <w:t xml:space="preserve"> – Результат проверки домашней страницы</w:t>
      </w:r>
    </w:p>
    <w:p w:rsidR="00AB3704" w:rsidRDefault="00AB3704" w:rsidP="00AB3704">
      <w:pPr>
        <w:keepNext/>
      </w:pPr>
      <w:r w:rsidRPr="00AB3704">
        <w:rPr>
          <w:noProof/>
          <w:lang w:val="ru-RU" w:eastAsia="ru-RU"/>
        </w:rPr>
        <w:lastRenderedPageBreak/>
        <w:drawing>
          <wp:inline distT="0" distB="0" distL="0" distR="0" wp14:anchorId="2593480B" wp14:editId="14B4D4BC">
            <wp:extent cx="5940425" cy="5472430"/>
            <wp:effectExtent l="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04" w:rsidRDefault="00AB3704" w:rsidP="00AB3704">
      <w:pPr>
        <w:pStyle w:val="ad"/>
        <w:rPr>
          <w:lang w:val="ru-RU"/>
        </w:rPr>
      </w:pPr>
      <w:r w:rsidRPr="000D0D1B">
        <w:rPr>
          <w:lang w:val="ru-RU"/>
        </w:rPr>
        <w:t xml:space="preserve">Рисунок </w:t>
      </w:r>
      <w:r>
        <w:fldChar w:fldCharType="begin"/>
      </w:r>
      <w:r w:rsidRPr="000D0D1B">
        <w:rPr>
          <w:lang w:val="ru-RU"/>
        </w:rPr>
        <w:instrText xml:space="preserve"> </w:instrText>
      </w:r>
      <w:r>
        <w:instrText>SEQ</w:instrText>
      </w:r>
      <w:r w:rsidRPr="000D0D1B">
        <w:rPr>
          <w:lang w:val="ru-RU"/>
        </w:rPr>
        <w:instrText xml:space="preserve"> Рисунок \* </w:instrText>
      </w:r>
      <w:r>
        <w:instrText>ARABIC</w:instrText>
      </w:r>
      <w:r w:rsidRPr="000D0D1B">
        <w:rPr>
          <w:lang w:val="ru-RU"/>
        </w:rPr>
        <w:instrText xml:space="preserve"> </w:instrText>
      </w:r>
      <w:r>
        <w:fldChar w:fldCharType="separate"/>
      </w:r>
      <w:r w:rsidR="000D0D1B" w:rsidRPr="000D0D1B">
        <w:rPr>
          <w:noProof/>
          <w:lang w:val="ru-RU"/>
        </w:rPr>
        <w:t>31</w:t>
      </w:r>
      <w:r>
        <w:fldChar w:fldCharType="end"/>
      </w:r>
      <w:r>
        <w:rPr>
          <w:lang w:val="ru-RU"/>
        </w:rPr>
        <w:t xml:space="preserve"> – Результат проверки </w:t>
      </w:r>
      <w:r w:rsidR="000D0D1B">
        <w:rPr>
          <w:lang w:val="ru-RU"/>
        </w:rPr>
        <w:t>страницы об авторах</w:t>
      </w:r>
    </w:p>
    <w:p w:rsidR="000D0D1B" w:rsidRDefault="000D0D1B" w:rsidP="000D0D1B">
      <w:pPr>
        <w:keepNext/>
      </w:pPr>
      <w:r w:rsidRPr="000D0D1B">
        <w:rPr>
          <w:noProof/>
          <w:lang w:val="ru-RU" w:eastAsia="ru-RU"/>
        </w:rPr>
        <w:lastRenderedPageBreak/>
        <w:drawing>
          <wp:inline distT="0" distB="0" distL="0" distR="0" wp14:anchorId="5F237EB0" wp14:editId="3CF23BAB">
            <wp:extent cx="5940425" cy="6041390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D1B" w:rsidRDefault="000D0D1B" w:rsidP="000D0D1B">
      <w:pPr>
        <w:pStyle w:val="ad"/>
        <w:rPr>
          <w:lang w:val="ru-RU"/>
        </w:rPr>
      </w:pPr>
      <w:r w:rsidRPr="000D0D1B">
        <w:rPr>
          <w:lang w:val="ru-RU"/>
        </w:rPr>
        <w:t xml:space="preserve">Рисунок </w:t>
      </w:r>
      <w:r>
        <w:fldChar w:fldCharType="begin"/>
      </w:r>
      <w:r w:rsidRPr="000D0D1B">
        <w:rPr>
          <w:lang w:val="ru-RU"/>
        </w:rPr>
        <w:instrText xml:space="preserve"> </w:instrText>
      </w:r>
      <w:r>
        <w:instrText>SEQ</w:instrText>
      </w:r>
      <w:r w:rsidRPr="000D0D1B">
        <w:rPr>
          <w:lang w:val="ru-RU"/>
        </w:rPr>
        <w:instrText xml:space="preserve"> Рисунок \* </w:instrText>
      </w:r>
      <w:r>
        <w:instrText>ARABIC</w:instrText>
      </w:r>
      <w:r w:rsidRPr="000D0D1B">
        <w:rPr>
          <w:lang w:val="ru-RU"/>
        </w:rPr>
        <w:instrText xml:space="preserve"> </w:instrText>
      </w:r>
      <w:r>
        <w:fldChar w:fldCharType="separate"/>
      </w:r>
      <w:r w:rsidRPr="000D0D1B">
        <w:rPr>
          <w:noProof/>
          <w:lang w:val="ru-RU"/>
        </w:rPr>
        <w:t>32</w:t>
      </w:r>
      <w:r>
        <w:fldChar w:fldCharType="end"/>
      </w:r>
      <w:r>
        <w:rPr>
          <w:lang w:val="ru-RU"/>
        </w:rPr>
        <w:t xml:space="preserve"> – Результат проверки страницы «Об авторах»</w:t>
      </w:r>
    </w:p>
    <w:p w:rsidR="000D0D1B" w:rsidRDefault="000D0D1B" w:rsidP="000D0D1B">
      <w:pPr>
        <w:pStyle w:val="afd"/>
        <w:rPr>
          <w:lang w:val="ru-RU"/>
        </w:rPr>
      </w:pPr>
      <w:r>
        <w:rPr>
          <w:lang w:val="ru-RU"/>
        </w:rPr>
        <w:t>В результате проверок данным сервисом он указал, что двум элементам, которые дублируются на каждой страницы не нужен слэш(</w:t>
      </w:r>
      <w:r w:rsidRPr="000D0D1B">
        <w:rPr>
          <w:lang w:val="ru-RU"/>
        </w:rPr>
        <w:t>/)</w:t>
      </w:r>
      <w:r>
        <w:rPr>
          <w:lang w:val="ru-RU"/>
        </w:rPr>
        <w:t xml:space="preserve"> на конце, так как это ни на что не влияет. Это можно исправить ради чистоты кода.</w:t>
      </w:r>
    </w:p>
    <w:p w:rsidR="000D0D1B" w:rsidRDefault="000D0D1B">
      <w:pPr>
        <w:jc w:val="left"/>
        <w:rPr>
          <w:lang w:val="ru-RU"/>
        </w:rPr>
      </w:pPr>
      <w:r>
        <w:rPr>
          <w:lang w:val="ru-RU"/>
        </w:rPr>
        <w:br w:type="page"/>
      </w:r>
    </w:p>
    <w:p w:rsidR="000D0D1B" w:rsidRDefault="000D0D1B" w:rsidP="000D0D1B">
      <w:pPr>
        <w:pStyle w:val="13"/>
        <w:numPr>
          <w:ilvl w:val="0"/>
          <w:numId w:val="0"/>
        </w:numPr>
        <w:ind w:left="709"/>
        <w:jc w:val="center"/>
      </w:pPr>
      <w:bookmarkStart w:id="18" w:name="_Toc136520383"/>
      <w:r w:rsidRPr="000D0D1B">
        <w:lastRenderedPageBreak/>
        <w:t>ЗАКЛЮЧЕНИЕ</w:t>
      </w:r>
      <w:bookmarkEnd w:id="18"/>
    </w:p>
    <w:p w:rsidR="000D0D1B" w:rsidRPr="00A91862" w:rsidRDefault="000D0D1B" w:rsidP="000D0D1B">
      <w:pPr>
        <w:spacing w:after="0" w:line="360" w:lineRule="auto"/>
        <w:ind w:firstLine="709"/>
        <w:rPr>
          <w:lang w:val="ru-RU"/>
        </w:rPr>
      </w:pPr>
      <w:r w:rsidRPr="00A91862">
        <w:rPr>
          <w:lang w:val="ru-RU"/>
        </w:rPr>
        <w:t>За период практики был получен опыт по полному циклу создания веб проекта, такой как: подбор инструментов, работа в команде, разработка прикладной программы решения задач математического моделирования, создание документации и тестов.</w:t>
      </w:r>
    </w:p>
    <w:p w:rsidR="000D0D1B" w:rsidRPr="00A91862" w:rsidRDefault="000D0D1B" w:rsidP="000D0D1B">
      <w:pPr>
        <w:spacing w:after="0" w:line="360" w:lineRule="auto"/>
        <w:ind w:firstLine="709"/>
        <w:rPr>
          <w:lang w:val="ru-RU"/>
        </w:rPr>
      </w:pPr>
      <w:r w:rsidRPr="00A91862">
        <w:rPr>
          <w:lang w:val="ru-RU"/>
        </w:rPr>
        <w:t>В процессе практики была произведена раб</w:t>
      </w:r>
      <w:r>
        <w:rPr>
          <w:lang w:val="ru-RU"/>
        </w:rPr>
        <w:t xml:space="preserve">ота с такими инструментами как язык программирования </w:t>
      </w:r>
      <w:r w:rsidRPr="00A91862">
        <w:rPr>
          <w:lang w:val="ru-RU"/>
        </w:rPr>
        <w:t>Python, фреймворк</w:t>
      </w:r>
      <w:r>
        <w:rPr>
          <w:lang w:val="ru-RU"/>
        </w:rPr>
        <w:t xml:space="preserve"> </w:t>
      </w:r>
      <w:r>
        <w:t>Bottle</w:t>
      </w:r>
      <w:r>
        <w:rPr>
          <w:lang w:val="ru-RU"/>
        </w:rPr>
        <w:t>,</w:t>
      </w:r>
      <w:r w:rsidRPr="00A91862">
        <w:rPr>
          <w:lang w:val="ru-RU"/>
        </w:rPr>
        <w:t xml:space="preserve"> фреймворк</w:t>
      </w:r>
      <w:r w:rsidRPr="000D0D1B">
        <w:rPr>
          <w:lang w:val="ru-RU"/>
        </w:rPr>
        <w:t xml:space="preserve"> </w:t>
      </w:r>
      <w:r>
        <w:t>Tailwind</w:t>
      </w:r>
      <w:r w:rsidRPr="000D0D1B">
        <w:rPr>
          <w:lang w:val="ru-RU"/>
        </w:rPr>
        <w:t>.</w:t>
      </w:r>
      <w:r>
        <w:t>css</w:t>
      </w:r>
      <w:r>
        <w:rPr>
          <w:lang w:val="ru-RU"/>
        </w:rPr>
        <w:t xml:space="preserve">, библиотека </w:t>
      </w:r>
      <w:r>
        <w:t>html</w:t>
      </w:r>
      <w:r w:rsidRPr="000D0D1B">
        <w:rPr>
          <w:lang w:val="ru-RU"/>
        </w:rPr>
        <w:t>2</w:t>
      </w:r>
      <w:r>
        <w:t>canvas</w:t>
      </w:r>
      <w:r w:rsidRPr="000D0D1B">
        <w:rPr>
          <w:lang w:val="ru-RU"/>
        </w:rPr>
        <w:t xml:space="preserve"> </w:t>
      </w:r>
      <w:r>
        <w:rPr>
          <w:lang w:val="ru-RU"/>
        </w:rPr>
        <w:t xml:space="preserve">и программа для построения диаграмм </w:t>
      </w:r>
      <w:r>
        <w:t>mermaid</w:t>
      </w:r>
      <w:r w:rsidRPr="000D0D1B">
        <w:rPr>
          <w:lang w:val="ru-RU"/>
        </w:rPr>
        <w:t>.</w:t>
      </w:r>
      <w:r>
        <w:t>js</w:t>
      </w:r>
      <w:r w:rsidRPr="00A91862">
        <w:rPr>
          <w:lang w:val="ru-RU"/>
        </w:rPr>
        <w:t>.</w:t>
      </w:r>
    </w:p>
    <w:p w:rsidR="000D0D1B" w:rsidRDefault="000D0D1B">
      <w:pPr>
        <w:jc w:val="left"/>
        <w:rPr>
          <w:lang w:val="ru-RU"/>
        </w:rPr>
      </w:pPr>
      <w:r>
        <w:rPr>
          <w:lang w:val="ru-RU"/>
        </w:rPr>
        <w:br w:type="page"/>
      </w:r>
    </w:p>
    <w:p w:rsidR="000D0D1B" w:rsidRDefault="000D0D1B" w:rsidP="000D0D1B">
      <w:pPr>
        <w:pStyle w:val="13"/>
        <w:numPr>
          <w:ilvl w:val="0"/>
          <w:numId w:val="0"/>
        </w:numPr>
        <w:ind w:left="709"/>
        <w:jc w:val="center"/>
      </w:pPr>
      <w:bookmarkStart w:id="19" w:name="_Toc135834530"/>
      <w:bookmarkStart w:id="20" w:name="_Toc136520384"/>
      <w:r>
        <w:lastRenderedPageBreak/>
        <w:t>СПИСОК ИСПОЛЬЗОВАННЫХ ИСТОЧНИКОВ</w:t>
      </w:r>
      <w:bookmarkEnd w:id="19"/>
      <w:bookmarkEnd w:id="20"/>
    </w:p>
    <w:p w:rsidR="000D0D1B" w:rsidRDefault="000D0D1B" w:rsidP="007016FB">
      <w:pPr>
        <w:pStyle w:val="afd"/>
        <w:numPr>
          <w:ilvl w:val="0"/>
          <w:numId w:val="16"/>
        </w:numPr>
        <w:rPr>
          <w:lang w:val="ru-RU"/>
        </w:rPr>
      </w:pPr>
      <w:r>
        <w:rPr>
          <w:lang w:val="ru-RU"/>
        </w:rPr>
        <w:t>Документация</w:t>
      </w:r>
      <w:r w:rsidR="002A4989" w:rsidRPr="002A4989">
        <w:rPr>
          <w:lang w:val="ru-RU"/>
        </w:rPr>
        <w:t xml:space="preserve"> </w:t>
      </w:r>
      <w:r w:rsidR="002A4989">
        <w:rPr>
          <w:lang w:val="ru-RU"/>
        </w:rPr>
        <w:t>фреймворка</w:t>
      </w:r>
      <w:r>
        <w:rPr>
          <w:lang w:val="ru-RU"/>
        </w:rPr>
        <w:t xml:space="preserve"> </w:t>
      </w:r>
      <w:r>
        <w:t>Bottle</w:t>
      </w:r>
      <w:r w:rsidRPr="000D0D1B">
        <w:rPr>
          <w:lang w:val="ru-RU"/>
        </w:rPr>
        <w:t xml:space="preserve"> [</w:t>
      </w:r>
      <w:r>
        <w:rPr>
          <w:lang w:val="ru-RU"/>
        </w:rPr>
        <w:t>Электронный ресурс</w:t>
      </w:r>
      <w:r w:rsidRPr="000D0D1B">
        <w:rPr>
          <w:lang w:val="ru-RU"/>
        </w:rPr>
        <w:t xml:space="preserve">]. </w:t>
      </w:r>
      <w:r>
        <w:t>URL</w:t>
      </w:r>
      <w:r w:rsidRPr="000D0D1B">
        <w:rPr>
          <w:lang w:val="ru-RU"/>
        </w:rPr>
        <w:t xml:space="preserve">: </w:t>
      </w:r>
      <w:r w:rsidRPr="000D0D1B">
        <w:t>https</w:t>
      </w:r>
      <w:r w:rsidRPr="000D0D1B">
        <w:rPr>
          <w:lang w:val="ru-RU"/>
        </w:rPr>
        <w:t>://</w:t>
      </w:r>
      <w:r w:rsidRPr="000D0D1B">
        <w:t>bottlepy</w:t>
      </w:r>
      <w:r w:rsidRPr="000D0D1B">
        <w:rPr>
          <w:lang w:val="ru-RU"/>
        </w:rPr>
        <w:t>.</w:t>
      </w:r>
      <w:r w:rsidRPr="000D0D1B">
        <w:t>org</w:t>
      </w:r>
      <w:r w:rsidRPr="000D0D1B">
        <w:rPr>
          <w:lang w:val="ru-RU"/>
        </w:rPr>
        <w:t>/</w:t>
      </w:r>
      <w:r w:rsidRPr="000D0D1B">
        <w:t>docs</w:t>
      </w:r>
      <w:r w:rsidRPr="000D0D1B">
        <w:rPr>
          <w:lang w:val="ru-RU"/>
        </w:rPr>
        <w:t>/</w:t>
      </w:r>
      <w:r w:rsidRPr="000D0D1B">
        <w:t>dev</w:t>
      </w:r>
      <w:r w:rsidRPr="000D0D1B">
        <w:rPr>
          <w:lang w:val="ru-RU"/>
        </w:rPr>
        <w:t>/ (</w:t>
      </w:r>
      <w:r>
        <w:rPr>
          <w:lang w:val="ru-RU"/>
        </w:rPr>
        <w:t>Дата обращения 01.06.2023)</w:t>
      </w:r>
    </w:p>
    <w:p w:rsidR="000D0D1B" w:rsidRPr="000D0D1B" w:rsidRDefault="000D0D1B" w:rsidP="007016FB">
      <w:pPr>
        <w:pStyle w:val="afd"/>
        <w:numPr>
          <w:ilvl w:val="0"/>
          <w:numId w:val="16"/>
        </w:numPr>
        <w:rPr>
          <w:lang w:val="ru-RU"/>
        </w:rPr>
      </w:pPr>
      <w:r>
        <w:rPr>
          <w:lang w:val="ru-RU"/>
        </w:rPr>
        <w:t xml:space="preserve">Документация </w:t>
      </w:r>
      <w:r w:rsidR="002A4989">
        <w:t>Mermaid</w:t>
      </w:r>
      <w:r w:rsidR="002A4989" w:rsidRPr="002A4989">
        <w:rPr>
          <w:lang w:val="ru-RU"/>
        </w:rPr>
        <w:t xml:space="preserve"> </w:t>
      </w:r>
      <w:r w:rsidR="002A4989">
        <w:t>JS</w:t>
      </w:r>
      <w:r w:rsidR="002A4989" w:rsidRPr="002A4989">
        <w:rPr>
          <w:lang w:val="ru-RU"/>
        </w:rPr>
        <w:t xml:space="preserve"> </w:t>
      </w:r>
      <w:r w:rsidRPr="000D0D1B">
        <w:rPr>
          <w:lang w:val="ru-RU"/>
        </w:rPr>
        <w:t>[</w:t>
      </w:r>
      <w:r>
        <w:rPr>
          <w:lang w:val="ru-RU"/>
        </w:rPr>
        <w:t>Электронный ресурс</w:t>
      </w:r>
      <w:r w:rsidRPr="000D0D1B">
        <w:rPr>
          <w:lang w:val="ru-RU"/>
        </w:rPr>
        <w:t xml:space="preserve">]. </w:t>
      </w:r>
      <w:r>
        <w:t>URL</w:t>
      </w:r>
      <w:r w:rsidRPr="000D0D1B">
        <w:rPr>
          <w:lang w:val="ru-RU"/>
        </w:rPr>
        <w:t xml:space="preserve">: </w:t>
      </w:r>
      <w:r w:rsidR="002A4989" w:rsidRPr="002A4989">
        <w:t>https</w:t>
      </w:r>
      <w:r w:rsidR="002A4989" w:rsidRPr="002A4989">
        <w:rPr>
          <w:lang w:val="ru-RU"/>
        </w:rPr>
        <w:t>://</w:t>
      </w:r>
      <w:r w:rsidR="002A4989" w:rsidRPr="002A4989">
        <w:t>mermaid</w:t>
      </w:r>
      <w:r w:rsidR="002A4989" w:rsidRPr="002A4989">
        <w:rPr>
          <w:lang w:val="ru-RU"/>
        </w:rPr>
        <w:t>.</w:t>
      </w:r>
      <w:r w:rsidR="002A4989" w:rsidRPr="002A4989">
        <w:t>js</w:t>
      </w:r>
      <w:r w:rsidR="002A4989" w:rsidRPr="002A4989">
        <w:rPr>
          <w:lang w:val="ru-RU"/>
        </w:rPr>
        <w:t>.</w:t>
      </w:r>
      <w:r w:rsidR="002A4989" w:rsidRPr="002A4989">
        <w:t>org</w:t>
      </w:r>
      <w:r w:rsidRPr="000D0D1B">
        <w:rPr>
          <w:lang w:val="ru-RU"/>
        </w:rPr>
        <w:t xml:space="preserve"> (</w:t>
      </w:r>
      <w:r>
        <w:rPr>
          <w:lang w:val="ru-RU"/>
        </w:rPr>
        <w:t>Дата обращения 01.06.2023)</w:t>
      </w:r>
    </w:p>
    <w:p w:rsidR="000D0D1B" w:rsidRPr="000D0D1B" w:rsidRDefault="002A4989" w:rsidP="007016FB">
      <w:pPr>
        <w:pStyle w:val="afd"/>
        <w:numPr>
          <w:ilvl w:val="0"/>
          <w:numId w:val="16"/>
        </w:numPr>
        <w:rPr>
          <w:lang w:val="ru-RU"/>
        </w:rPr>
      </w:pPr>
      <w:r>
        <w:rPr>
          <w:lang w:val="ru-RU"/>
        </w:rPr>
        <w:t>Описание создания документации</w:t>
      </w:r>
      <w:r w:rsidRPr="002A4989">
        <w:rPr>
          <w:lang w:val="ru-RU"/>
        </w:rPr>
        <w:t xml:space="preserve"> </w:t>
      </w:r>
      <w:r>
        <w:rPr>
          <w:lang w:val="ru-RU"/>
        </w:rPr>
        <w:t xml:space="preserve">в </w:t>
      </w:r>
      <w:r>
        <w:t>Python</w:t>
      </w:r>
      <w:r>
        <w:rPr>
          <w:lang w:val="ru-RU"/>
        </w:rPr>
        <w:t xml:space="preserve"> в формате </w:t>
      </w:r>
      <w:r>
        <w:t>reStructeredText</w:t>
      </w:r>
      <w:r w:rsidR="000D0D1B" w:rsidRPr="000D0D1B">
        <w:rPr>
          <w:lang w:val="ru-RU"/>
        </w:rPr>
        <w:t xml:space="preserve"> [</w:t>
      </w:r>
      <w:r w:rsidR="000D0D1B">
        <w:rPr>
          <w:lang w:val="ru-RU"/>
        </w:rPr>
        <w:t>Электронный ресурс</w:t>
      </w:r>
      <w:r w:rsidR="000D0D1B" w:rsidRPr="000D0D1B">
        <w:rPr>
          <w:lang w:val="ru-RU"/>
        </w:rPr>
        <w:t xml:space="preserve">]. </w:t>
      </w:r>
      <w:r w:rsidR="000D0D1B">
        <w:t>URL</w:t>
      </w:r>
      <w:r w:rsidR="000D0D1B" w:rsidRPr="000D0D1B">
        <w:rPr>
          <w:lang w:val="ru-RU"/>
        </w:rPr>
        <w:t xml:space="preserve">: </w:t>
      </w:r>
      <w:r w:rsidRPr="002A4989">
        <w:t>https</w:t>
      </w:r>
      <w:r w:rsidRPr="002A4989">
        <w:rPr>
          <w:lang w:val="ru-RU"/>
        </w:rPr>
        <w:t>://</w:t>
      </w:r>
      <w:r w:rsidRPr="002A4989">
        <w:t>peps</w:t>
      </w:r>
      <w:r w:rsidRPr="002A4989">
        <w:rPr>
          <w:lang w:val="ru-RU"/>
        </w:rPr>
        <w:t>.</w:t>
      </w:r>
      <w:r w:rsidRPr="002A4989">
        <w:t>python</w:t>
      </w:r>
      <w:r w:rsidRPr="002A4989">
        <w:rPr>
          <w:lang w:val="ru-RU"/>
        </w:rPr>
        <w:t>.</w:t>
      </w:r>
      <w:r w:rsidRPr="002A4989">
        <w:t>org</w:t>
      </w:r>
      <w:r w:rsidRPr="002A4989">
        <w:rPr>
          <w:lang w:val="ru-RU"/>
        </w:rPr>
        <w:t>/</w:t>
      </w:r>
      <w:r w:rsidRPr="002A4989">
        <w:t>pep</w:t>
      </w:r>
      <w:r w:rsidRPr="002A4989">
        <w:rPr>
          <w:lang w:val="ru-RU"/>
        </w:rPr>
        <w:t>-0287/</w:t>
      </w:r>
      <w:r w:rsidR="000D0D1B" w:rsidRPr="000D0D1B">
        <w:rPr>
          <w:lang w:val="ru-RU"/>
        </w:rPr>
        <w:t xml:space="preserve"> (</w:t>
      </w:r>
      <w:r w:rsidR="000D0D1B">
        <w:rPr>
          <w:lang w:val="ru-RU"/>
        </w:rPr>
        <w:t>Дата обращения 01.06.2023)</w:t>
      </w:r>
    </w:p>
    <w:p w:rsidR="000D0D1B" w:rsidRPr="000D0D1B" w:rsidRDefault="002A4989" w:rsidP="007016FB">
      <w:pPr>
        <w:pStyle w:val="afd"/>
        <w:numPr>
          <w:ilvl w:val="0"/>
          <w:numId w:val="16"/>
        </w:numPr>
        <w:rPr>
          <w:lang w:val="ru-RU"/>
        </w:rPr>
      </w:pPr>
      <w:r>
        <w:rPr>
          <w:lang w:val="ru-RU"/>
        </w:rPr>
        <w:t xml:space="preserve">Описание алгоритма Краскала </w:t>
      </w:r>
      <w:r w:rsidR="000D0D1B" w:rsidRPr="000D0D1B">
        <w:rPr>
          <w:lang w:val="ru-RU"/>
        </w:rPr>
        <w:t>[</w:t>
      </w:r>
      <w:r w:rsidR="000D0D1B">
        <w:rPr>
          <w:lang w:val="ru-RU"/>
        </w:rPr>
        <w:t>Электронный ресурс</w:t>
      </w:r>
      <w:r w:rsidR="000D0D1B" w:rsidRPr="000D0D1B">
        <w:rPr>
          <w:lang w:val="ru-RU"/>
        </w:rPr>
        <w:t xml:space="preserve">]. </w:t>
      </w:r>
      <w:r w:rsidR="000D0D1B">
        <w:t>URL</w:t>
      </w:r>
      <w:r w:rsidR="000D0D1B" w:rsidRPr="000D0D1B">
        <w:rPr>
          <w:lang w:val="ru-RU"/>
        </w:rPr>
        <w:t xml:space="preserve">: </w:t>
      </w:r>
      <w:r w:rsidRPr="002A4989">
        <w:t>https</w:t>
      </w:r>
      <w:r w:rsidRPr="002A4989">
        <w:rPr>
          <w:lang w:val="ru-RU"/>
        </w:rPr>
        <w:t>://</w:t>
      </w:r>
      <w:r w:rsidRPr="002A4989">
        <w:t>neerc</w:t>
      </w:r>
      <w:r w:rsidRPr="002A4989">
        <w:rPr>
          <w:lang w:val="ru-RU"/>
        </w:rPr>
        <w:t>.</w:t>
      </w:r>
      <w:r w:rsidRPr="002A4989">
        <w:t>ifmo</w:t>
      </w:r>
      <w:r w:rsidRPr="002A4989">
        <w:rPr>
          <w:lang w:val="ru-RU"/>
        </w:rPr>
        <w:t>.</w:t>
      </w:r>
      <w:r w:rsidRPr="002A4989">
        <w:t>ru</w:t>
      </w:r>
      <w:r w:rsidRPr="002A4989">
        <w:rPr>
          <w:lang w:val="ru-RU"/>
        </w:rPr>
        <w:t>/</w:t>
      </w:r>
      <w:r w:rsidRPr="002A4989">
        <w:t>wiki</w:t>
      </w:r>
      <w:r w:rsidRPr="002A4989">
        <w:rPr>
          <w:lang w:val="ru-RU"/>
        </w:rPr>
        <w:t>/</w:t>
      </w:r>
      <w:r w:rsidRPr="002A4989">
        <w:t>index</w:t>
      </w:r>
      <w:r w:rsidRPr="002A4989">
        <w:rPr>
          <w:lang w:val="ru-RU"/>
        </w:rPr>
        <w:t>.</w:t>
      </w:r>
      <w:r w:rsidRPr="002A4989">
        <w:t>php</w:t>
      </w:r>
      <w:r w:rsidRPr="002A4989">
        <w:rPr>
          <w:lang w:val="ru-RU"/>
        </w:rPr>
        <w:t>?</w:t>
      </w:r>
      <w:r w:rsidRPr="002A4989">
        <w:t>title</w:t>
      </w:r>
      <w:r w:rsidRPr="002A4989">
        <w:rPr>
          <w:lang w:val="ru-RU"/>
        </w:rPr>
        <w:t>=%</w:t>
      </w:r>
      <w:r w:rsidRPr="002A4989">
        <w:t>D</w:t>
      </w:r>
      <w:r w:rsidRPr="002A4989">
        <w:rPr>
          <w:lang w:val="ru-RU"/>
        </w:rPr>
        <w:t>0%90%</w:t>
      </w:r>
      <w:r w:rsidRPr="002A4989">
        <w:t>D</w:t>
      </w:r>
      <w:r w:rsidRPr="002A4989">
        <w:rPr>
          <w:lang w:val="ru-RU"/>
        </w:rPr>
        <w:t>0%</w:t>
      </w:r>
      <w:r w:rsidRPr="002A4989">
        <w:t>BB</w:t>
      </w:r>
      <w:r w:rsidRPr="002A4989">
        <w:rPr>
          <w:lang w:val="ru-RU"/>
        </w:rPr>
        <w:t>%</w:t>
      </w:r>
      <w:r w:rsidRPr="002A4989">
        <w:t>D</w:t>
      </w:r>
      <w:r w:rsidRPr="002A4989">
        <w:rPr>
          <w:lang w:val="ru-RU"/>
        </w:rPr>
        <w:t>0%</w:t>
      </w:r>
      <w:r w:rsidRPr="002A4989">
        <w:t>B</w:t>
      </w:r>
      <w:r w:rsidRPr="002A4989">
        <w:rPr>
          <w:lang w:val="ru-RU"/>
        </w:rPr>
        <w:t>3%</w:t>
      </w:r>
      <w:r w:rsidRPr="002A4989">
        <w:t>D</w:t>
      </w:r>
      <w:r w:rsidRPr="002A4989">
        <w:rPr>
          <w:lang w:val="ru-RU"/>
        </w:rPr>
        <w:t>0%</w:t>
      </w:r>
      <w:r w:rsidRPr="002A4989">
        <w:t>BE</w:t>
      </w:r>
      <w:r w:rsidRPr="002A4989">
        <w:rPr>
          <w:lang w:val="ru-RU"/>
        </w:rPr>
        <w:t>%</w:t>
      </w:r>
      <w:r w:rsidRPr="002A4989">
        <w:t>D</w:t>
      </w:r>
      <w:r w:rsidRPr="002A4989">
        <w:rPr>
          <w:lang w:val="ru-RU"/>
        </w:rPr>
        <w:t>1%80%</w:t>
      </w:r>
      <w:r w:rsidRPr="002A4989">
        <w:t>D</w:t>
      </w:r>
      <w:r w:rsidRPr="002A4989">
        <w:rPr>
          <w:lang w:val="ru-RU"/>
        </w:rPr>
        <w:t>0%</w:t>
      </w:r>
      <w:r w:rsidRPr="002A4989">
        <w:t>B</w:t>
      </w:r>
      <w:r w:rsidRPr="002A4989">
        <w:rPr>
          <w:lang w:val="ru-RU"/>
        </w:rPr>
        <w:t>8%</w:t>
      </w:r>
      <w:r w:rsidRPr="002A4989">
        <w:t>D</w:t>
      </w:r>
      <w:r w:rsidRPr="002A4989">
        <w:rPr>
          <w:lang w:val="ru-RU"/>
        </w:rPr>
        <w:t>1%82%</w:t>
      </w:r>
      <w:r w:rsidRPr="002A4989">
        <w:t>D</w:t>
      </w:r>
      <w:r w:rsidRPr="002A4989">
        <w:rPr>
          <w:lang w:val="ru-RU"/>
        </w:rPr>
        <w:t>0%</w:t>
      </w:r>
      <w:r w:rsidRPr="002A4989">
        <w:t>BC</w:t>
      </w:r>
      <w:r w:rsidRPr="002A4989">
        <w:rPr>
          <w:lang w:val="ru-RU"/>
        </w:rPr>
        <w:t>_%</w:t>
      </w:r>
      <w:r w:rsidRPr="002A4989">
        <w:t>D</w:t>
      </w:r>
      <w:r w:rsidRPr="002A4989">
        <w:rPr>
          <w:lang w:val="ru-RU"/>
        </w:rPr>
        <w:t>0%9</w:t>
      </w:r>
      <w:r w:rsidRPr="002A4989">
        <w:t>A</w:t>
      </w:r>
      <w:r w:rsidRPr="002A4989">
        <w:rPr>
          <w:lang w:val="ru-RU"/>
        </w:rPr>
        <w:t>%</w:t>
      </w:r>
      <w:r w:rsidRPr="002A4989">
        <w:t>D</w:t>
      </w:r>
      <w:r w:rsidRPr="002A4989">
        <w:rPr>
          <w:lang w:val="ru-RU"/>
        </w:rPr>
        <w:t>1%80%</w:t>
      </w:r>
      <w:r w:rsidRPr="002A4989">
        <w:t>D</w:t>
      </w:r>
      <w:r w:rsidRPr="002A4989">
        <w:rPr>
          <w:lang w:val="ru-RU"/>
        </w:rPr>
        <w:t>0%</w:t>
      </w:r>
      <w:r w:rsidRPr="002A4989">
        <w:t>B</w:t>
      </w:r>
      <w:r w:rsidRPr="002A4989">
        <w:rPr>
          <w:lang w:val="ru-RU"/>
        </w:rPr>
        <w:t>0%</w:t>
      </w:r>
      <w:r w:rsidRPr="002A4989">
        <w:t>D</w:t>
      </w:r>
      <w:r w:rsidRPr="002A4989">
        <w:rPr>
          <w:lang w:val="ru-RU"/>
        </w:rPr>
        <w:t>1%81%</w:t>
      </w:r>
      <w:r w:rsidRPr="002A4989">
        <w:t>D</w:t>
      </w:r>
      <w:r w:rsidRPr="002A4989">
        <w:rPr>
          <w:lang w:val="ru-RU"/>
        </w:rPr>
        <w:t>0%</w:t>
      </w:r>
      <w:r w:rsidRPr="002A4989">
        <w:t>BA</w:t>
      </w:r>
      <w:r w:rsidRPr="002A4989">
        <w:rPr>
          <w:lang w:val="ru-RU"/>
        </w:rPr>
        <w:t>%</w:t>
      </w:r>
      <w:r w:rsidRPr="002A4989">
        <w:t>D</w:t>
      </w:r>
      <w:r w:rsidRPr="002A4989">
        <w:rPr>
          <w:lang w:val="ru-RU"/>
        </w:rPr>
        <w:t>0%</w:t>
      </w:r>
      <w:r w:rsidRPr="002A4989">
        <w:t>B</w:t>
      </w:r>
      <w:r w:rsidRPr="002A4989">
        <w:rPr>
          <w:lang w:val="ru-RU"/>
        </w:rPr>
        <w:t>0%</w:t>
      </w:r>
      <w:r w:rsidRPr="002A4989">
        <w:t>D</w:t>
      </w:r>
      <w:r w:rsidRPr="002A4989">
        <w:rPr>
          <w:lang w:val="ru-RU"/>
        </w:rPr>
        <w:t>0%</w:t>
      </w:r>
      <w:r w:rsidRPr="002A4989">
        <w:t>BB</w:t>
      </w:r>
      <w:r w:rsidRPr="002A4989">
        <w:rPr>
          <w:lang w:val="ru-RU"/>
        </w:rPr>
        <w:t>%</w:t>
      </w:r>
      <w:r w:rsidRPr="002A4989">
        <w:t>D</w:t>
      </w:r>
      <w:r w:rsidRPr="002A4989">
        <w:rPr>
          <w:lang w:val="ru-RU"/>
        </w:rPr>
        <w:t>0%</w:t>
      </w:r>
      <w:r w:rsidRPr="002A4989">
        <w:t>B</w:t>
      </w:r>
      <w:r w:rsidRPr="002A4989">
        <w:rPr>
          <w:lang w:val="ru-RU"/>
        </w:rPr>
        <w:t>0</w:t>
      </w:r>
      <w:r w:rsidR="000D0D1B" w:rsidRPr="000D0D1B">
        <w:rPr>
          <w:lang w:val="ru-RU"/>
        </w:rPr>
        <w:t xml:space="preserve"> (</w:t>
      </w:r>
      <w:r w:rsidR="000D0D1B">
        <w:rPr>
          <w:lang w:val="ru-RU"/>
        </w:rPr>
        <w:t>Дата обращения 01.06.2023)</w:t>
      </w:r>
    </w:p>
    <w:p w:rsidR="002A4989" w:rsidRDefault="000D0D1B" w:rsidP="007016FB">
      <w:pPr>
        <w:pStyle w:val="afd"/>
        <w:numPr>
          <w:ilvl w:val="0"/>
          <w:numId w:val="16"/>
        </w:numPr>
        <w:rPr>
          <w:lang w:val="ru-RU"/>
        </w:rPr>
      </w:pPr>
      <w:r>
        <w:rPr>
          <w:lang w:val="ru-RU"/>
        </w:rPr>
        <w:t xml:space="preserve">Документация </w:t>
      </w:r>
      <w:r w:rsidR="002A4989">
        <w:rPr>
          <w:lang w:val="ru-RU"/>
        </w:rPr>
        <w:t xml:space="preserve">библиотеки </w:t>
      </w:r>
      <w:r w:rsidR="002A4989">
        <w:t>html</w:t>
      </w:r>
      <w:r w:rsidR="002A4989" w:rsidRPr="002A4989">
        <w:rPr>
          <w:lang w:val="ru-RU"/>
        </w:rPr>
        <w:t>2</w:t>
      </w:r>
      <w:r w:rsidR="002A4989">
        <w:t>canvas</w:t>
      </w:r>
      <w:r w:rsidR="002A4989">
        <w:rPr>
          <w:lang w:val="ru-RU"/>
        </w:rPr>
        <w:t xml:space="preserve"> </w:t>
      </w:r>
      <w:r w:rsidRPr="000D0D1B">
        <w:rPr>
          <w:lang w:val="ru-RU"/>
        </w:rPr>
        <w:t>[</w:t>
      </w:r>
      <w:r>
        <w:rPr>
          <w:lang w:val="ru-RU"/>
        </w:rPr>
        <w:t>Электронный ресурс</w:t>
      </w:r>
      <w:r w:rsidRPr="000D0D1B">
        <w:rPr>
          <w:lang w:val="ru-RU"/>
        </w:rPr>
        <w:t xml:space="preserve">]. </w:t>
      </w:r>
      <w:r>
        <w:t>URL</w:t>
      </w:r>
      <w:r w:rsidRPr="000D0D1B">
        <w:rPr>
          <w:lang w:val="ru-RU"/>
        </w:rPr>
        <w:t xml:space="preserve">: </w:t>
      </w:r>
      <w:r w:rsidR="002A4989" w:rsidRPr="002A4989">
        <w:t>https</w:t>
      </w:r>
      <w:r w:rsidR="002A4989" w:rsidRPr="002A4989">
        <w:rPr>
          <w:lang w:val="ru-RU"/>
        </w:rPr>
        <w:t>://</w:t>
      </w:r>
      <w:r w:rsidR="002A4989" w:rsidRPr="002A4989">
        <w:t>html</w:t>
      </w:r>
      <w:r w:rsidR="002A4989" w:rsidRPr="002A4989">
        <w:rPr>
          <w:lang w:val="ru-RU"/>
        </w:rPr>
        <w:t>2</w:t>
      </w:r>
      <w:r w:rsidR="002A4989" w:rsidRPr="002A4989">
        <w:t>canvas</w:t>
      </w:r>
      <w:r w:rsidR="002A4989" w:rsidRPr="002A4989">
        <w:rPr>
          <w:lang w:val="ru-RU"/>
        </w:rPr>
        <w:t>.</w:t>
      </w:r>
      <w:r w:rsidR="002A4989" w:rsidRPr="002A4989">
        <w:t>hertzen</w:t>
      </w:r>
      <w:r w:rsidR="002A4989" w:rsidRPr="002A4989">
        <w:rPr>
          <w:lang w:val="ru-RU"/>
        </w:rPr>
        <w:t>.</w:t>
      </w:r>
      <w:r w:rsidR="002A4989" w:rsidRPr="002A4989">
        <w:t>com</w:t>
      </w:r>
      <w:r w:rsidR="002A4989" w:rsidRPr="002A4989">
        <w:rPr>
          <w:lang w:val="ru-RU"/>
        </w:rPr>
        <w:t xml:space="preserve"> </w:t>
      </w:r>
      <w:r w:rsidRPr="000D0D1B">
        <w:rPr>
          <w:lang w:val="ru-RU"/>
        </w:rPr>
        <w:t>(</w:t>
      </w:r>
      <w:r>
        <w:rPr>
          <w:lang w:val="ru-RU"/>
        </w:rPr>
        <w:t>Дата обращения 01.06.2023)</w:t>
      </w:r>
    </w:p>
    <w:p w:rsidR="002A4989" w:rsidRDefault="002A4989">
      <w:pPr>
        <w:jc w:val="left"/>
        <w:rPr>
          <w:lang w:val="ru-RU"/>
        </w:rPr>
      </w:pPr>
      <w:r>
        <w:rPr>
          <w:lang w:val="ru-RU"/>
        </w:rPr>
        <w:br w:type="page"/>
      </w:r>
    </w:p>
    <w:p w:rsidR="000D0D1B" w:rsidRDefault="002A4989" w:rsidP="002A4989">
      <w:pPr>
        <w:pStyle w:val="13"/>
        <w:numPr>
          <w:ilvl w:val="0"/>
          <w:numId w:val="0"/>
        </w:numPr>
        <w:jc w:val="center"/>
      </w:pPr>
      <w:bookmarkStart w:id="21" w:name="_Toc136520385"/>
      <w:r w:rsidRPr="002A4989">
        <w:lastRenderedPageBreak/>
        <w:t>ПРИЛОЖЕНИЕ А Структура файла README</w:t>
      </w:r>
      <w:bookmarkEnd w:id="21"/>
    </w:p>
    <w:p w:rsidR="002A4989" w:rsidRDefault="002A4989" w:rsidP="002A4989">
      <w:pPr>
        <w:pStyle w:val="afd"/>
        <w:ind w:firstLine="0"/>
      </w:pPr>
      <w:r w:rsidRPr="002A4989">
        <w:rPr>
          <w:noProof/>
          <w:lang w:val="ru-RU" w:eastAsia="ru-RU"/>
        </w:rPr>
        <w:drawing>
          <wp:inline distT="0" distB="0" distL="0" distR="0" wp14:anchorId="3BA2F107" wp14:editId="208F8611">
            <wp:extent cx="5940425" cy="4096385"/>
            <wp:effectExtent l="0" t="0" r="317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89" w:rsidRDefault="002A4989" w:rsidP="002A4989">
      <w:pPr>
        <w:pStyle w:val="afd"/>
        <w:ind w:firstLine="0"/>
        <w:jc w:val="center"/>
      </w:pPr>
      <w:r w:rsidRPr="002A4989">
        <w:t>Рисунок А.1 – Краткое описание проекта</w:t>
      </w:r>
    </w:p>
    <w:p w:rsidR="002A4989" w:rsidRDefault="002A4989" w:rsidP="002A4989">
      <w:pPr>
        <w:pStyle w:val="afd"/>
        <w:ind w:firstLine="0"/>
        <w:jc w:val="center"/>
      </w:pPr>
      <w:r w:rsidRPr="002A4989">
        <w:rPr>
          <w:noProof/>
          <w:lang w:val="ru-RU" w:eastAsia="ru-RU"/>
        </w:rPr>
        <w:drawing>
          <wp:inline distT="0" distB="0" distL="0" distR="0" wp14:anchorId="7519C53B" wp14:editId="1A3A260A">
            <wp:extent cx="5940425" cy="1528180"/>
            <wp:effectExtent l="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89" w:rsidRPr="002A4989" w:rsidRDefault="002A4989" w:rsidP="002A4989">
      <w:pPr>
        <w:pStyle w:val="afd"/>
        <w:ind w:firstLine="0"/>
        <w:jc w:val="center"/>
      </w:pPr>
      <w:r w:rsidRPr="002A4989">
        <w:rPr>
          <w:lang w:val="ru-RU"/>
        </w:rPr>
        <w:t>Рисунок А.</w:t>
      </w:r>
      <w:r>
        <w:t>2</w:t>
      </w:r>
      <w:r w:rsidRPr="002A4989">
        <w:rPr>
          <w:lang w:val="ru-RU"/>
        </w:rPr>
        <w:t xml:space="preserve"> – </w:t>
      </w:r>
      <w:r>
        <w:rPr>
          <w:lang w:val="ru-RU"/>
        </w:rPr>
        <w:t>Описание использованных технологий</w:t>
      </w:r>
    </w:p>
    <w:p w:rsidR="002A4989" w:rsidRDefault="002A4989" w:rsidP="002A4989">
      <w:pPr>
        <w:pStyle w:val="afd"/>
        <w:ind w:firstLine="0"/>
        <w:jc w:val="center"/>
        <w:rPr>
          <w:lang w:val="ru-RU"/>
        </w:rPr>
      </w:pPr>
      <w:r w:rsidRPr="002A4989">
        <w:rPr>
          <w:noProof/>
          <w:lang w:val="ru-RU" w:eastAsia="ru-RU"/>
        </w:rPr>
        <w:lastRenderedPageBreak/>
        <w:drawing>
          <wp:inline distT="0" distB="0" distL="0" distR="0" wp14:anchorId="5A11FA32" wp14:editId="3CEF934D">
            <wp:extent cx="5940425" cy="3372485"/>
            <wp:effectExtent l="0" t="0" r="317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989" w:rsidRDefault="002A4989" w:rsidP="002A4989">
      <w:pPr>
        <w:pStyle w:val="afd"/>
        <w:ind w:firstLine="0"/>
        <w:jc w:val="center"/>
        <w:rPr>
          <w:lang w:val="ru-RU"/>
        </w:rPr>
      </w:pPr>
      <w:r w:rsidRPr="002A4989">
        <w:rPr>
          <w:lang w:val="ru-RU"/>
        </w:rPr>
        <w:t xml:space="preserve">Рисунок А.3 – </w:t>
      </w:r>
      <w:r>
        <w:rPr>
          <w:lang w:val="ru-RU"/>
        </w:rPr>
        <w:t>Описание установки программы</w:t>
      </w:r>
    </w:p>
    <w:p w:rsidR="002A4989" w:rsidRPr="002A4989" w:rsidRDefault="002A4989" w:rsidP="002A4989">
      <w:pPr>
        <w:pStyle w:val="afd"/>
        <w:ind w:firstLine="0"/>
        <w:jc w:val="center"/>
        <w:rPr>
          <w:lang w:val="ru-RU"/>
        </w:rPr>
      </w:pPr>
      <w:r w:rsidRPr="002A4989">
        <w:rPr>
          <w:noProof/>
          <w:lang w:val="ru-RU" w:eastAsia="ru-RU"/>
        </w:rPr>
        <w:drawing>
          <wp:inline distT="0" distB="0" distL="0" distR="0" wp14:anchorId="6A085871" wp14:editId="4D56EC3C">
            <wp:extent cx="5940425" cy="3375025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E6" w:rsidRDefault="002A4989" w:rsidP="002A4989">
      <w:pPr>
        <w:pStyle w:val="afd"/>
        <w:ind w:firstLine="0"/>
        <w:jc w:val="center"/>
        <w:rPr>
          <w:lang w:val="ru-RU"/>
        </w:rPr>
      </w:pPr>
      <w:r w:rsidRPr="002A4989">
        <w:rPr>
          <w:lang w:val="ru-RU"/>
        </w:rPr>
        <w:t>Рисунок А.</w:t>
      </w:r>
      <w:r w:rsidR="00D43DE6">
        <w:rPr>
          <w:lang w:val="ru-RU"/>
        </w:rPr>
        <w:t>4</w:t>
      </w:r>
      <w:r w:rsidRPr="002A4989">
        <w:rPr>
          <w:lang w:val="ru-RU"/>
        </w:rPr>
        <w:t xml:space="preserve"> – </w:t>
      </w:r>
      <w:r>
        <w:rPr>
          <w:lang w:val="ru-RU"/>
        </w:rPr>
        <w:t>Описание авторов и обратной связи</w:t>
      </w:r>
    </w:p>
    <w:p w:rsidR="00D43DE6" w:rsidRDefault="00D43DE6">
      <w:pPr>
        <w:jc w:val="left"/>
        <w:rPr>
          <w:lang w:val="ru-RU"/>
        </w:rPr>
      </w:pPr>
      <w:r>
        <w:rPr>
          <w:lang w:val="ru-RU"/>
        </w:rPr>
        <w:br w:type="page"/>
      </w:r>
    </w:p>
    <w:p w:rsidR="002A4989" w:rsidRPr="007C16BE" w:rsidRDefault="007C16BE" w:rsidP="007C16BE">
      <w:pPr>
        <w:pStyle w:val="13"/>
        <w:numPr>
          <w:ilvl w:val="0"/>
          <w:numId w:val="0"/>
        </w:numPr>
        <w:ind w:left="709"/>
      </w:pPr>
      <w:bookmarkStart w:id="22" w:name="_Toc136520386"/>
      <w:r w:rsidRPr="007C16BE">
        <w:lastRenderedPageBreak/>
        <w:t>ПРИЛОЖЕНИЕ Б Листинг программного кода и приложения</w:t>
      </w:r>
      <w:bookmarkEnd w:id="22"/>
    </w:p>
    <w:p w:rsidR="002A4989" w:rsidRPr="00D53D79" w:rsidRDefault="007C16BE" w:rsidP="007C16BE">
      <w:pPr>
        <w:pStyle w:val="afd"/>
      </w:pPr>
      <w:r>
        <w:t>layout.tpl</w:t>
      </w:r>
    </w:p>
    <w:p w:rsidR="007C16BE" w:rsidRDefault="007C16BE" w:rsidP="00DF2384">
      <w:pPr>
        <w:pStyle w:val="aff1"/>
      </w:pPr>
      <w:r>
        <w:t>&lt;!DOCTYPE html&gt;</w:t>
      </w:r>
    </w:p>
    <w:p w:rsidR="007C16BE" w:rsidRDefault="007C16BE" w:rsidP="00DF2384">
      <w:pPr>
        <w:pStyle w:val="aff1"/>
      </w:pPr>
      <w:r>
        <w:t>&lt;html lang="en"&gt;</w:t>
      </w:r>
    </w:p>
    <w:p w:rsidR="007C16BE" w:rsidRDefault="007C16BE" w:rsidP="00DF2384">
      <w:pPr>
        <w:pStyle w:val="aff1"/>
      </w:pPr>
    </w:p>
    <w:p w:rsidR="007C16BE" w:rsidRDefault="007C16BE" w:rsidP="00DF2384">
      <w:pPr>
        <w:pStyle w:val="aff1"/>
      </w:pPr>
      <w:r>
        <w:t>&lt;head&gt;</w:t>
      </w:r>
    </w:p>
    <w:p w:rsidR="007C16BE" w:rsidRDefault="007C16BE" w:rsidP="00DF2384">
      <w:pPr>
        <w:pStyle w:val="aff1"/>
      </w:pPr>
      <w:r>
        <w:t xml:space="preserve">    &lt;meta charset="UTF-8"&gt;</w:t>
      </w:r>
    </w:p>
    <w:p w:rsidR="007C16BE" w:rsidRDefault="007C16BE" w:rsidP="00DF2384">
      <w:pPr>
        <w:pStyle w:val="aff1"/>
      </w:pPr>
      <w:r>
        <w:t xml:space="preserve">    &lt;meta name="viewport" content="width=device-width, initial-scale=1.0"&gt;</w:t>
      </w:r>
    </w:p>
    <w:p w:rsidR="007C16BE" w:rsidRDefault="007C16BE" w:rsidP="00DF2384">
      <w:pPr>
        <w:pStyle w:val="aff1"/>
      </w:pPr>
      <w:r>
        <w:t xml:space="preserve">    &lt;title&gt;{{title}}&lt;/title&gt;</w:t>
      </w:r>
    </w:p>
    <w:p w:rsidR="007C16BE" w:rsidRDefault="007C16BE" w:rsidP="00DF2384">
      <w:pPr>
        <w:pStyle w:val="aff1"/>
      </w:pPr>
      <w:r>
        <w:t xml:space="preserve">    &lt;script src="/static/scripts/tailwindcss.js"&gt;&lt;/script&gt;</w:t>
      </w:r>
    </w:p>
    <w:p w:rsidR="007C16BE" w:rsidRDefault="007C16BE" w:rsidP="00DF2384">
      <w:pPr>
        <w:pStyle w:val="aff1"/>
      </w:pPr>
      <w:r>
        <w:t xml:space="preserve">    &lt;link rel="stylesheet" type="text/css" href="/static/styles/style.css"/&gt;</w:t>
      </w:r>
    </w:p>
    <w:p w:rsidR="007C16BE" w:rsidRDefault="007C16BE" w:rsidP="00DF2384">
      <w:pPr>
        <w:pStyle w:val="aff1"/>
      </w:pPr>
      <w:r>
        <w:t xml:space="preserve">    &lt;link rel="icon" type="image/x-icon" href="/static/images/logo.svg"&gt;</w:t>
      </w:r>
    </w:p>
    <w:p w:rsidR="007C16BE" w:rsidRDefault="007C16BE" w:rsidP="00DF2384">
      <w:pPr>
        <w:pStyle w:val="aff1"/>
      </w:pPr>
      <w:r>
        <w:t>&lt;/head&gt;</w:t>
      </w:r>
    </w:p>
    <w:p w:rsidR="007C16BE" w:rsidRDefault="007C16BE" w:rsidP="00DF2384">
      <w:pPr>
        <w:pStyle w:val="aff1"/>
      </w:pPr>
    </w:p>
    <w:p w:rsidR="007C16BE" w:rsidRDefault="007C16BE" w:rsidP="00DF2384">
      <w:pPr>
        <w:pStyle w:val="aff1"/>
      </w:pPr>
      <w:r>
        <w:t>&lt;body class="bg-gray-100"&gt;</w:t>
      </w:r>
    </w:p>
    <w:p w:rsidR="007C16BE" w:rsidRDefault="007C16BE" w:rsidP="00DF2384">
      <w:pPr>
        <w:pStyle w:val="aff1"/>
      </w:pPr>
      <w:r>
        <w:t>&lt;nav class="bg-blue-500 py-4"&gt;</w:t>
      </w:r>
    </w:p>
    <w:p w:rsidR="007C16BE" w:rsidRDefault="007C16BE" w:rsidP="00DF2384">
      <w:pPr>
        <w:pStyle w:val="aff1"/>
      </w:pPr>
      <w:r>
        <w:t xml:space="preserve">    &lt;div class="container mx-auto flex items-center justify-between px-4"&gt;</w:t>
      </w:r>
    </w:p>
    <w:p w:rsidR="007C16BE" w:rsidRDefault="007C16BE" w:rsidP="00DF2384">
      <w:pPr>
        <w:pStyle w:val="aff1"/>
      </w:pPr>
    </w:p>
    <w:p w:rsidR="007C16BE" w:rsidRDefault="007C16BE" w:rsidP="00DF2384">
      <w:pPr>
        <w:pStyle w:val="aff1"/>
      </w:pPr>
      <w:r>
        <w:t xml:space="preserve">        &lt;a href="/" class="text-white text-lg font-semibold flex items-center"&gt;</w:t>
      </w:r>
    </w:p>
    <w:p w:rsidR="007C16BE" w:rsidRDefault="007C16BE" w:rsidP="00DF2384">
      <w:pPr>
        <w:pStyle w:val="aff1"/>
      </w:pPr>
      <w:r>
        <w:t xml:space="preserve">            &lt;img class="logo"</w:t>
      </w:r>
    </w:p>
    <w:p w:rsidR="007C16BE" w:rsidRDefault="007C16BE" w:rsidP="00DF2384">
      <w:pPr>
        <w:pStyle w:val="aff1"/>
      </w:pPr>
      <w:r>
        <w:t xml:space="preserve">                 src="/static/images/logo.svg"</w:t>
      </w:r>
    </w:p>
    <w:p w:rsidR="007C16BE" w:rsidRDefault="007C16BE" w:rsidP="00DF2384">
      <w:pPr>
        <w:pStyle w:val="aff1"/>
      </w:pPr>
      <w:r>
        <w:t xml:space="preserve">                 alt="Логотип"/&gt;</w:t>
      </w:r>
    </w:p>
    <w:p w:rsidR="007C16BE" w:rsidRDefault="007C16BE" w:rsidP="00DF2384">
      <w:pPr>
        <w:pStyle w:val="aff1"/>
      </w:pPr>
      <w:r>
        <w:t xml:space="preserve">            &lt;p class="ms-2"&gt;Главная&lt;/p&gt;&lt;/a&gt;</w:t>
      </w:r>
    </w:p>
    <w:p w:rsidR="007C16BE" w:rsidRDefault="007C16BE" w:rsidP="00DF2384">
      <w:pPr>
        <w:pStyle w:val="aff1"/>
      </w:pPr>
      <w:r>
        <w:t xml:space="preserve">        &lt;div&gt;</w:t>
      </w:r>
    </w:p>
    <w:p w:rsidR="007C16BE" w:rsidRDefault="007C16BE" w:rsidP="00DF2384">
      <w:pPr>
        <w:pStyle w:val="aff1"/>
      </w:pPr>
      <w:r>
        <w:t xml:space="preserve">            &lt;a href="/breadth_first" class="text-white px-4"&gt;Алгоритм поиска в ширину&lt;/a&gt;</w:t>
      </w:r>
    </w:p>
    <w:p w:rsidR="007C16BE" w:rsidRDefault="007C16BE" w:rsidP="00DF2384">
      <w:pPr>
        <w:pStyle w:val="aff1"/>
      </w:pPr>
      <w:r>
        <w:t xml:space="preserve">            &lt;a href="#" class="text-white px-4"&gt;Алгоритм поиска в глубину&lt;/a&gt;</w:t>
      </w:r>
    </w:p>
    <w:p w:rsidR="007C16BE" w:rsidRDefault="007C16BE" w:rsidP="00DF2384">
      <w:pPr>
        <w:pStyle w:val="aff1"/>
      </w:pPr>
      <w:r>
        <w:t xml:space="preserve">            &lt;a href="/crascal" class="text-white px-4"&gt;Алгоритм Краскала&lt;/a&gt;</w:t>
      </w:r>
    </w:p>
    <w:p w:rsidR="007C16BE" w:rsidRDefault="007C16BE" w:rsidP="00DF2384">
      <w:pPr>
        <w:pStyle w:val="aff1"/>
      </w:pPr>
      <w:r>
        <w:t xml:space="preserve">            &lt;a href="/authors" class="text-white px-4"&gt;Об авторах&lt;/a&gt;</w:t>
      </w:r>
    </w:p>
    <w:p w:rsidR="007C16BE" w:rsidRDefault="007C16BE" w:rsidP="00DF2384">
      <w:pPr>
        <w:pStyle w:val="aff1"/>
      </w:pPr>
      <w:r>
        <w:t xml:space="preserve">        &lt;/div&gt;</w:t>
      </w:r>
    </w:p>
    <w:p w:rsidR="007C16BE" w:rsidRDefault="007C16BE" w:rsidP="00DF2384">
      <w:pPr>
        <w:pStyle w:val="aff1"/>
      </w:pPr>
      <w:r>
        <w:lastRenderedPageBreak/>
        <w:t xml:space="preserve">    &lt;/div&gt;</w:t>
      </w:r>
    </w:p>
    <w:p w:rsidR="007C16BE" w:rsidRDefault="007C16BE" w:rsidP="00DF2384">
      <w:pPr>
        <w:pStyle w:val="aff1"/>
      </w:pPr>
      <w:r>
        <w:t>&lt;/nav&gt;</w:t>
      </w:r>
    </w:p>
    <w:p w:rsidR="007C16BE" w:rsidRDefault="007C16BE" w:rsidP="00DF2384">
      <w:pPr>
        <w:pStyle w:val="aff1"/>
      </w:pPr>
      <w:r>
        <w:t>{{!base}}</w:t>
      </w:r>
    </w:p>
    <w:p w:rsidR="007C16BE" w:rsidRDefault="007C16BE" w:rsidP="00DF2384">
      <w:pPr>
        <w:pStyle w:val="aff1"/>
      </w:pPr>
    </w:p>
    <w:p w:rsidR="007C16BE" w:rsidRDefault="007C16BE" w:rsidP="00DF2384">
      <w:pPr>
        <w:pStyle w:val="aff1"/>
      </w:pPr>
      <w:r>
        <w:t>&lt;footer class="bg-blue-500 py-4 mt-12"&gt;</w:t>
      </w:r>
    </w:p>
    <w:p w:rsidR="007C16BE" w:rsidRDefault="007C16BE" w:rsidP="00DF2384">
      <w:pPr>
        <w:pStyle w:val="aff1"/>
      </w:pPr>
      <w:r>
        <w:t xml:space="preserve">    &lt;div class="container mx-auto text-center"&gt;</w:t>
      </w:r>
    </w:p>
    <w:p w:rsidR="007C16BE" w:rsidRDefault="007C16BE" w:rsidP="00DF2384">
      <w:pPr>
        <w:pStyle w:val="aff1"/>
      </w:pPr>
      <w:r>
        <w:t xml:space="preserve">        &lt;p class="text-white"&gt;Все права защищены &amp;copy; 2023&lt;/p&gt;</w:t>
      </w:r>
    </w:p>
    <w:p w:rsidR="007C16BE" w:rsidRDefault="007C16BE" w:rsidP="00DF2384">
      <w:pPr>
        <w:pStyle w:val="aff1"/>
      </w:pPr>
      <w:r>
        <w:t xml:space="preserve">    &lt;/div&gt;</w:t>
      </w:r>
    </w:p>
    <w:p w:rsidR="007C16BE" w:rsidRDefault="007C16BE" w:rsidP="00DF2384">
      <w:pPr>
        <w:pStyle w:val="aff1"/>
      </w:pPr>
      <w:r>
        <w:t>&lt;/footer&gt;</w:t>
      </w:r>
    </w:p>
    <w:p w:rsidR="007C16BE" w:rsidRDefault="007C16BE" w:rsidP="00DF2384">
      <w:pPr>
        <w:pStyle w:val="aff1"/>
      </w:pPr>
    </w:p>
    <w:p w:rsidR="007C16BE" w:rsidRDefault="007C16BE" w:rsidP="00DF2384">
      <w:pPr>
        <w:pStyle w:val="aff1"/>
      </w:pPr>
      <w:r>
        <w:t>&lt;/body&gt;</w:t>
      </w:r>
    </w:p>
    <w:p w:rsidR="007C16BE" w:rsidRDefault="007C16BE" w:rsidP="00DF2384">
      <w:pPr>
        <w:pStyle w:val="aff1"/>
      </w:pPr>
    </w:p>
    <w:p w:rsidR="007C16BE" w:rsidRDefault="007C16BE" w:rsidP="00DF2384">
      <w:pPr>
        <w:pStyle w:val="aff1"/>
      </w:pPr>
      <w:r>
        <w:t>&lt;/html&gt;</w:t>
      </w:r>
    </w:p>
    <w:p w:rsidR="007C16BE" w:rsidRPr="00D53D79" w:rsidRDefault="00DF2384" w:rsidP="00DF2384">
      <w:pPr>
        <w:pStyle w:val="afd"/>
      </w:pPr>
      <w:r>
        <w:t>index.tpl (</w:t>
      </w:r>
      <w:r>
        <w:rPr>
          <w:lang w:val="ru-RU"/>
        </w:rPr>
        <w:t>Главная</w:t>
      </w:r>
      <w:r w:rsidRPr="00D53D79">
        <w:t xml:space="preserve"> </w:t>
      </w:r>
      <w:r>
        <w:rPr>
          <w:lang w:val="ru-RU"/>
        </w:rPr>
        <w:t>страница</w:t>
      </w:r>
      <w:r w:rsidRPr="00D53D79">
        <w:t>)</w:t>
      </w:r>
    </w:p>
    <w:p w:rsidR="00DF2384" w:rsidRPr="00D53D79" w:rsidRDefault="00DF2384" w:rsidP="00DF2384">
      <w:pPr>
        <w:pStyle w:val="aff1"/>
      </w:pPr>
      <w:r w:rsidRPr="00D53D79">
        <w:t>% rebase('layout.tpl', title="</w:t>
      </w:r>
      <w:r w:rsidRPr="00DF2384">
        <w:rPr>
          <w:lang w:val="ru-RU"/>
        </w:rPr>
        <w:t>Домашняя</w:t>
      </w:r>
      <w:r w:rsidRPr="00D53D79">
        <w:t xml:space="preserve"> </w:t>
      </w:r>
      <w:r w:rsidRPr="00DF2384">
        <w:rPr>
          <w:lang w:val="ru-RU"/>
        </w:rPr>
        <w:t>страница</w:t>
      </w:r>
      <w:r w:rsidRPr="00D53D79">
        <w:t>")</w:t>
      </w:r>
    </w:p>
    <w:p w:rsidR="00DF2384" w:rsidRPr="00D53D79" w:rsidRDefault="00DF2384" w:rsidP="00DF2384">
      <w:pPr>
        <w:pStyle w:val="aff1"/>
      </w:pPr>
    </w:p>
    <w:p w:rsidR="00DF2384" w:rsidRPr="00D53D79" w:rsidRDefault="00DF2384" w:rsidP="00DF2384">
      <w:pPr>
        <w:pStyle w:val="aff1"/>
      </w:pPr>
    </w:p>
    <w:p w:rsidR="00DF2384" w:rsidRPr="00DF2384" w:rsidRDefault="00DF2384" w:rsidP="00DF2384">
      <w:pPr>
        <w:pStyle w:val="aff1"/>
      </w:pPr>
      <w:r w:rsidRPr="00DF2384">
        <w:t>&lt;header class="py-16 bg-blue-500 text-white"&gt;</w:t>
      </w:r>
    </w:p>
    <w:p w:rsidR="00DF2384" w:rsidRPr="00DF2384" w:rsidRDefault="00DF2384" w:rsidP="00DF2384">
      <w:pPr>
        <w:pStyle w:val="aff1"/>
      </w:pPr>
      <w:r w:rsidRPr="00DF2384">
        <w:t xml:space="preserve">    &lt;div class="container mx-auto px-4"&gt;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t xml:space="preserve">        </w:t>
      </w:r>
      <w:r w:rsidRPr="00DF2384">
        <w:rPr>
          <w:lang w:val="ru-RU"/>
        </w:rPr>
        <w:t>&lt;h1 class="text-4xl font-semibold mb-4"&gt;Добро пожаловать на страницу Решения графов &lt;/h1&gt;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    &lt;p class="text-lg"&gt;Исследуйте мир графовых алгоритмов и решайте задачи, связанные с графами.&lt;/p&gt;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&lt;/div&gt;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>&lt;/header&gt;</w:t>
      </w:r>
    </w:p>
    <w:p w:rsidR="00DF2384" w:rsidRPr="00DF2384" w:rsidRDefault="00DF2384" w:rsidP="00DF2384">
      <w:pPr>
        <w:pStyle w:val="aff1"/>
        <w:rPr>
          <w:lang w:val="ru-RU"/>
        </w:rPr>
      </w:pP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>&lt;!-- Секция с особенностями --&gt;</w:t>
      </w:r>
    </w:p>
    <w:p w:rsidR="00DF2384" w:rsidRPr="00DF2384" w:rsidRDefault="00DF2384" w:rsidP="00DF2384">
      <w:pPr>
        <w:pStyle w:val="aff1"/>
      </w:pPr>
      <w:r w:rsidRPr="00DF2384">
        <w:t>&lt;section id="features" class="py-20"&gt;</w:t>
      </w:r>
    </w:p>
    <w:p w:rsidR="00DF2384" w:rsidRPr="00DF2384" w:rsidRDefault="00DF2384" w:rsidP="00DF2384">
      <w:pPr>
        <w:pStyle w:val="aff1"/>
      </w:pPr>
      <w:r w:rsidRPr="00DF2384">
        <w:t xml:space="preserve">    &lt;div class="container mx-auto px-4"&gt;</w:t>
      </w:r>
    </w:p>
    <w:p w:rsidR="00DF2384" w:rsidRPr="00DF2384" w:rsidRDefault="00DF2384" w:rsidP="00DF2384">
      <w:pPr>
        <w:pStyle w:val="aff1"/>
      </w:pPr>
      <w:r w:rsidRPr="00DF2384">
        <w:t xml:space="preserve">        &lt;h2 class="text-3xl font-semibold text-gray-800 mb-12"&gt;</w:t>
      </w:r>
      <w:r w:rsidRPr="00DF2384">
        <w:rPr>
          <w:lang w:val="ru-RU"/>
        </w:rPr>
        <w:t>Варианты</w:t>
      </w:r>
      <w:r w:rsidRPr="00DF2384">
        <w:t xml:space="preserve"> </w:t>
      </w:r>
      <w:r w:rsidRPr="00DF2384">
        <w:rPr>
          <w:lang w:val="ru-RU"/>
        </w:rPr>
        <w:t>решений</w:t>
      </w:r>
      <w:r w:rsidRPr="00DF2384">
        <w:t>&lt;/h2&gt;</w:t>
      </w:r>
    </w:p>
    <w:p w:rsidR="00DF2384" w:rsidRPr="00DF2384" w:rsidRDefault="00DF2384" w:rsidP="00DF2384">
      <w:pPr>
        <w:pStyle w:val="aff1"/>
      </w:pPr>
    </w:p>
    <w:p w:rsidR="00DF2384" w:rsidRPr="00DF2384" w:rsidRDefault="00DF2384" w:rsidP="00DF2384">
      <w:pPr>
        <w:pStyle w:val="aff1"/>
      </w:pPr>
      <w:r w:rsidRPr="00DF2384">
        <w:t xml:space="preserve">        &lt;div class="grid grid-cols-1 sm:grid-cols-2 md:grid-cols-3 gap-8"&gt;</w:t>
      </w:r>
    </w:p>
    <w:p w:rsidR="00DF2384" w:rsidRPr="00DF2384" w:rsidRDefault="00DF2384" w:rsidP="00DF2384">
      <w:pPr>
        <w:pStyle w:val="aff1"/>
      </w:pPr>
      <w:r w:rsidRPr="00DF2384">
        <w:t xml:space="preserve">            &lt;!-- </w:t>
      </w:r>
      <w:r w:rsidRPr="00DF2384">
        <w:rPr>
          <w:lang w:val="ru-RU"/>
        </w:rPr>
        <w:t>Особенность</w:t>
      </w:r>
      <w:r w:rsidRPr="00DF2384">
        <w:t xml:space="preserve"> 1 --&gt;</w:t>
      </w:r>
    </w:p>
    <w:p w:rsidR="00DF2384" w:rsidRPr="00DF2384" w:rsidRDefault="00DF2384" w:rsidP="00DF2384">
      <w:pPr>
        <w:pStyle w:val="aff1"/>
      </w:pPr>
      <w:r w:rsidRPr="00DF2384">
        <w:t xml:space="preserve">            &lt;div class="bg-white rounded-lg p-8 shadow"&gt;</w:t>
      </w:r>
    </w:p>
    <w:p w:rsidR="00DF2384" w:rsidRPr="00DF2384" w:rsidRDefault="00DF2384" w:rsidP="00DF2384">
      <w:pPr>
        <w:pStyle w:val="aff1"/>
      </w:pPr>
      <w:r w:rsidRPr="00DF2384">
        <w:lastRenderedPageBreak/>
        <w:t xml:space="preserve">                &lt;h3 class="text-xl font-semibold mb-4"&gt;</w:t>
      </w:r>
      <w:r w:rsidRPr="00DF2384">
        <w:rPr>
          <w:lang w:val="ru-RU"/>
        </w:rPr>
        <w:t>Поиск</w:t>
      </w:r>
      <w:r w:rsidRPr="00DF2384">
        <w:t xml:space="preserve"> </w:t>
      </w:r>
      <w:r w:rsidRPr="00DF2384">
        <w:rPr>
          <w:lang w:val="ru-RU"/>
        </w:rPr>
        <w:t>в</w:t>
      </w:r>
      <w:r w:rsidRPr="00DF2384">
        <w:t xml:space="preserve"> </w:t>
      </w:r>
      <w:r w:rsidRPr="00DF2384">
        <w:rPr>
          <w:lang w:val="ru-RU"/>
        </w:rPr>
        <w:t>ширину</w:t>
      </w:r>
      <w:r w:rsidRPr="00DF2384">
        <w:t>&lt;/h3&gt;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t xml:space="preserve">                </w:t>
      </w:r>
      <w:r w:rsidRPr="00DF2384">
        <w:rPr>
          <w:lang w:val="ru-RU"/>
        </w:rPr>
        <w:t>&lt;p class="text-gray-700 mb-6"&gt;Изучите алгоритм поиска в ширину и его применение для обхода графовых</w:t>
      </w:r>
    </w:p>
    <w:p w:rsidR="00DF2384" w:rsidRPr="00DF2384" w:rsidRDefault="00DF2384" w:rsidP="00DF2384">
      <w:pPr>
        <w:pStyle w:val="aff1"/>
      </w:pPr>
      <w:r w:rsidRPr="00DF2384">
        <w:rPr>
          <w:lang w:val="ru-RU"/>
        </w:rPr>
        <w:t xml:space="preserve">                    структур</w:t>
      </w:r>
      <w:r w:rsidRPr="00DF2384">
        <w:t>.&lt;/p&gt;</w:t>
      </w:r>
    </w:p>
    <w:p w:rsidR="00DF2384" w:rsidRPr="00DF2384" w:rsidRDefault="00DF2384" w:rsidP="00DF2384">
      <w:pPr>
        <w:pStyle w:val="aff1"/>
      </w:pPr>
      <w:r w:rsidRPr="00DF2384">
        <w:t xml:space="preserve">                &lt;a href="#" class="text-blue-500 font-semibold"&gt;</w:t>
      </w:r>
      <w:r w:rsidRPr="00DF2384">
        <w:rPr>
          <w:lang w:val="ru-RU"/>
        </w:rPr>
        <w:t>Узнать</w:t>
      </w:r>
      <w:r w:rsidRPr="00DF2384">
        <w:t xml:space="preserve"> </w:t>
      </w:r>
      <w:r w:rsidRPr="00DF2384">
        <w:rPr>
          <w:lang w:val="ru-RU"/>
        </w:rPr>
        <w:t>больше</w:t>
      </w:r>
      <w:r w:rsidRPr="00DF2384">
        <w:t>&lt;/a&gt;</w:t>
      </w:r>
    </w:p>
    <w:p w:rsidR="00DF2384" w:rsidRPr="00DF2384" w:rsidRDefault="00DF2384" w:rsidP="00DF2384">
      <w:pPr>
        <w:pStyle w:val="aff1"/>
      </w:pPr>
      <w:r w:rsidRPr="00DF2384">
        <w:t xml:space="preserve">            &lt;/div&gt;</w:t>
      </w:r>
    </w:p>
    <w:p w:rsidR="00DF2384" w:rsidRPr="00DF2384" w:rsidRDefault="00DF2384" w:rsidP="00DF2384">
      <w:pPr>
        <w:pStyle w:val="aff1"/>
      </w:pPr>
    </w:p>
    <w:p w:rsidR="00DF2384" w:rsidRPr="00DF2384" w:rsidRDefault="00DF2384" w:rsidP="00DF2384">
      <w:pPr>
        <w:pStyle w:val="aff1"/>
      </w:pPr>
      <w:r w:rsidRPr="00DF2384">
        <w:t xml:space="preserve">            &lt;!-- </w:t>
      </w:r>
      <w:r w:rsidRPr="00DF2384">
        <w:rPr>
          <w:lang w:val="ru-RU"/>
        </w:rPr>
        <w:t>Особенность</w:t>
      </w:r>
      <w:r w:rsidRPr="00DF2384">
        <w:t xml:space="preserve"> 2 --&gt;</w:t>
      </w:r>
    </w:p>
    <w:p w:rsidR="00DF2384" w:rsidRPr="00DF2384" w:rsidRDefault="00DF2384" w:rsidP="00DF2384">
      <w:pPr>
        <w:pStyle w:val="aff1"/>
      </w:pPr>
      <w:r w:rsidRPr="00DF2384">
        <w:t xml:space="preserve">            &lt;div class="bg-white rounded-lg p-8 shadow"&gt;</w:t>
      </w:r>
    </w:p>
    <w:p w:rsidR="00DF2384" w:rsidRPr="00DF2384" w:rsidRDefault="00DF2384" w:rsidP="00DF2384">
      <w:pPr>
        <w:pStyle w:val="aff1"/>
      </w:pPr>
      <w:r w:rsidRPr="00DF2384">
        <w:t xml:space="preserve">                &lt;h3 class="text-xl font-semibold mb-4"&gt;</w:t>
      </w:r>
      <w:r w:rsidRPr="00DF2384">
        <w:rPr>
          <w:lang w:val="ru-RU"/>
        </w:rPr>
        <w:t>Поиск</w:t>
      </w:r>
      <w:r w:rsidRPr="00DF2384">
        <w:t xml:space="preserve"> </w:t>
      </w:r>
      <w:r w:rsidRPr="00DF2384">
        <w:rPr>
          <w:lang w:val="ru-RU"/>
        </w:rPr>
        <w:t>в</w:t>
      </w:r>
      <w:r w:rsidRPr="00DF2384">
        <w:t xml:space="preserve"> </w:t>
      </w:r>
      <w:r w:rsidRPr="00DF2384">
        <w:rPr>
          <w:lang w:val="ru-RU"/>
        </w:rPr>
        <w:t>глубину</w:t>
      </w:r>
      <w:r w:rsidRPr="00DF2384">
        <w:t>&lt;/h3&gt;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t xml:space="preserve">                </w:t>
      </w:r>
      <w:r w:rsidRPr="00DF2384">
        <w:rPr>
          <w:lang w:val="ru-RU"/>
        </w:rPr>
        <w:t>&lt;p class="text-gray-700 mb-6"&gt;Откройте алгоритм поиска в глубину и его использование для обхода графов и</w:t>
      </w:r>
    </w:p>
    <w:p w:rsidR="00DF2384" w:rsidRPr="00DF2384" w:rsidRDefault="00DF2384" w:rsidP="00DF2384">
      <w:pPr>
        <w:pStyle w:val="aff1"/>
      </w:pPr>
      <w:r w:rsidRPr="00DF2384">
        <w:rPr>
          <w:lang w:val="ru-RU"/>
        </w:rPr>
        <w:t xml:space="preserve">                    поиска</w:t>
      </w:r>
      <w:r w:rsidRPr="00DF2384">
        <w:t xml:space="preserve"> </w:t>
      </w:r>
      <w:r w:rsidRPr="00DF2384">
        <w:rPr>
          <w:lang w:val="ru-RU"/>
        </w:rPr>
        <w:t>путей</w:t>
      </w:r>
      <w:r w:rsidRPr="00DF2384">
        <w:t>.&lt;/p&gt;</w:t>
      </w:r>
    </w:p>
    <w:p w:rsidR="00DF2384" w:rsidRPr="00DF2384" w:rsidRDefault="00DF2384" w:rsidP="00DF2384">
      <w:pPr>
        <w:pStyle w:val="aff1"/>
      </w:pPr>
      <w:r w:rsidRPr="00DF2384">
        <w:t xml:space="preserve">                &lt;a href="#" class="text-blue-500 font-semibold"&gt;</w:t>
      </w:r>
      <w:r w:rsidRPr="00DF2384">
        <w:rPr>
          <w:lang w:val="ru-RU"/>
        </w:rPr>
        <w:t>Узнать</w:t>
      </w:r>
      <w:r w:rsidRPr="00DF2384">
        <w:t xml:space="preserve"> </w:t>
      </w:r>
      <w:r w:rsidRPr="00DF2384">
        <w:rPr>
          <w:lang w:val="ru-RU"/>
        </w:rPr>
        <w:t>больше</w:t>
      </w:r>
      <w:r w:rsidRPr="00DF2384">
        <w:t>&lt;/a&gt;</w:t>
      </w:r>
    </w:p>
    <w:p w:rsidR="00DF2384" w:rsidRPr="00DF2384" w:rsidRDefault="00DF2384" w:rsidP="00DF2384">
      <w:pPr>
        <w:pStyle w:val="aff1"/>
      </w:pPr>
      <w:r w:rsidRPr="00DF2384">
        <w:t xml:space="preserve">            &lt;/div&gt;</w:t>
      </w:r>
    </w:p>
    <w:p w:rsidR="00DF2384" w:rsidRPr="00DF2384" w:rsidRDefault="00DF2384" w:rsidP="00DF2384">
      <w:pPr>
        <w:pStyle w:val="aff1"/>
      </w:pPr>
    </w:p>
    <w:p w:rsidR="00DF2384" w:rsidRPr="00DF2384" w:rsidRDefault="00DF2384" w:rsidP="00DF2384">
      <w:pPr>
        <w:pStyle w:val="aff1"/>
      </w:pPr>
      <w:r w:rsidRPr="00DF2384">
        <w:t xml:space="preserve">            &lt;!-- </w:t>
      </w:r>
      <w:r w:rsidRPr="00DF2384">
        <w:rPr>
          <w:lang w:val="ru-RU"/>
        </w:rPr>
        <w:t>Особенность</w:t>
      </w:r>
      <w:r w:rsidRPr="00DF2384">
        <w:t xml:space="preserve"> 3 --&gt;</w:t>
      </w:r>
    </w:p>
    <w:p w:rsidR="00DF2384" w:rsidRPr="00DF2384" w:rsidRDefault="00DF2384" w:rsidP="00DF2384">
      <w:pPr>
        <w:pStyle w:val="aff1"/>
      </w:pPr>
      <w:r w:rsidRPr="00DF2384">
        <w:t xml:space="preserve">            &lt;div class="bg-white rounded-lg p-8 shadow"&gt;</w:t>
      </w:r>
    </w:p>
    <w:p w:rsidR="00DF2384" w:rsidRPr="00DF2384" w:rsidRDefault="00DF2384" w:rsidP="00DF2384">
      <w:pPr>
        <w:pStyle w:val="aff1"/>
      </w:pPr>
      <w:r w:rsidRPr="00DF2384">
        <w:t xml:space="preserve">                &lt;h3 class="text-xl font-semibold mb-4"&gt;</w:t>
      </w:r>
      <w:r w:rsidRPr="00DF2384">
        <w:rPr>
          <w:lang w:val="ru-RU"/>
        </w:rPr>
        <w:t>Алгоритм</w:t>
      </w:r>
      <w:r w:rsidRPr="00DF2384">
        <w:t xml:space="preserve"> </w:t>
      </w:r>
      <w:r w:rsidRPr="00DF2384">
        <w:rPr>
          <w:lang w:val="ru-RU"/>
        </w:rPr>
        <w:t>Краскала</w:t>
      </w:r>
      <w:r w:rsidRPr="00DF2384">
        <w:t>&lt;/h3&gt;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t xml:space="preserve">                </w:t>
      </w:r>
      <w:r w:rsidRPr="00DF2384">
        <w:rPr>
          <w:lang w:val="ru-RU"/>
        </w:rPr>
        <w:t>&lt;p class="text-gray-700 mb-6"&gt;Исследуйте алгоритм Краскала и его применение для нахождения минимального</w:t>
      </w:r>
    </w:p>
    <w:p w:rsidR="00DF2384" w:rsidRPr="00DF2384" w:rsidRDefault="00DF2384" w:rsidP="00DF2384">
      <w:pPr>
        <w:pStyle w:val="aff1"/>
      </w:pPr>
      <w:r w:rsidRPr="00DF2384">
        <w:rPr>
          <w:lang w:val="ru-RU"/>
        </w:rPr>
        <w:t xml:space="preserve">                    остовного</w:t>
      </w:r>
      <w:r w:rsidRPr="00DF2384">
        <w:t xml:space="preserve"> </w:t>
      </w:r>
      <w:r w:rsidRPr="00DF2384">
        <w:rPr>
          <w:lang w:val="ru-RU"/>
        </w:rPr>
        <w:t>дерева</w:t>
      </w:r>
      <w:r w:rsidRPr="00DF2384">
        <w:t>.&lt;/p&gt;</w:t>
      </w:r>
    </w:p>
    <w:p w:rsidR="00DF2384" w:rsidRPr="00DF2384" w:rsidRDefault="00DF2384" w:rsidP="00DF2384">
      <w:pPr>
        <w:pStyle w:val="aff1"/>
      </w:pPr>
      <w:r w:rsidRPr="00DF2384">
        <w:t xml:space="preserve">                &lt;a href="/crascal" class="text-blue-500 font-semibold"&gt;</w:t>
      </w:r>
      <w:r w:rsidRPr="00DF2384">
        <w:rPr>
          <w:lang w:val="ru-RU"/>
        </w:rPr>
        <w:t>Узнать</w:t>
      </w:r>
      <w:r w:rsidRPr="00DF2384">
        <w:t xml:space="preserve"> </w:t>
      </w:r>
      <w:r w:rsidRPr="00DF2384">
        <w:rPr>
          <w:lang w:val="ru-RU"/>
        </w:rPr>
        <w:t>больше</w:t>
      </w:r>
      <w:r w:rsidRPr="00DF2384">
        <w:t>&lt;/a&gt;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t xml:space="preserve">            </w:t>
      </w:r>
      <w:r w:rsidRPr="00DF2384">
        <w:rPr>
          <w:lang w:val="ru-RU"/>
        </w:rPr>
        <w:t>&lt;/div&gt;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    &lt;/div&gt;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&lt;/div&gt;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>&lt;/section&gt;</w:t>
      </w:r>
    </w:p>
    <w:p w:rsidR="00DF2384" w:rsidRPr="00DF2384" w:rsidRDefault="00DF2384" w:rsidP="00DF2384">
      <w:pPr>
        <w:pStyle w:val="aff1"/>
        <w:rPr>
          <w:lang w:val="ru-RU"/>
        </w:rPr>
      </w:pP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>&lt;!-- Секция "О нас" --&gt;</w:t>
      </w:r>
    </w:p>
    <w:p w:rsidR="00DF2384" w:rsidRPr="00DF2384" w:rsidRDefault="00DF2384" w:rsidP="00DF2384">
      <w:pPr>
        <w:pStyle w:val="aff1"/>
      </w:pPr>
      <w:r w:rsidRPr="00DF2384">
        <w:t>&lt;section id="about" class="py-20 bg-gray-200"&gt;</w:t>
      </w:r>
    </w:p>
    <w:p w:rsidR="00DF2384" w:rsidRPr="00DF2384" w:rsidRDefault="00DF2384" w:rsidP="00DF2384">
      <w:pPr>
        <w:pStyle w:val="aff1"/>
      </w:pPr>
      <w:r w:rsidRPr="00DF2384">
        <w:t xml:space="preserve">    &lt;div class="container mx-auto px-4"&gt;</w:t>
      </w:r>
    </w:p>
    <w:p w:rsidR="00DF2384" w:rsidRPr="00DF2384" w:rsidRDefault="00DF2384" w:rsidP="00DF2384">
      <w:pPr>
        <w:pStyle w:val="aff1"/>
      </w:pPr>
      <w:r w:rsidRPr="00DF2384">
        <w:lastRenderedPageBreak/>
        <w:t xml:space="preserve">        &lt;h2 class="text-3xl font-semibold text-gray-800 mb-12"&gt;</w:t>
      </w:r>
      <w:r w:rsidRPr="00DF2384">
        <w:rPr>
          <w:lang w:val="ru-RU"/>
        </w:rPr>
        <w:t>О</w:t>
      </w:r>
      <w:r w:rsidRPr="00DF2384">
        <w:t xml:space="preserve"> </w:t>
      </w:r>
      <w:r w:rsidRPr="00DF2384">
        <w:rPr>
          <w:lang w:val="ru-RU"/>
        </w:rPr>
        <w:t>нас</w:t>
      </w:r>
      <w:r w:rsidRPr="00DF2384">
        <w:t>&lt;/h2&gt;</w:t>
      </w:r>
    </w:p>
    <w:p w:rsidR="00DF2384" w:rsidRPr="00DF2384" w:rsidRDefault="00DF2384" w:rsidP="00DF2384">
      <w:pPr>
        <w:pStyle w:val="aff1"/>
      </w:pPr>
    </w:p>
    <w:p w:rsidR="00DF2384" w:rsidRPr="00DF2384" w:rsidRDefault="00DF2384" w:rsidP="00DF2384">
      <w:pPr>
        <w:pStyle w:val="aff1"/>
      </w:pPr>
      <w:r w:rsidRPr="00DF2384">
        <w:t xml:space="preserve">        &lt;div class="grid grid-cols-1 md:grid-cols-2 gap-8"&gt;</w:t>
      </w:r>
    </w:p>
    <w:p w:rsidR="00DF2384" w:rsidRPr="00DF2384" w:rsidRDefault="00DF2384" w:rsidP="00DF2384">
      <w:pPr>
        <w:pStyle w:val="aff1"/>
      </w:pPr>
      <w:r w:rsidRPr="00DF2384">
        <w:t xml:space="preserve">            &lt;div&gt;</w:t>
      </w:r>
    </w:p>
    <w:p w:rsidR="00DF2384" w:rsidRPr="00DF2384" w:rsidRDefault="00DF2384" w:rsidP="00DF2384">
      <w:pPr>
        <w:pStyle w:val="aff1"/>
      </w:pPr>
      <w:r w:rsidRPr="00DF2384">
        <w:t xml:space="preserve">                &lt;img src="/static/images/team.jpg" alt="</w:t>
      </w:r>
      <w:r w:rsidRPr="00DF2384">
        <w:rPr>
          <w:lang w:val="ru-RU"/>
        </w:rPr>
        <w:t>Наша</w:t>
      </w:r>
      <w:r w:rsidRPr="00DF2384">
        <w:t xml:space="preserve"> </w:t>
      </w:r>
      <w:r w:rsidRPr="00DF2384">
        <w:rPr>
          <w:lang w:val="ru-RU"/>
        </w:rPr>
        <w:t>команда</w:t>
      </w:r>
      <w:r w:rsidRPr="00DF2384">
        <w:t>" class="rounded-lg mb-6"&gt;</w:t>
      </w:r>
    </w:p>
    <w:p w:rsidR="00DF2384" w:rsidRPr="00DF2384" w:rsidRDefault="00DF2384" w:rsidP="00DF2384">
      <w:pPr>
        <w:pStyle w:val="aff1"/>
      </w:pPr>
      <w:r w:rsidRPr="00DF2384">
        <w:t xml:space="preserve">            &lt;/div&gt;</w:t>
      </w:r>
    </w:p>
    <w:p w:rsidR="00DF2384" w:rsidRPr="00DF2384" w:rsidRDefault="00DF2384" w:rsidP="00DF2384">
      <w:pPr>
        <w:pStyle w:val="aff1"/>
      </w:pPr>
      <w:r w:rsidRPr="00DF2384">
        <w:t xml:space="preserve">            &lt;div&gt;</w:t>
      </w:r>
    </w:p>
    <w:p w:rsidR="00DF2384" w:rsidRPr="00DF2384" w:rsidRDefault="00DF2384" w:rsidP="00DF2384">
      <w:pPr>
        <w:pStyle w:val="aff1"/>
      </w:pPr>
      <w:r w:rsidRPr="00DF2384">
        <w:t xml:space="preserve">                &lt;h3 class="text-2xl font-semibold mb-4"&gt;</w:t>
      </w:r>
      <w:r w:rsidRPr="00DF2384">
        <w:rPr>
          <w:lang w:val="ru-RU"/>
        </w:rPr>
        <w:t>Наша</w:t>
      </w:r>
      <w:r w:rsidRPr="00DF2384">
        <w:t xml:space="preserve"> </w:t>
      </w:r>
      <w:r w:rsidRPr="00DF2384">
        <w:rPr>
          <w:lang w:val="ru-RU"/>
        </w:rPr>
        <w:t>команда</w:t>
      </w:r>
      <w:r w:rsidRPr="00DF2384">
        <w:t>&lt;/h3&gt;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t xml:space="preserve">                </w:t>
      </w:r>
      <w:r w:rsidRPr="00DF2384">
        <w:rPr>
          <w:lang w:val="ru-RU"/>
        </w:rPr>
        <w:t>&lt;p class="text-gray-700 mb-6"&gt;Мы - команда опытных разработчиков, увлеченных графовыми алгоритмами и их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                применением в реальных задачах.&lt;/p&gt;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            &lt;p class="text-gray-700 mb-6"&gt;Мы стремимся сделать обучение и практику графовых алгоритмов доступными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                для всех.&lt;/p&gt;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            &lt;a href="/authors" class="text-blue-500 font-semibold"&gt;Узнать больше о нашей команде&lt;/a&gt;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        &lt;/div&gt;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    &lt;/div&gt;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&lt;/div&gt;</w:t>
      </w:r>
    </w:p>
    <w:p w:rsidR="00DF2384" w:rsidRPr="00DF2384" w:rsidRDefault="00DF2384" w:rsidP="00DF2384">
      <w:pPr>
        <w:pStyle w:val="aff1"/>
      </w:pPr>
      <w:r w:rsidRPr="00DF2384">
        <w:t>&lt;/section&gt;</w:t>
      </w:r>
    </w:p>
    <w:p w:rsidR="00DF2384" w:rsidRPr="00DF2384" w:rsidRDefault="00DF2384" w:rsidP="00DF2384">
      <w:pPr>
        <w:pStyle w:val="aff1"/>
      </w:pPr>
    </w:p>
    <w:p w:rsidR="00DF2384" w:rsidRPr="00DF2384" w:rsidRDefault="00DF2384" w:rsidP="00DF2384">
      <w:pPr>
        <w:pStyle w:val="aff1"/>
      </w:pPr>
      <w:r w:rsidRPr="00DF2384">
        <w:t xml:space="preserve">&lt;!-- </w:t>
      </w:r>
      <w:r w:rsidRPr="00DF2384">
        <w:rPr>
          <w:lang w:val="ru-RU"/>
        </w:rPr>
        <w:t>Секция</w:t>
      </w:r>
      <w:r w:rsidRPr="00DF2384">
        <w:t xml:space="preserve"> "</w:t>
      </w:r>
      <w:r w:rsidRPr="00DF2384">
        <w:rPr>
          <w:lang w:val="ru-RU"/>
        </w:rPr>
        <w:t>Контакты</w:t>
      </w:r>
      <w:r w:rsidRPr="00DF2384">
        <w:t>" --&gt;</w:t>
      </w:r>
    </w:p>
    <w:p w:rsidR="00DF2384" w:rsidRPr="00DF2384" w:rsidRDefault="00DF2384" w:rsidP="00DF2384">
      <w:pPr>
        <w:pStyle w:val="aff1"/>
      </w:pPr>
      <w:r w:rsidRPr="00DF2384">
        <w:t>&lt;section id="contact" class="py-20"&gt;</w:t>
      </w:r>
    </w:p>
    <w:p w:rsidR="00DF2384" w:rsidRPr="00DF2384" w:rsidRDefault="00DF2384" w:rsidP="00DF2384">
      <w:pPr>
        <w:pStyle w:val="aff1"/>
      </w:pPr>
      <w:r w:rsidRPr="00DF2384">
        <w:t xml:space="preserve">    &lt;div class="container mx-auto px-4"&gt;</w:t>
      </w:r>
    </w:p>
    <w:p w:rsidR="00DF2384" w:rsidRPr="00DF2384" w:rsidRDefault="00DF2384" w:rsidP="00DF2384">
      <w:pPr>
        <w:pStyle w:val="aff1"/>
      </w:pPr>
      <w:r w:rsidRPr="00DF2384">
        <w:t xml:space="preserve">        &lt;h2 class="text-3xl font-semibold text-gray-800 mb-12"&gt;</w:t>
      </w:r>
      <w:r w:rsidRPr="00DF2384">
        <w:rPr>
          <w:lang w:val="ru-RU"/>
        </w:rPr>
        <w:t>Контакты</w:t>
      </w:r>
      <w:r w:rsidRPr="00DF2384">
        <w:t>&lt;/h2&gt;</w:t>
      </w:r>
    </w:p>
    <w:p w:rsidR="00DF2384" w:rsidRPr="00DF2384" w:rsidRDefault="00DF2384" w:rsidP="00DF2384">
      <w:pPr>
        <w:pStyle w:val="aff1"/>
      </w:pPr>
      <w:r w:rsidRPr="00DF2384">
        <w:t xml:space="preserve">        &lt;div class="grid grid-cols-1 md:grid-cols-2 gap-8"&gt;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t xml:space="preserve">            </w:t>
      </w:r>
      <w:r w:rsidRPr="00DF2384">
        <w:rPr>
          <w:lang w:val="ru-RU"/>
        </w:rPr>
        <w:t>&lt;div&gt;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            &lt;p class="text-gray-700 mb-6"&gt;Если у вас возникли вопросы или вам нужна помощь, не стесняйтесь связаться</w:t>
      </w:r>
    </w:p>
    <w:p w:rsidR="00DF2384" w:rsidRPr="00DF2384" w:rsidRDefault="00DF2384" w:rsidP="00DF2384">
      <w:pPr>
        <w:pStyle w:val="aff1"/>
      </w:pPr>
      <w:r w:rsidRPr="00DF2384">
        <w:rPr>
          <w:lang w:val="ru-RU"/>
        </w:rPr>
        <w:t xml:space="preserve">                    с</w:t>
      </w:r>
      <w:r w:rsidRPr="00DF2384">
        <w:t xml:space="preserve"> </w:t>
      </w:r>
      <w:r w:rsidRPr="00DF2384">
        <w:rPr>
          <w:lang w:val="ru-RU"/>
        </w:rPr>
        <w:t>нами</w:t>
      </w:r>
      <w:r w:rsidRPr="00DF2384">
        <w:t>.&lt;/p&gt;</w:t>
      </w:r>
    </w:p>
    <w:p w:rsidR="00DF2384" w:rsidRPr="00DF2384" w:rsidRDefault="00DF2384" w:rsidP="00DF2384">
      <w:pPr>
        <w:pStyle w:val="aff1"/>
      </w:pPr>
      <w:r w:rsidRPr="00DF2384">
        <w:t xml:space="preserve">                &lt;ul class="text-gray-700 mb-6"&gt;</w:t>
      </w:r>
    </w:p>
    <w:p w:rsidR="00DF2384" w:rsidRPr="00DF2384" w:rsidRDefault="00DF2384" w:rsidP="00DF2384">
      <w:pPr>
        <w:pStyle w:val="aff1"/>
      </w:pPr>
      <w:r w:rsidRPr="00DF2384">
        <w:t xml:space="preserve">                    &lt;li&gt;Email: pank@pank.su&lt;/li&gt;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t xml:space="preserve">                    </w:t>
      </w:r>
      <w:r w:rsidRPr="00DF2384">
        <w:rPr>
          <w:lang w:val="ru-RU"/>
        </w:rPr>
        <w:t>&lt;li&gt;Телефон: +7 962 7011087&lt;/li&gt;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            &lt;/ul&gt;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lastRenderedPageBreak/>
        <w:t xml:space="preserve">            &lt;/div&gt;</w:t>
      </w:r>
    </w:p>
    <w:p w:rsidR="00DF2384" w:rsidRPr="00DF2384" w:rsidRDefault="00DF2384" w:rsidP="00DF2384">
      <w:pPr>
        <w:pStyle w:val="aff1"/>
      </w:pPr>
      <w:r w:rsidRPr="00DF2384">
        <w:rPr>
          <w:lang w:val="ru-RU"/>
        </w:rPr>
        <w:t xml:space="preserve">            </w:t>
      </w:r>
      <w:r w:rsidRPr="00DF2384">
        <w:t>&lt;div&gt;</w:t>
      </w:r>
    </w:p>
    <w:p w:rsidR="00DF2384" w:rsidRPr="00DF2384" w:rsidRDefault="00DF2384" w:rsidP="00DF2384">
      <w:pPr>
        <w:pStyle w:val="aff1"/>
      </w:pPr>
      <w:r w:rsidRPr="00DF2384">
        <w:t xml:space="preserve">                &lt;form id="message_form" action="/send_message" method="post"&gt;</w:t>
      </w:r>
    </w:p>
    <w:p w:rsidR="00DF2384" w:rsidRPr="00DF2384" w:rsidRDefault="00DF2384" w:rsidP="00DF2384">
      <w:pPr>
        <w:pStyle w:val="aff1"/>
      </w:pPr>
      <w:r w:rsidRPr="00DF2384">
        <w:t xml:space="preserve">                    &lt;div class="mb-4"&gt;</w:t>
      </w:r>
    </w:p>
    <w:p w:rsidR="00DF2384" w:rsidRPr="00DF2384" w:rsidRDefault="00DF2384" w:rsidP="00DF2384">
      <w:pPr>
        <w:pStyle w:val="aff1"/>
      </w:pPr>
      <w:r w:rsidRPr="00DF2384">
        <w:t xml:space="preserve">                        &lt;label for="name" class="text-gray-700"&gt;</w:t>
      </w:r>
      <w:r w:rsidRPr="00DF2384">
        <w:rPr>
          <w:lang w:val="ru-RU"/>
        </w:rPr>
        <w:t>Ваше</w:t>
      </w:r>
      <w:r w:rsidRPr="00DF2384">
        <w:t xml:space="preserve"> </w:t>
      </w:r>
      <w:r w:rsidRPr="00DF2384">
        <w:rPr>
          <w:lang w:val="ru-RU"/>
        </w:rPr>
        <w:t>имя</w:t>
      </w:r>
      <w:r w:rsidRPr="00DF2384">
        <w:t>:&lt;/label&gt;</w:t>
      </w:r>
    </w:p>
    <w:p w:rsidR="00DF2384" w:rsidRPr="00DF2384" w:rsidRDefault="00DF2384" w:rsidP="00DF2384">
      <w:pPr>
        <w:pStyle w:val="aff1"/>
      </w:pPr>
      <w:r w:rsidRPr="00DF2384">
        <w:t xml:space="preserve">                        &lt;input type="text" id="name" name="name"</w:t>
      </w:r>
    </w:p>
    <w:p w:rsidR="00DF2384" w:rsidRPr="00DF2384" w:rsidRDefault="00DF2384" w:rsidP="00DF2384">
      <w:pPr>
        <w:pStyle w:val="aff1"/>
      </w:pPr>
      <w:r w:rsidRPr="00DF2384">
        <w:t xml:space="preserve">                               class="w-full rounded-lg p-2 border border-gray-300 focus:outline-none focus:ring-2 focus:ring-blue-500"&gt;</w:t>
      </w:r>
    </w:p>
    <w:p w:rsidR="00DF2384" w:rsidRPr="00DF2384" w:rsidRDefault="00DF2384" w:rsidP="00DF2384">
      <w:pPr>
        <w:pStyle w:val="aff1"/>
      </w:pPr>
      <w:r w:rsidRPr="00DF2384">
        <w:t xml:space="preserve">                    &lt;/div&gt;</w:t>
      </w:r>
    </w:p>
    <w:p w:rsidR="00DF2384" w:rsidRPr="00DF2384" w:rsidRDefault="00DF2384" w:rsidP="00DF2384">
      <w:pPr>
        <w:pStyle w:val="aff1"/>
      </w:pPr>
      <w:r w:rsidRPr="00DF2384">
        <w:t xml:space="preserve">                    &lt;div class="mb-4"&gt;</w:t>
      </w:r>
    </w:p>
    <w:p w:rsidR="00DF2384" w:rsidRPr="00DF2384" w:rsidRDefault="00DF2384" w:rsidP="00DF2384">
      <w:pPr>
        <w:pStyle w:val="aff1"/>
      </w:pPr>
      <w:r w:rsidRPr="00DF2384">
        <w:t xml:space="preserve">                        &lt;label for="email" class="text-gray-700"&gt;</w:t>
      </w:r>
      <w:r w:rsidRPr="00DF2384">
        <w:rPr>
          <w:lang w:val="ru-RU"/>
        </w:rPr>
        <w:t>Ваш</w:t>
      </w:r>
      <w:r w:rsidRPr="00DF2384">
        <w:t xml:space="preserve"> Email:&lt;/label&gt;</w:t>
      </w:r>
    </w:p>
    <w:p w:rsidR="00DF2384" w:rsidRPr="00DF2384" w:rsidRDefault="00DF2384" w:rsidP="00DF2384">
      <w:pPr>
        <w:pStyle w:val="aff1"/>
      </w:pPr>
      <w:r w:rsidRPr="00DF2384">
        <w:t xml:space="preserve">                        &lt;input type="email" id="email" name="email"</w:t>
      </w:r>
    </w:p>
    <w:p w:rsidR="00DF2384" w:rsidRPr="00DF2384" w:rsidRDefault="00DF2384" w:rsidP="00DF2384">
      <w:pPr>
        <w:pStyle w:val="aff1"/>
      </w:pPr>
      <w:r w:rsidRPr="00DF2384">
        <w:t xml:space="preserve">                               class="w-full rounded-lg p-2 border border-gray-300 focus:outline-none focus:ring-2 focus:ring-blue-500"&gt;</w:t>
      </w:r>
    </w:p>
    <w:p w:rsidR="00DF2384" w:rsidRPr="00DF2384" w:rsidRDefault="00DF2384" w:rsidP="00DF2384">
      <w:pPr>
        <w:pStyle w:val="aff1"/>
      </w:pPr>
      <w:r w:rsidRPr="00DF2384">
        <w:t xml:space="preserve">                    &lt;/div&gt;</w:t>
      </w:r>
    </w:p>
    <w:p w:rsidR="00DF2384" w:rsidRPr="00DF2384" w:rsidRDefault="00DF2384" w:rsidP="00DF2384">
      <w:pPr>
        <w:pStyle w:val="aff1"/>
      </w:pPr>
      <w:r w:rsidRPr="00DF2384">
        <w:t xml:space="preserve">                    &lt;div class="mb-4"&gt;</w:t>
      </w:r>
    </w:p>
    <w:p w:rsidR="00DF2384" w:rsidRPr="00DF2384" w:rsidRDefault="00DF2384" w:rsidP="00DF2384">
      <w:pPr>
        <w:pStyle w:val="aff1"/>
      </w:pPr>
      <w:r w:rsidRPr="00DF2384">
        <w:t xml:space="preserve">                        &lt;label for="message" class="text-gray-700"&gt;</w:t>
      </w:r>
      <w:r w:rsidRPr="00DF2384">
        <w:rPr>
          <w:lang w:val="ru-RU"/>
        </w:rPr>
        <w:t>Сообщение</w:t>
      </w:r>
      <w:r w:rsidRPr="00DF2384">
        <w:t>:&lt;/label&gt;</w:t>
      </w:r>
    </w:p>
    <w:p w:rsidR="00DF2384" w:rsidRPr="00DF2384" w:rsidRDefault="00DF2384" w:rsidP="00DF2384">
      <w:pPr>
        <w:pStyle w:val="aff1"/>
      </w:pPr>
      <w:r w:rsidRPr="00DF2384">
        <w:t xml:space="preserve">                        &lt;textarea id="message" name="message"</w:t>
      </w:r>
    </w:p>
    <w:p w:rsidR="00DF2384" w:rsidRPr="00DF2384" w:rsidRDefault="00DF2384" w:rsidP="00DF2384">
      <w:pPr>
        <w:pStyle w:val="aff1"/>
      </w:pPr>
      <w:r w:rsidRPr="00DF2384">
        <w:t xml:space="preserve">                                  class="w-full rounded-lg p-2 border border-gray-300 focus:outline-none focus:ring-2 focus:ring-blue-500"&gt;&lt;/textarea&gt;</w:t>
      </w:r>
    </w:p>
    <w:p w:rsidR="00DF2384" w:rsidRPr="00DF2384" w:rsidRDefault="00DF2384" w:rsidP="00DF2384">
      <w:pPr>
        <w:pStyle w:val="aff1"/>
      </w:pPr>
      <w:r w:rsidRPr="00DF2384">
        <w:t xml:space="preserve">                    &lt;/div&gt;</w:t>
      </w:r>
    </w:p>
    <w:p w:rsidR="00DF2384" w:rsidRPr="00DF2384" w:rsidRDefault="00DF2384" w:rsidP="00DF2384">
      <w:pPr>
        <w:pStyle w:val="aff1"/>
      </w:pPr>
      <w:r w:rsidRPr="00DF2384">
        <w:t xml:space="preserve">                    &lt;button type="submit" class="bg-blue-500 text-white py-2 px-4 rounded-lg"&gt;</w:t>
      </w:r>
      <w:r w:rsidRPr="00DF2384">
        <w:rPr>
          <w:lang w:val="ru-RU"/>
        </w:rPr>
        <w:t>Отправить</w:t>
      </w:r>
      <w:r w:rsidRPr="00DF2384">
        <w:t>&lt;/button&gt;</w:t>
      </w:r>
    </w:p>
    <w:p w:rsidR="00DF2384" w:rsidRPr="00DF2384" w:rsidRDefault="00DF2384" w:rsidP="00DF2384">
      <w:pPr>
        <w:pStyle w:val="aff1"/>
      </w:pPr>
      <w:r w:rsidRPr="00DF2384">
        <w:t xml:space="preserve">                &lt;/form&gt;</w:t>
      </w:r>
    </w:p>
    <w:p w:rsidR="00DF2384" w:rsidRPr="00DF2384" w:rsidRDefault="00DF2384" w:rsidP="00DF2384">
      <w:pPr>
        <w:pStyle w:val="aff1"/>
      </w:pPr>
      <w:r w:rsidRPr="00DF2384">
        <w:t xml:space="preserve">            &lt;/div&gt;</w:t>
      </w:r>
    </w:p>
    <w:p w:rsidR="00DF2384" w:rsidRPr="00DF2384" w:rsidRDefault="00DF2384" w:rsidP="00DF2384">
      <w:pPr>
        <w:pStyle w:val="aff1"/>
      </w:pPr>
      <w:r w:rsidRPr="00DF2384">
        <w:t xml:space="preserve">        &lt;/div&gt;</w:t>
      </w:r>
    </w:p>
    <w:p w:rsidR="00DF2384" w:rsidRPr="00DF2384" w:rsidRDefault="00DF2384" w:rsidP="00DF2384">
      <w:pPr>
        <w:pStyle w:val="aff1"/>
      </w:pPr>
      <w:r w:rsidRPr="00DF2384">
        <w:t xml:space="preserve">        % if len(message) != 0:</w:t>
      </w:r>
    </w:p>
    <w:p w:rsidR="00DF2384" w:rsidRPr="00DF2384" w:rsidRDefault="00DF2384" w:rsidP="00DF2384">
      <w:pPr>
        <w:pStyle w:val="aff1"/>
      </w:pPr>
      <w:r w:rsidRPr="00DF2384">
        <w:t xml:space="preserve">        % if is_error:</w:t>
      </w:r>
    </w:p>
    <w:p w:rsidR="00DF2384" w:rsidRPr="00DF2384" w:rsidRDefault="00DF2384" w:rsidP="00DF2384">
      <w:pPr>
        <w:pStyle w:val="aff1"/>
      </w:pPr>
      <w:r w:rsidRPr="00DF2384">
        <w:t xml:space="preserve">        &lt;div class="mt-10" role="alert"&gt;</w:t>
      </w:r>
    </w:p>
    <w:p w:rsidR="00DF2384" w:rsidRPr="00DF2384" w:rsidRDefault="00DF2384" w:rsidP="00DF2384">
      <w:pPr>
        <w:pStyle w:val="aff1"/>
      </w:pPr>
      <w:r w:rsidRPr="00DF2384">
        <w:t xml:space="preserve">            &lt;div class="bg-red-500 text-white font-bold rounded-t px-4 py-2"&gt;</w:t>
      </w:r>
    </w:p>
    <w:p w:rsidR="00DF2384" w:rsidRPr="00DF2384" w:rsidRDefault="00DF2384" w:rsidP="00DF2384">
      <w:pPr>
        <w:pStyle w:val="aff1"/>
      </w:pPr>
      <w:r w:rsidRPr="00DF2384">
        <w:t xml:space="preserve">                </w:t>
      </w:r>
      <w:r w:rsidRPr="00DF2384">
        <w:rPr>
          <w:lang w:val="ru-RU"/>
        </w:rPr>
        <w:t>Ошибка</w:t>
      </w:r>
    </w:p>
    <w:p w:rsidR="00DF2384" w:rsidRPr="00DF2384" w:rsidRDefault="00DF2384" w:rsidP="00DF2384">
      <w:pPr>
        <w:pStyle w:val="aff1"/>
      </w:pPr>
      <w:r w:rsidRPr="00DF2384">
        <w:t xml:space="preserve">            &lt;/div&gt;</w:t>
      </w:r>
    </w:p>
    <w:p w:rsidR="00DF2384" w:rsidRPr="00DF2384" w:rsidRDefault="00DF2384" w:rsidP="00DF2384">
      <w:pPr>
        <w:pStyle w:val="aff1"/>
      </w:pPr>
      <w:r w:rsidRPr="00DF2384">
        <w:lastRenderedPageBreak/>
        <w:t xml:space="preserve">            &lt;div class="border border-t-0 border-red-400 rounded-b bg-red-100 px-4 py-3 text-red-700"&gt;</w:t>
      </w:r>
    </w:p>
    <w:p w:rsidR="00DF2384" w:rsidRPr="00DF2384" w:rsidRDefault="00DF2384" w:rsidP="00DF2384">
      <w:pPr>
        <w:pStyle w:val="aff1"/>
      </w:pPr>
      <w:r w:rsidRPr="00DF2384">
        <w:t xml:space="preserve">                &lt;p&gt;{{message}}&lt;/p&gt;</w:t>
      </w:r>
    </w:p>
    <w:p w:rsidR="00DF2384" w:rsidRPr="00DF2384" w:rsidRDefault="00DF2384" w:rsidP="00DF2384">
      <w:pPr>
        <w:pStyle w:val="aff1"/>
      </w:pPr>
      <w:r w:rsidRPr="00DF2384">
        <w:t xml:space="preserve">            &lt;/div&gt;</w:t>
      </w:r>
    </w:p>
    <w:p w:rsidR="00DF2384" w:rsidRPr="00DF2384" w:rsidRDefault="00DF2384" w:rsidP="00DF2384">
      <w:pPr>
        <w:pStyle w:val="aff1"/>
      </w:pPr>
      <w:r w:rsidRPr="00DF2384">
        <w:t xml:space="preserve">        &lt;/div&gt;</w:t>
      </w:r>
    </w:p>
    <w:p w:rsidR="00DF2384" w:rsidRPr="00DF2384" w:rsidRDefault="00DF2384" w:rsidP="00DF2384">
      <w:pPr>
        <w:pStyle w:val="aff1"/>
      </w:pPr>
      <w:r w:rsidRPr="00DF2384">
        <w:t xml:space="preserve">        % else:</w:t>
      </w:r>
    </w:p>
    <w:p w:rsidR="00DF2384" w:rsidRPr="00DF2384" w:rsidRDefault="00DF2384" w:rsidP="00DF2384">
      <w:pPr>
        <w:pStyle w:val="aff1"/>
      </w:pPr>
      <w:r w:rsidRPr="00DF2384">
        <w:t xml:space="preserve">        &lt;div class="mt-10 bg-teal-100 border-t-4 border-teal-500 rounded-b text-teal-900 px-4 py-3 shadow-md" role="alert"&gt;</w:t>
      </w:r>
    </w:p>
    <w:p w:rsidR="00DF2384" w:rsidRPr="00DF2384" w:rsidRDefault="00DF2384" w:rsidP="00DF2384">
      <w:pPr>
        <w:pStyle w:val="aff1"/>
      </w:pPr>
      <w:r w:rsidRPr="00DF2384">
        <w:t xml:space="preserve">        &lt;div class="flex"&gt;</w:t>
      </w:r>
    </w:p>
    <w:p w:rsidR="00DF2384" w:rsidRPr="00DF2384" w:rsidRDefault="00DF2384" w:rsidP="00DF2384">
      <w:pPr>
        <w:pStyle w:val="aff1"/>
      </w:pPr>
      <w:r w:rsidRPr="00DF2384">
        <w:t xml:space="preserve">            &lt;div class="py-1"&gt;&lt;svg class="fill-current h-6 w-6 text-teal-500 mr-4" xmlns="http://www.w3.org/2000/svg" viewBox="0 0 20 20"&gt;&lt;path d="M2.93 17.07A10 10 0 1 1 17.07 2.93 10 10 0 0 1 2.93 17.07zm12.73-1.41A8 8 0 1 0 4.34 4.34a8 8 0 0 0 11.32 11.32zM9 11V9h2v6H9v-4zm0-6h2v2H9V5z"/&gt;&lt;/svg&gt;&lt;/div&gt;</w:t>
      </w:r>
    </w:p>
    <w:p w:rsidR="00DF2384" w:rsidRPr="00DF2384" w:rsidRDefault="00DF2384" w:rsidP="00DF2384">
      <w:pPr>
        <w:pStyle w:val="aff1"/>
      </w:pPr>
      <w:r w:rsidRPr="00DF2384">
        <w:t xml:space="preserve">                &lt;div&gt;</w:t>
      </w:r>
    </w:p>
    <w:p w:rsidR="00DF2384" w:rsidRPr="00DF2384" w:rsidRDefault="00DF2384" w:rsidP="00DF2384">
      <w:pPr>
        <w:pStyle w:val="aff1"/>
      </w:pPr>
      <w:r w:rsidRPr="00DF2384">
        <w:t xml:space="preserve">                &lt;p class="font-bold"&gt;</w:t>
      </w:r>
      <w:r w:rsidRPr="00DF2384">
        <w:rPr>
          <w:lang w:val="ru-RU"/>
        </w:rPr>
        <w:t>Поздравляем</w:t>
      </w:r>
      <w:r w:rsidRPr="00DF2384">
        <w:t>&lt;/p&gt;</w:t>
      </w:r>
    </w:p>
    <w:p w:rsidR="00DF2384" w:rsidRPr="00DF2384" w:rsidRDefault="00DF2384" w:rsidP="00DF2384">
      <w:pPr>
        <w:pStyle w:val="aff1"/>
      </w:pPr>
      <w:r w:rsidRPr="00DF2384">
        <w:t xml:space="preserve">                &lt;p class="text-sm"&gt;{{message}}&lt;/p&gt;</w:t>
      </w:r>
    </w:p>
    <w:p w:rsidR="00DF2384" w:rsidRPr="00DF2384" w:rsidRDefault="00DF2384" w:rsidP="00DF2384">
      <w:pPr>
        <w:pStyle w:val="aff1"/>
      </w:pPr>
      <w:r w:rsidRPr="00DF2384">
        <w:t xml:space="preserve">                &lt;/div&gt;</w:t>
      </w:r>
    </w:p>
    <w:p w:rsidR="00DF2384" w:rsidRPr="00DF2384" w:rsidRDefault="00DF2384" w:rsidP="00DF2384">
      <w:pPr>
        <w:pStyle w:val="aff1"/>
      </w:pPr>
      <w:r w:rsidRPr="00DF2384">
        <w:t xml:space="preserve">            &lt;/div&gt;</w:t>
      </w:r>
    </w:p>
    <w:p w:rsidR="00DF2384" w:rsidRPr="00DF2384" w:rsidRDefault="00DF2384" w:rsidP="00DF2384">
      <w:pPr>
        <w:pStyle w:val="aff1"/>
      </w:pPr>
      <w:r w:rsidRPr="00DF2384">
        <w:t xml:space="preserve">        &lt;/div&gt;</w:t>
      </w:r>
    </w:p>
    <w:p w:rsidR="00DF2384" w:rsidRPr="00DF2384" w:rsidRDefault="00DF2384" w:rsidP="00DF2384">
      <w:pPr>
        <w:pStyle w:val="aff1"/>
      </w:pPr>
      <w:r w:rsidRPr="00DF2384">
        <w:t xml:space="preserve">        % end</w:t>
      </w:r>
    </w:p>
    <w:p w:rsidR="00DF2384" w:rsidRPr="00DF2384" w:rsidRDefault="00DF2384" w:rsidP="00DF2384">
      <w:pPr>
        <w:pStyle w:val="aff1"/>
      </w:pPr>
      <w:r w:rsidRPr="00DF2384">
        <w:t xml:space="preserve">        % end</w:t>
      </w:r>
    </w:p>
    <w:p w:rsidR="00DF2384" w:rsidRPr="00DF2384" w:rsidRDefault="00DF2384" w:rsidP="00DF2384">
      <w:pPr>
        <w:pStyle w:val="aff1"/>
      </w:pPr>
      <w:r w:rsidRPr="00DF2384">
        <w:t xml:space="preserve">    &lt;/div&gt;</w:t>
      </w:r>
    </w:p>
    <w:p w:rsidR="00DF2384" w:rsidRPr="00D53D79" w:rsidRDefault="00DF2384" w:rsidP="00DF2384">
      <w:pPr>
        <w:pStyle w:val="aff1"/>
      </w:pPr>
      <w:r w:rsidRPr="00D53D79">
        <w:t>&lt;/section&gt;</w:t>
      </w:r>
    </w:p>
    <w:p w:rsidR="00DF2384" w:rsidRPr="00D53D79" w:rsidRDefault="00DF2384" w:rsidP="00DF2384">
      <w:pPr>
        <w:pStyle w:val="afd"/>
      </w:pPr>
      <w:r>
        <w:t>home</w:t>
      </w:r>
      <w:r w:rsidRPr="00D53D79">
        <w:t>_</w:t>
      </w:r>
      <w:r>
        <w:t>page</w:t>
      </w:r>
      <w:r w:rsidRPr="00D53D79">
        <w:t>.</w:t>
      </w:r>
      <w:r>
        <w:t>py</w:t>
      </w:r>
      <w:r w:rsidRPr="00D53D79">
        <w:t xml:space="preserve"> (</w:t>
      </w:r>
      <w:r>
        <w:rPr>
          <w:lang w:val="ru-RU"/>
        </w:rPr>
        <w:t>Обработчик</w:t>
      </w:r>
      <w:r w:rsidRPr="00D53D79">
        <w:t xml:space="preserve"> </w:t>
      </w:r>
      <w:r>
        <w:rPr>
          <w:lang w:val="ru-RU"/>
        </w:rPr>
        <w:t>главной</w:t>
      </w:r>
      <w:r w:rsidRPr="00D53D79">
        <w:t xml:space="preserve"> </w:t>
      </w:r>
      <w:r>
        <w:rPr>
          <w:lang w:val="ru-RU"/>
        </w:rPr>
        <w:t>страницы</w:t>
      </w:r>
      <w:r w:rsidRPr="00D53D79">
        <w:t xml:space="preserve"> (</w:t>
      </w:r>
      <w:r>
        <w:t>index</w:t>
      </w:r>
      <w:r w:rsidRPr="00D53D79">
        <w:t>.</w:t>
      </w:r>
      <w:r>
        <w:t>tpl</w:t>
      </w:r>
      <w:r w:rsidRPr="00D53D79">
        <w:t>))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># Автор: Панков Василий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># Дата создания: 27.05.2023</w:t>
      </w:r>
    </w:p>
    <w:p w:rsidR="00DF2384" w:rsidRPr="00DF2384" w:rsidRDefault="00DF2384" w:rsidP="00DF2384">
      <w:pPr>
        <w:pStyle w:val="aff1"/>
        <w:rPr>
          <w:lang w:val="ru-RU"/>
        </w:rPr>
      </w:pPr>
    </w:p>
    <w:p w:rsidR="00DF2384" w:rsidRPr="00DF2384" w:rsidRDefault="00DF2384" w:rsidP="00DF2384">
      <w:pPr>
        <w:pStyle w:val="aff1"/>
        <w:rPr>
          <w:lang w:val="ru-RU"/>
        </w:rPr>
      </w:pPr>
    </w:p>
    <w:p w:rsidR="00DF2384" w:rsidRDefault="00DF2384" w:rsidP="00DF2384">
      <w:pPr>
        <w:pStyle w:val="aff1"/>
      </w:pPr>
      <w:r>
        <w:t>from json import dump, load</w:t>
      </w:r>
    </w:p>
    <w:p w:rsidR="00DF2384" w:rsidRDefault="00DF2384" w:rsidP="00DF2384">
      <w:pPr>
        <w:pStyle w:val="aff1"/>
      </w:pPr>
      <w:r>
        <w:t>from re import fullmatch</w:t>
      </w:r>
    </w:p>
    <w:p w:rsidR="00DF2384" w:rsidRDefault="00DF2384" w:rsidP="00DF2384">
      <w:pPr>
        <w:pStyle w:val="aff1"/>
      </w:pPr>
    </w:p>
    <w:p w:rsidR="00DF2384" w:rsidRDefault="00DF2384" w:rsidP="00DF2384">
      <w:pPr>
        <w:pStyle w:val="aff1"/>
      </w:pPr>
      <w:r>
        <w:t>from bottle import route, view, request, redirect</w:t>
      </w:r>
    </w:p>
    <w:p w:rsidR="00DF2384" w:rsidRDefault="00DF2384" w:rsidP="00DF2384">
      <w:pPr>
        <w:pStyle w:val="aff1"/>
      </w:pPr>
      <w:r>
        <w:t>from typing import Dict, List, Tuple</w:t>
      </w:r>
    </w:p>
    <w:p w:rsidR="00DF2384" w:rsidRDefault="00DF2384" w:rsidP="00DF2384">
      <w:pPr>
        <w:pStyle w:val="aff1"/>
      </w:pPr>
    </w:p>
    <w:p w:rsidR="00DF2384" w:rsidRDefault="00DF2384" w:rsidP="00DF2384">
      <w:pPr>
        <w:pStyle w:val="aff1"/>
      </w:pPr>
    </w:p>
    <w:p w:rsidR="00DF2384" w:rsidRDefault="00DF2384" w:rsidP="00DF2384">
      <w:pPr>
        <w:pStyle w:val="aff1"/>
      </w:pPr>
      <w:r>
        <w:t>def mail_is_correct(mail: str):</w:t>
      </w:r>
    </w:p>
    <w:p w:rsidR="00DF2384" w:rsidRPr="00DF2384" w:rsidRDefault="00DF2384" w:rsidP="00DF2384">
      <w:pPr>
        <w:pStyle w:val="aff1"/>
        <w:rPr>
          <w:lang w:val="ru-RU"/>
        </w:rPr>
      </w:pPr>
      <w:r>
        <w:lastRenderedPageBreak/>
        <w:t xml:space="preserve">    </w:t>
      </w:r>
      <w:r w:rsidRPr="00DF2384">
        <w:rPr>
          <w:lang w:val="ru-RU"/>
        </w:rPr>
        <w:t>"""Проверка почты на корректность</w:t>
      </w:r>
    </w:p>
    <w:p w:rsidR="00DF2384" w:rsidRPr="00DF2384" w:rsidRDefault="00DF2384" w:rsidP="00DF2384">
      <w:pPr>
        <w:pStyle w:val="aff1"/>
        <w:rPr>
          <w:lang w:val="ru-RU"/>
        </w:rPr>
      </w:pP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:</w:t>
      </w:r>
      <w:r>
        <w:t>param</w:t>
      </w:r>
      <w:r w:rsidRPr="00DF2384">
        <w:rPr>
          <w:lang w:val="ru-RU"/>
        </w:rPr>
        <w:t xml:space="preserve"> </w:t>
      </w:r>
      <w:r>
        <w:t>mail</w:t>
      </w:r>
      <w:r w:rsidRPr="00DF2384">
        <w:rPr>
          <w:lang w:val="ru-RU"/>
        </w:rPr>
        <w:t>: почта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:</w:t>
      </w:r>
      <w:r>
        <w:t>rtype</w:t>
      </w:r>
      <w:r w:rsidRPr="00DF2384">
        <w:rPr>
          <w:lang w:val="ru-RU"/>
        </w:rPr>
        <w:t xml:space="preserve">: </w:t>
      </w:r>
      <w:r>
        <w:t>bool</w:t>
      </w:r>
      <w:r w:rsidRPr="00DF2384">
        <w:rPr>
          <w:lang w:val="ru-RU"/>
        </w:rPr>
        <w:t xml:space="preserve"> </w:t>
      </w:r>
      <w:r>
        <w:t>or</w:t>
      </w:r>
      <w:r w:rsidRPr="00DF2384">
        <w:rPr>
          <w:lang w:val="ru-RU"/>
        </w:rPr>
        <w:t xml:space="preserve"> </w:t>
      </w:r>
      <w:r>
        <w:t>None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:</w:t>
      </w:r>
      <w:r>
        <w:t>return</w:t>
      </w:r>
      <w:r w:rsidRPr="00DF2384">
        <w:rPr>
          <w:lang w:val="ru-RU"/>
        </w:rPr>
        <w:t xml:space="preserve"> возвращает корректна ли почта или нет</w:t>
      </w:r>
    </w:p>
    <w:p w:rsidR="00DF2384" w:rsidRDefault="00DF2384" w:rsidP="00DF2384">
      <w:pPr>
        <w:pStyle w:val="aff1"/>
      </w:pPr>
      <w:r w:rsidRPr="00DF2384">
        <w:rPr>
          <w:lang w:val="ru-RU"/>
        </w:rPr>
        <w:t xml:space="preserve">    </w:t>
      </w:r>
      <w:r>
        <w:t>"""</w:t>
      </w:r>
    </w:p>
    <w:p w:rsidR="00DF2384" w:rsidRDefault="00DF2384" w:rsidP="00DF2384">
      <w:pPr>
        <w:pStyle w:val="aff1"/>
      </w:pPr>
      <w:r>
        <w:t xml:space="preserve">    return fullmatch(r"[a-zA-Z0-9._&amp;=‘\-+]{1,256}@[a-zA-Z0-9]{1,100}\.[a-zA-Z]{1,7}", mail) is not None</w:t>
      </w:r>
    </w:p>
    <w:p w:rsidR="00DF2384" w:rsidRDefault="00DF2384" w:rsidP="00DF2384">
      <w:pPr>
        <w:pStyle w:val="aff1"/>
      </w:pPr>
    </w:p>
    <w:p w:rsidR="00DF2384" w:rsidRDefault="00DF2384" w:rsidP="00DF2384">
      <w:pPr>
        <w:pStyle w:val="aff1"/>
      </w:pPr>
    </w:p>
    <w:p w:rsidR="00DF2384" w:rsidRDefault="00DF2384" w:rsidP="00DF2384">
      <w:pPr>
        <w:pStyle w:val="aff1"/>
      </w:pPr>
      <w:r>
        <w:t>@route('/')</w:t>
      </w:r>
    </w:p>
    <w:p w:rsidR="00DF2384" w:rsidRDefault="00DF2384" w:rsidP="00DF2384">
      <w:pPr>
        <w:pStyle w:val="aff1"/>
      </w:pPr>
      <w:r>
        <w:t>@route('/home')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>@</w:t>
      </w:r>
      <w:r>
        <w:t>view</w:t>
      </w:r>
      <w:r w:rsidRPr="00DF2384">
        <w:rPr>
          <w:lang w:val="ru-RU"/>
        </w:rPr>
        <w:t>('</w:t>
      </w:r>
      <w:r>
        <w:t>index</w:t>
      </w:r>
      <w:r w:rsidRPr="00DF2384">
        <w:rPr>
          <w:lang w:val="ru-RU"/>
        </w:rPr>
        <w:t>')</w:t>
      </w:r>
    </w:p>
    <w:p w:rsidR="00DF2384" w:rsidRPr="00DF2384" w:rsidRDefault="00DF2384" w:rsidP="00DF2384">
      <w:pPr>
        <w:pStyle w:val="aff1"/>
        <w:rPr>
          <w:lang w:val="ru-RU"/>
        </w:rPr>
      </w:pPr>
      <w:r>
        <w:t>def</w:t>
      </w:r>
      <w:r w:rsidRPr="00DF2384">
        <w:rPr>
          <w:lang w:val="ru-RU"/>
        </w:rPr>
        <w:t xml:space="preserve"> </w:t>
      </w:r>
      <w:r>
        <w:t>home</w:t>
      </w:r>
      <w:r w:rsidRPr="00DF2384">
        <w:rPr>
          <w:lang w:val="ru-RU"/>
        </w:rPr>
        <w:t>():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"""Домашняя страница"""</w:t>
      </w:r>
    </w:p>
    <w:p w:rsidR="00DF2384" w:rsidRDefault="00DF2384" w:rsidP="00DF2384">
      <w:pPr>
        <w:pStyle w:val="aff1"/>
      </w:pPr>
      <w:r w:rsidRPr="00DF2384">
        <w:rPr>
          <w:lang w:val="ru-RU"/>
        </w:rPr>
        <w:t xml:space="preserve">    </w:t>
      </w:r>
      <w:r>
        <w:t>message = ""</w:t>
      </w:r>
    </w:p>
    <w:p w:rsidR="00DF2384" w:rsidRDefault="00DF2384" w:rsidP="00DF2384">
      <w:pPr>
        <w:pStyle w:val="aff1"/>
      </w:pPr>
      <w:r>
        <w:t xml:space="preserve">    is_error = False</w:t>
      </w:r>
    </w:p>
    <w:p w:rsidR="00DF2384" w:rsidRDefault="00DF2384" w:rsidP="00DF2384">
      <w:pPr>
        <w:pStyle w:val="aff1"/>
      </w:pPr>
      <w:r>
        <w:t xml:space="preserve">    try:</w:t>
      </w:r>
    </w:p>
    <w:p w:rsidR="00DF2384" w:rsidRDefault="00DF2384" w:rsidP="00DF2384">
      <w:pPr>
        <w:pStyle w:val="aff1"/>
      </w:pPr>
      <w:r>
        <w:t xml:space="preserve">        message = request.query.message</w:t>
      </w:r>
    </w:p>
    <w:p w:rsidR="00DF2384" w:rsidRDefault="00DF2384" w:rsidP="00DF2384">
      <w:pPr>
        <w:pStyle w:val="aff1"/>
      </w:pPr>
      <w:r>
        <w:t xml:space="preserve">        is_error = bool(request.query.is_error)</w:t>
      </w:r>
    </w:p>
    <w:p w:rsidR="00DF2384" w:rsidRDefault="00DF2384" w:rsidP="00DF2384">
      <w:pPr>
        <w:pStyle w:val="aff1"/>
      </w:pPr>
      <w:r>
        <w:t xml:space="preserve">    except Exception:</w:t>
      </w:r>
    </w:p>
    <w:p w:rsidR="00DF2384" w:rsidRDefault="00DF2384" w:rsidP="00DF2384">
      <w:pPr>
        <w:pStyle w:val="aff1"/>
      </w:pPr>
      <w:r>
        <w:t xml:space="preserve">        pass</w:t>
      </w:r>
    </w:p>
    <w:p w:rsidR="00DF2384" w:rsidRDefault="00DF2384" w:rsidP="00DF2384">
      <w:pPr>
        <w:pStyle w:val="aff1"/>
      </w:pPr>
    </w:p>
    <w:p w:rsidR="00DF2384" w:rsidRDefault="00DF2384" w:rsidP="00DF2384">
      <w:pPr>
        <w:pStyle w:val="aff1"/>
      </w:pPr>
      <w:r>
        <w:t xml:space="preserve">    return dict(is_error=is_error, message=message)</w:t>
      </w:r>
    </w:p>
    <w:p w:rsidR="00DF2384" w:rsidRDefault="00DF2384" w:rsidP="00DF2384">
      <w:pPr>
        <w:pStyle w:val="aff1"/>
      </w:pPr>
    </w:p>
    <w:p w:rsidR="00DF2384" w:rsidRDefault="00DF2384" w:rsidP="00DF2384">
      <w:pPr>
        <w:pStyle w:val="aff1"/>
      </w:pP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># Переменная в которой лежат вопросы, пользователей</w:t>
      </w:r>
    </w:p>
    <w:p w:rsidR="00DF2384" w:rsidRDefault="00DF2384" w:rsidP="00DF2384">
      <w:pPr>
        <w:pStyle w:val="aff1"/>
      </w:pPr>
      <w:r>
        <w:t>questions: Dict[str, List[Tuple[str, str]]] = {}</w:t>
      </w:r>
    </w:p>
    <w:p w:rsidR="00DF2384" w:rsidRDefault="00DF2384" w:rsidP="00DF2384">
      <w:pPr>
        <w:pStyle w:val="aff1"/>
      </w:pPr>
    </w:p>
    <w:p w:rsidR="00DF2384" w:rsidRDefault="00DF2384" w:rsidP="00DF2384">
      <w:pPr>
        <w:pStyle w:val="aff1"/>
      </w:pPr>
    </w:p>
    <w:p w:rsidR="00DF2384" w:rsidRPr="00DF2384" w:rsidRDefault="00DF2384" w:rsidP="00DF2384">
      <w:pPr>
        <w:pStyle w:val="aff1"/>
        <w:rPr>
          <w:lang w:val="ru-RU"/>
        </w:rPr>
      </w:pPr>
      <w:r>
        <w:t>def</w:t>
      </w:r>
      <w:r w:rsidRPr="00DF2384">
        <w:rPr>
          <w:lang w:val="ru-RU"/>
        </w:rPr>
        <w:t xml:space="preserve"> </w:t>
      </w:r>
      <w:r>
        <w:t>save</w:t>
      </w:r>
      <w:r w:rsidRPr="00DF2384">
        <w:rPr>
          <w:lang w:val="ru-RU"/>
        </w:rPr>
        <w:t>_</w:t>
      </w:r>
      <w:r>
        <w:t>questions</w:t>
      </w:r>
      <w:r w:rsidRPr="00DF2384">
        <w:rPr>
          <w:lang w:val="ru-RU"/>
        </w:rPr>
        <w:t>():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"""Запись в файл всех вопросов из переменной </w:t>
      </w:r>
      <w:r>
        <w:t>questions</w:t>
      </w:r>
      <w:r w:rsidRPr="00DF2384">
        <w:rPr>
          <w:lang w:val="ru-RU"/>
        </w:rPr>
        <w:t>"""</w:t>
      </w:r>
    </w:p>
    <w:p w:rsidR="00DF2384" w:rsidRDefault="00DF2384" w:rsidP="00DF2384">
      <w:pPr>
        <w:pStyle w:val="aff1"/>
      </w:pPr>
      <w:r w:rsidRPr="00DF2384">
        <w:rPr>
          <w:lang w:val="ru-RU"/>
        </w:rPr>
        <w:t xml:space="preserve">    </w:t>
      </w:r>
      <w:r>
        <w:t>with open("questions.json", "w", encoding="utf-8") as f:</w:t>
      </w:r>
    </w:p>
    <w:p w:rsidR="00DF2384" w:rsidRDefault="00DF2384" w:rsidP="00DF2384">
      <w:pPr>
        <w:pStyle w:val="aff1"/>
      </w:pPr>
      <w:r>
        <w:t xml:space="preserve">        dump(questions, f)</w:t>
      </w:r>
    </w:p>
    <w:p w:rsidR="00DF2384" w:rsidRDefault="00DF2384" w:rsidP="00DF2384">
      <w:pPr>
        <w:pStyle w:val="aff1"/>
      </w:pPr>
    </w:p>
    <w:p w:rsidR="00DF2384" w:rsidRDefault="00DF2384" w:rsidP="00DF2384">
      <w:pPr>
        <w:pStyle w:val="aff1"/>
      </w:pPr>
    </w:p>
    <w:p w:rsidR="00DF2384" w:rsidRDefault="00DF2384" w:rsidP="00DF2384">
      <w:pPr>
        <w:pStyle w:val="aff1"/>
      </w:pPr>
      <w:r>
        <w:lastRenderedPageBreak/>
        <w:t>def load_questions():</w:t>
      </w:r>
    </w:p>
    <w:p w:rsidR="00DF2384" w:rsidRPr="00DF2384" w:rsidRDefault="00DF2384" w:rsidP="00DF2384">
      <w:pPr>
        <w:pStyle w:val="aff1"/>
        <w:rPr>
          <w:lang w:val="ru-RU"/>
        </w:rPr>
      </w:pPr>
      <w:r>
        <w:t xml:space="preserve">    </w:t>
      </w:r>
      <w:r w:rsidRPr="00DF2384">
        <w:rPr>
          <w:lang w:val="ru-RU"/>
        </w:rPr>
        <w:t xml:space="preserve">"""Загрузка вопросов из файла в переменную </w:t>
      </w:r>
      <w:r>
        <w:t>questions</w:t>
      </w:r>
      <w:r w:rsidRPr="00DF2384">
        <w:rPr>
          <w:lang w:val="ru-RU"/>
        </w:rPr>
        <w:t>"""</w:t>
      </w:r>
    </w:p>
    <w:p w:rsidR="00DF2384" w:rsidRDefault="00DF2384" w:rsidP="00DF2384">
      <w:pPr>
        <w:pStyle w:val="aff1"/>
      </w:pPr>
      <w:r w:rsidRPr="00DF2384">
        <w:rPr>
          <w:lang w:val="ru-RU"/>
        </w:rPr>
        <w:t xml:space="preserve">    </w:t>
      </w:r>
      <w:r>
        <w:t>global questions</w:t>
      </w:r>
    </w:p>
    <w:p w:rsidR="00DF2384" w:rsidRDefault="00DF2384" w:rsidP="00DF2384">
      <w:pPr>
        <w:pStyle w:val="aff1"/>
      </w:pPr>
      <w:r>
        <w:t xml:space="preserve">    try:</w:t>
      </w:r>
    </w:p>
    <w:p w:rsidR="00DF2384" w:rsidRDefault="00DF2384" w:rsidP="00DF2384">
      <w:pPr>
        <w:pStyle w:val="aff1"/>
      </w:pPr>
      <w:r>
        <w:t xml:space="preserve">        with open("questions.json", "r", encoding="utf-8") as f:</w:t>
      </w:r>
    </w:p>
    <w:p w:rsidR="00DF2384" w:rsidRDefault="00DF2384" w:rsidP="00DF2384">
      <w:pPr>
        <w:pStyle w:val="aff1"/>
      </w:pPr>
      <w:r>
        <w:t xml:space="preserve">            questions = load(f)</w:t>
      </w:r>
    </w:p>
    <w:p w:rsidR="00DF2384" w:rsidRDefault="00DF2384" w:rsidP="00DF2384">
      <w:pPr>
        <w:pStyle w:val="aff1"/>
      </w:pPr>
      <w:r>
        <w:t xml:space="preserve">    except FileNotFoundError:</w:t>
      </w:r>
    </w:p>
    <w:p w:rsidR="00DF2384" w:rsidRPr="00DF2384" w:rsidRDefault="00DF2384" w:rsidP="00DF2384">
      <w:pPr>
        <w:pStyle w:val="aff1"/>
        <w:rPr>
          <w:lang w:val="ru-RU"/>
        </w:rPr>
      </w:pPr>
      <w:r>
        <w:t xml:space="preserve">        save</w:t>
      </w:r>
      <w:r w:rsidRPr="00DF2384">
        <w:rPr>
          <w:lang w:val="ru-RU"/>
        </w:rPr>
        <w:t>_</w:t>
      </w:r>
      <w:r>
        <w:t>questions</w:t>
      </w:r>
      <w:r w:rsidRPr="00DF2384">
        <w:rPr>
          <w:lang w:val="ru-RU"/>
        </w:rPr>
        <w:t>()</w:t>
      </w:r>
    </w:p>
    <w:p w:rsidR="00DF2384" w:rsidRPr="00DF2384" w:rsidRDefault="00DF2384" w:rsidP="00DF2384">
      <w:pPr>
        <w:pStyle w:val="aff1"/>
        <w:rPr>
          <w:lang w:val="ru-RU"/>
        </w:rPr>
      </w:pPr>
    </w:p>
    <w:p w:rsidR="00DF2384" w:rsidRPr="00DF2384" w:rsidRDefault="00DF2384" w:rsidP="00DF2384">
      <w:pPr>
        <w:pStyle w:val="aff1"/>
        <w:rPr>
          <w:lang w:val="ru-RU"/>
        </w:rPr>
      </w:pP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># Обработка формы взята из прошлой работы</w:t>
      </w:r>
    </w:p>
    <w:p w:rsidR="00DF2384" w:rsidRDefault="00DF2384" w:rsidP="00DF2384">
      <w:pPr>
        <w:pStyle w:val="aff1"/>
      </w:pPr>
      <w:r>
        <w:t>@route("/send_message", method="post")</w:t>
      </w:r>
    </w:p>
    <w:p w:rsidR="00DF2384" w:rsidRDefault="00DF2384" w:rsidP="00DF2384">
      <w:pPr>
        <w:pStyle w:val="aff1"/>
      </w:pPr>
      <w:r>
        <w:t>def get_message():</w:t>
      </w:r>
    </w:p>
    <w:p w:rsidR="00DF2384" w:rsidRDefault="00DF2384" w:rsidP="00DF2384">
      <w:pPr>
        <w:pStyle w:val="aff1"/>
      </w:pPr>
      <w:r>
        <w:t xml:space="preserve">    """Обработка формы"""</w:t>
      </w:r>
    </w:p>
    <w:p w:rsidR="00DF2384" w:rsidRDefault="00DF2384" w:rsidP="00DF2384">
      <w:pPr>
        <w:pStyle w:val="aff1"/>
      </w:pPr>
      <w:r>
        <w:t xml:space="preserve">    mail: str = request.forms.get('email')</w:t>
      </w:r>
    </w:p>
    <w:p w:rsidR="00DF2384" w:rsidRDefault="00DF2384" w:rsidP="00DF2384">
      <w:pPr>
        <w:pStyle w:val="aff1"/>
      </w:pPr>
      <w:r>
        <w:t xml:space="preserve">    username: str = request.forms.get('name')</w:t>
      </w:r>
    </w:p>
    <w:p w:rsidR="00DF2384" w:rsidRDefault="00DF2384" w:rsidP="00DF2384">
      <w:pPr>
        <w:pStyle w:val="aff1"/>
      </w:pPr>
      <w:r>
        <w:t xml:space="preserve">    quest: str = request.forms.get("message")</w:t>
      </w:r>
    </w:p>
    <w:p w:rsidR="00DF2384" w:rsidRDefault="00DF2384" w:rsidP="00DF2384">
      <w:pPr>
        <w:pStyle w:val="aff1"/>
      </w:pPr>
      <w:r>
        <w:t xml:space="preserve">    # проверка на пустоту</w:t>
      </w:r>
    </w:p>
    <w:p w:rsidR="00DF2384" w:rsidRDefault="00DF2384" w:rsidP="00DF2384">
      <w:pPr>
        <w:pStyle w:val="aff1"/>
      </w:pPr>
      <w:r>
        <w:t xml:space="preserve">    if mail.strip() == "" or username.strip() == "" or quest.strip() == "":</w:t>
      </w:r>
    </w:p>
    <w:p w:rsidR="00DF2384" w:rsidRDefault="00DF2384" w:rsidP="00DF2384">
      <w:pPr>
        <w:pStyle w:val="aff1"/>
      </w:pPr>
      <w:r>
        <w:t xml:space="preserve">        return redirect("/?message=Некоторые поля не заполнены&amp;is_error=True#message_form")</w:t>
      </w:r>
    </w:p>
    <w:p w:rsidR="00DF2384" w:rsidRDefault="00DF2384" w:rsidP="00DF2384">
      <w:pPr>
        <w:pStyle w:val="aff1"/>
      </w:pPr>
      <w:r>
        <w:t xml:space="preserve">    # проверка на корректность почты</w:t>
      </w:r>
    </w:p>
    <w:p w:rsidR="00DF2384" w:rsidRDefault="00DF2384" w:rsidP="00DF2384">
      <w:pPr>
        <w:pStyle w:val="aff1"/>
      </w:pPr>
      <w:r>
        <w:t xml:space="preserve">    if not mail_is_correct(mail):</w:t>
      </w:r>
    </w:p>
    <w:p w:rsidR="00DF2384" w:rsidRDefault="00DF2384" w:rsidP="00DF2384">
      <w:pPr>
        <w:pStyle w:val="aff1"/>
      </w:pPr>
      <w:r>
        <w:t xml:space="preserve">        return redirect("/?message=Введённая почта некорректна&amp;is_error=True#message_form")</w:t>
      </w:r>
    </w:p>
    <w:p w:rsidR="00DF2384" w:rsidRDefault="00DF2384" w:rsidP="00DF2384">
      <w:pPr>
        <w:pStyle w:val="aff1"/>
      </w:pPr>
    </w:p>
    <w:p w:rsidR="00DF2384" w:rsidRPr="00DF2384" w:rsidRDefault="00DF2384" w:rsidP="00DF2384">
      <w:pPr>
        <w:pStyle w:val="aff1"/>
        <w:rPr>
          <w:lang w:val="ru-RU"/>
        </w:rPr>
      </w:pPr>
      <w:r>
        <w:t xml:space="preserve">    </w:t>
      </w:r>
      <w:r w:rsidRPr="00DF2384">
        <w:rPr>
          <w:lang w:val="ru-RU"/>
        </w:rPr>
        <w:t># загрузка вопросов из файла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</w:t>
      </w:r>
      <w:r>
        <w:t>load</w:t>
      </w:r>
      <w:r w:rsidRPr="00DF2384">
        <w:rPr>
          <w:lang w:val="ru-RU"/>
        </w:rPr>
        <w:t>_</w:t>
      </w:r>
      <w:r>
        <w:t>questions</w:t>
      </w:r>
      <w:r w:rsidRPr="00DF2384">
        <w:rPr>
          <w:lang w:val="ru-RU"/>
        </w:rPr>
        <w:t>()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# проверка, является ли почта новой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</w:t>
      </w:r>
      <w:r>
        <w:t>if</w:t>
      </w:r>
      <w:r w:rsidRPr="00DF2384">
        <w:rPr>
          <w:lang w:val="ru-RU"/>
        </w:rPr>
        <w:t xml:space="preserve"> </w:t>
      </w:r>
      <w:r>
        <w:t>mail</w:t>
      </w:r>
      <w:r w:rsidRPr="00DF2384">
        <w:rPr>
          <w:lang w:val="ru-RU"/>
        </w:rPr>
        <w:t xml:space="preserve"> </w:t>
      </w:r>
      <w:r>
        <w:t>not</w:t>
      </w:r>
      <w:r w:rsidRPr="00DF2384">
        <w:rPr>
          <w:lang w:val="ru-RU"/>
        </w:rPr>
        <w:t xml:space="preserve"> </w:t>
      </w:r>
      <w:r>
        <w:t>in</w:t>
      </w:r>
      <w:r w:rsidRPr="00DF2384">
        <w:rPr>
          <w:lang w:val="ru-RU"/>
        </w:rPr>
        <w:t xml:space="preserve"> </w:t>
      </w:r>
      <w:r>
        <w:t>questions</w:t>
      </w:r>
      <w:r w:rsidRPr="00DF2384">
        <w:rPr>
          <w:lang w:val="ru-RU"/>
        </w:rPr>
        <w:t>:</w:t>
      </w:r>
    </w:p>
    <w:p w:rsidR="00DF2384" w:rsidRDefault="00DF2384" w:rsidP="00DF2384">
      <w:pPr>
        <w:pStyle w:val="aff1"/>
      </w:pPr>
      <w:r w:rsidRPr="00DF2384">
        <w:rPr>
          <w:lang w:val="ru-RU"/>
        </w:rPr>
        <w:t xml:space="preserve">        </w:t>
      </w:r>
      <w:r>
        <w:t>questions[mail] = [(username, quest)]</w:t>
      </w:r>
    </w:p>
    <w:p w:rsidR="00DF2384" w:rsidRDefault="00DF2384" w:rsidP="00DF2384">
      <w:pPr>
        <w:pStyle w:val="aff1"/>
      </w:pPr>
      <w:r>
        <w:t xml:space="preserve">    else:</w:t>
      </w:r>
    </w:p>
    <w:p w:rsidR="00DF2384" w:rsidRDefault="00DF2384" w:rsidP="00DF2384">
      <w:pPr>
        <w:pStyle w:val="aff1"/>
      </w:pPr>
      <w:r>
        <w:t xml:space="preserve">        # есть ли вопрос дубликат</w:t>
      </w:r>
    </w:p>
    <w:p w:rsidR="00DF2384" w:rsidRDefault="00DF2384" w:rsidP="00DF2384">
      <w:pPr>
        <w:pStyle w:val="aff1"/>
      </w:pPr>
      <w:r>
        <w:t xml:space="preserve">        for el in questions[mail]:</w:t>
      </w:r>
    </w:p>
    <w:p w:rsidR="00DF2384" w:rsidRDefault="00DF2384" w:rsidP="00DF2384">
      <w:pPr>
        <w:pStyle w:val="aff1"/>
      </w:pPr>
      <w:r>
        <w:t xml:space="preserve">            if el[1] == quest:</w:t>
      </w:r>
    </w:p>
    <w:p w:rsidR="00DF2384" w:rsidRDefault="00DF2384" w:rsidP="00DF2384">
      <w:pPr>
        <w:pStyle w:val="aff1"/>
      </w:pPr>
      <w:r>
        <w:lastRenderedPageBreak/>
        <w:t xml:space="preserve">                return redirect("/?message=Ваш вопрос уже был отправлен&amp;is_error=True#message_form")</w:t>
      </w:r>
    </w:p>
    <w:p w:rsidR="00DF2384" w:rsidRDefault="00DF2384" w:rsidP="00DF2384">
      <w:pPr>
        <w:pStyle w:val="aff1"/>
      </w:pPr>
      <w:r>
        <w:t xml:space="preserve">            # если нет то добавляем</w:t>
      </w:r>
    </w:p>
    <w:p w:rsidR="00DF2384" w:rsidRDefault="00DF2384" w:rsidP="00DF2384">
      <w:pPr>
        <w:pStyle w:val="aff1"/>
      </w:pPr>
      <w:r>
        <w:t xml:space="preserve">            questions[mail].append((username, quest))</w:t>
      </w:r>
    </w:p>
    <w:p w:rsidR="00DF2384" w:rsidRPr="00DF2384" w:rsidRDefault="00DF2384" w:rsidP="00DF2384">
      <w:pPr>
        <w:pStyle w:val="aff1"/>
        <w:rPr>
          <w:lang w:val="ru-RU"/>
        </w:rPr>
      </w:pPr>
      <w:r>
        <w:t xml:space="preserve">        </w:t>
      </w:r>
      <w:r w:rsidRPr="00DF2384">
        <w:rPr>
          <w:lang w:val="ru-RU"/>
        </w:rPr>
        <w:t># сохранение вопросов в файл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</w:t>
      </w:r>
      <w:r>
        <w:t>save</w:t>
      </w:r>
      <w:r w:rsidRPr="00DF2384">
        <w:rPr>
          <w:lang w:val="ru-RU"/>
        </w:rPr>
        <w:t>_</w:t>
      </w:r>
      <w:r>
        <w:t>questions</w:t>
      </w:r>
      <w:r w:rsidRPr="00DF2384">
        <w:rPr>
          <w:lang w:val="ru-RU"/>
        </w:rPr>
        <w:t>()</w:t>
      </w:r>
    </w:p>
    <w:p w:rsidR="00DF2384" w:rsidRDefault="00DF2384" w:rsidP="00DF2384">
      <w:pPr>
        <w:pStyle w:val="aff1"/>
      </w:pPr>
      <w:r w:rsidRPr="00DF2384">
        <w:rPr>
          <w:lang w:val="ru-RU"/>
        </w:rPr>
        <w:t xml:space="preserve">    </w:t>
      </w:r>
      <w:r>
        <w:t xml:space="preserve">return </w:t>
      </w:r>
      <w:r w:rsidRPr="00DF2384">
        <w:t>redirect</w:t>
      </w:r>
      <w:r>
        <w:t>("/?message=Ваше сообщение отправлено#message_form")</w:t>
      </w:r>
    </w:p>
    <w:p w:rsidR="00DF2384" w:rsidRDefault="00DF2384" w:rsidP="00DF2384">
      <w:pPr>
        <w:pStyle w:val="afd"/>
        <w:rPr>
          <w:lang w:val="ru-RU"/>
        </w:rPr>
      </w:pPr>
      <w:r>
        <w:t>about</w:t>
      </w:r>
      <w:r w:rsidRPr="00DF2384">
        <w:rPr>
          <w:lang w:val="ru-RU"/>
        </w:rPr>
        <w:t>.</w:t>
      </w:r>
      <w:r>
        <w:t>tpl</w:t>
      </w:r>
      <w:r w:rsidRPr="00DF2384">
        <w:rPr>
          <w:lang w:val="ru-RU"/>
        </w:rPr>
        <w:t xml:space="preserve"> (</w:t>
      </w:r>
      <w:r>
        <w:rPr>
          <w:lang w:val="ru-RU"/>
        </w:rPr>
        <w:t>Страница об авторах)</w:t>
      </w:r>
    </w:p>
    <w:p w:rsidR="00DF2384" w:rsidRPr="00DF2384" w:rsidRDefault="00DF2384" w:rsidP="00DF2384">
      <w:pPr>
        <w:pStyle w:val="aff1"/>
      </w:pPr>
      <w:r w:rsidRPr="00DF2384">
        <w:t>% rebase('layout.tpl', title="</w:t>
      </w:r>
      <w:r w:rsidRPr="00DF2384">
        <w:rPr>
          <w:lang w:val="ru-RU"/>
        </w:rPr>
        <w:t>Авторы</w:t>
      </w:r>
      <w:r w:rsidRPr="00DF2384">
        <w:t>")</w:t>
      </w:r>
    </w:p>
    <w:p w:rsidR="00DF2384" w:rsidRPr="00DF2384" w:rsidRDefault="00DF2384" w:rsidP="00DF2384">
      <w:pPr>
        <w:pStyle w:val="aff1"/>
      </w:pPr>
    </w:p>
    <w:p w:rsidR="00DF2384" w:rsidRPr="00DF2384" w:rsidRDefault="00DF2384" w:rsidP="00DF2384">
      <w:pPr>
        <w:pStyle w:val="aff1"/>
      </w:pPr>
      <w:r w:rsidRPr="00DF2384">
        <w:t>&lt;div class="container mx-auto mt-8 px-12"&gt;</w:t>
      </w:r>
    </w:p>
    <w:p w:rsidR="00DF2384" w:rsidRPr="00DF2384" w:rsidRDefault="00DF2384" w:rsidP="00DF2384">
      <w:pPr>
        <w:pStyle w:val="aff1"/>
      </w:pPr>
      <w:r w:rsidRPr="00DF2384">
        <w:t xml:space="preserve">    &lt;h2 class="text-3xl font-semibold text-gray-800 my-12"&gt;</w:t>
      </w:r>
      <w:r w:rsidRPr="00DF2384">
        <w:rPr>
          <w:lang w:val="ru-RU"/>
        </w:rPr>
        <w:t>Авторы</w:t>
      </w:r>
      <w:r w:rsidRPr="00DF2384">
        <w:t>&lt;/h2&gt;</w:t>
      </w:r>
    </w:p>
    <w:p w:rsidR="00DF2384" w:rsidRPr="00DF2384" w:rsidRDefault="00DF2384" w:rsidP="00DF2384">
      <w:pPr>
        <w:pStyle w:val="aff1"/>
      </w:pPr>
    </w:p>
    <w:p w:rsidR="00DF2384" w:rsidRPr="00DF2384" w:rsidRDefault="00DF2384" w:rsidP="00DF2384">
      <w:pPr>
        <w:pStyle w:val="aff1"/>
      </w:pPr>
      <w:r w:rsidRPr="00DF2384">
        <w:t xml:space="preserve">    &lt;div class="grid grid-cols-1 md:grid-cols-2 lg:grid-cols-3 gap-4"&gt;</w:t>
      </w:r>
    </w:p>
    <w:p w:rsidR="00DF2384" w:rsidRPr="00DF2384" w:rsidRDefault="00DF2384" w:rsidP="00DF2384">
      <w:pPr>
        <w:pStyle w:val="aff1"/>
      </w:pPr>
      <w:r w:rsidRPr="00DF2384">
        <w:t xml:space="preserve">        &lt;div class="bg-white p-4 rounded-lg shadow"&gt;</w:t>
      </w:r>
    </w:p>
    <w:p w:rsidR="00DF2384" w:rsidRPr="00DF2384" w:rsidRDefault="00DF2384" w:rsidP="00DF2384">
      <w:pPr>
        <w:pStyle w:val="aff1"/>
      </w:pPr>
      <w:r w:rsidRPr="00DF2384">
        <w:t xml:space="preserve">            &lt;img src="/static/images/49202787.jfif" alt="</w:t>
      </w:r>
      <w:r w:rsidRPr="00DF2384">
        <w:rPr>
          <w:lang w:val="ru-RU"/>
        </w:rPr>
        <w:t>Панков</w:t>
      </w:r>
      <w:r w:rsidRPr="00DF2384">
        <w:t xml:space="preserve"> </w:t>
      </w:r>
      <w:r w:rsidRPr="00DF2384">
        <w:rPr>
          <w:lang w:val="ru-RU"/>
        </w:rPr>
        <w:t>Вася</w:t>
      </w:r>
      <w:r w:rsidRPr="00DF2384">
        <w:t>" class="author w-full mb-4"&gt;</w:t>
      </w:r>
    </w:p>
    <w:p w:rsidR="00DF2384" w:rsidRPr="00DF2384" w:rsidRDefault="00DF2384" w:rsidP="00DF2384">
      <w:pPr>
        <w:pStyle w:val="aff1"/>
      </w:pPr>
      <w:r w:rsidRPr="00DF2384">
        <w:t xml:space="preserve">            &lt;h2 class="text-xl font-bold"&gt;</w:t>
      </w:r>
      <w:r w:rsidRPr="00DF2384">
        <w:rPr>
          <w:lang w:val="ru-RU"/>
        </w:rPr>
        <w:t>Панков</w:t>
      </w:r>
      <w:r w:rsidRPr="00DF2384">
        <w:t xml:space="preserve"> </w:t>
      </w:r>
      <w:r w:rsidRPr="00DF2384">
        <w:rPr>
          <w:lang w:val="ru-RU"/>
        </w:rPr>
        <w:t>Вася</w:t>
      </w:r>
      <w:r w:rsidRPr="00DF2384">
        <w:t>&lt;/h2&gt;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t xml:space="preserve">            </w:t>
      </w:r>
      <w:r w:rsidRPr="00DF2384">
        <w:rPr>
          <w:lang w:val="ru-RU"/>
        </w:rPr>
        <w:t>&lt;p class="text-gray-700"&gt;Создал домашнюю страницу, страницу с авторами и решение алгоритмом Краскала.&lt;/p&gt;</w:t>
      </w:r>
    </w:p>
    <w:p w:rsidR="00DF2384" w:rsidRPr="00DF2384" w:rsidRDefault="00DF2384" w:rsidP="00DF2384">
      <w:pPr>
        <w:pStyle w:val="aff1"/>
      </w:pPr>
      <w:r w:rsidRPr="00DF2384">
        <w:rPr>
          <w:lang w:val="ru-RU"/>
        </w:rPr>
        <w:t xml:space="preserve">        </w:t>
      </w:r>
      <w:r w:rsidRPr="00DF2384">
        <w:t>&lt;/div&gt;</w:t>
      </w:r>
    </w:p>
    <w:p w:rsidR="00DF2384" w:rsidRPr="00DF2384" w:rsidRDefault="00DF2384" w:rsidP="00DF2384">
      <w:pPr>
        <w:pStyle w:val="aff1"/>
      </w:pPr>
    </w:p>
    <w:p w:rsidR="00DF2384" w:rsidRPr="00DF2384" w:rsidRDefault="00DF2384" w:rsidP="00DF2384">
      <w:pPr>
        <w:pStyle w:val="aff1"/>
      </w:pPr>
      <w:r w:rsidRPr="00DF2384">
        <w:t xml:space="preserve">        &lt;div class="bg-white p-4 rounded-lg shadow"&gt;</w:t>
      </w:r>
    </w:p>
    <w:p w:rsidR="00DF2384" w:rsidRPr="00DF2384" w:rsidRDefault="00DF2384" w:rsidP="00DF2384">
      <w:pPr>
        <w:pStyle w:val="aff1"/>
      </w:pPr>
      <w:r w:rsidRPr="00DF2384">
        <w:t xml:space="preserve">            &lt;img src="/static/images/photo_2023-05-27_15-05-24.jpg" alt="</w:t>
      </w:r>
      <w:r w:rsidRPr="00DF2384">
        <w:rPr>
          <w:lang w:val="ru-RU"/>
        </w:rPr>
        <w:t>Тимофей</w:t>
      </w:r>
      <w:r w:rsidRPr="00DF2384">
        <w:t xml:space="preserve"> </w:t>
      </w:r>
      <w:r w:rsidRPr="00DF2384">
        <w:rPr>
          <w:lang w:val="ru-RU"/>
        </w:rPr>
        <w:t>Мерлин</w:t>
      </w:r>
      <w:r w:rsidRPr="00DF2384">
        <w:t>" class="author w-full mb-4"&gt;</w:t>
      </w:r>
    </w:p>
    <w:p w:rsidR="00DF2384" w:rsidRPr="00DF2384" w:rsidRDefault="00DF2384" w:rsidP="00DF2384">
      <w:pPr>
        <w:pStyle w:val="aff1"/>
      </w:pPr>
      <w:r w:rsidRPr="00DF2384">
        <w:t xml:space="preserve">            &lt;h2 class="text-xl font-bold"&gt;</w:t>
      </w:r>
      <w:r w:rsidRPr="00DF2384">
        <w:rPr>
          <w:lang w:val="ru-RU"/>
        </w:rPr>
        <w:t>Тимофей</w:t>
      </w:r>
      <w:r w:rsidRPr="00DF2384">
        <w:t xml:space="preserve"> </w:t>
      </w:r>
      <w:r w:rsidRPr="00DF2384">
        <w:rPr>
          <w:lang w:val="ru-RU"/>
        </w:rPr>
        <w:t>Мерлин</w:t>
      </w:r>
      <w:r w:rsidRPr="00DF2384">
        <w:t>&lt;/h2&gt;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t xml:space="preserve">            </w:t>
      </w:r>
      <w:r w:rsidRPr="00DF2384">
        <w:rPr>
          <w:lang w:val="ru-RU"/>
        </w:rPr>
        <w:t>&lt;p class="text-gray-700"&gt;Решение поиском в глубину&lt;/p&gt;</w:t>
      </w:r>
    </w:p>
    <w:p w:rsidR="00DF2384" w:rsidRPr="00DF2384" w:rsidRDefault="00DF2384" w:rsidP="00DF2384">
      <w:pPr>
        <w:pStyle w:val="aff1"/>
      </w:pPr>
      <w:r w:rsidRPr="00DF2384">
        <w:rPr>
          <w:lang w:val="ru-RU"/>
        </w:rPr>
        <w:t xml:space="preserve">        </w:t>
      </w:r>
      <w:r w:rsidRPr="00DF2384">
        <w:t>&lt;/div&gt;</w:t>
      </w:r>
    </w:p>
    <w:p w:rsidR="00DF2384" w:rsidRPr="00DF2384" w:rsidRDefault="00DF2384" w:rsidP="00DF2384">
      <w:pPr>
        <w:pStyle w:val="aff1"/>
      </w:pPr>
    </w:p>
    <w:p w:rsidR="00DF2384" w:rsidRPr="00DF2384" w:rsidRDefault="00DF2384" w:rsidP="00DF2384">
      <w:pPr>
        <w:pStyle w:val="aff1"/>
      </w:pPr>
      <w:r w:rsidRPr="00DF2384">
        <w:t xml:space="preserve">        &lt;div class="bg-white p-4 rounded-lg shadow"&gt;</w:t>
      </w:r>
    </w:p>
    <w:p w:rsidR="00DF2384" w:rsidRPr="00DF2384" w:rsidRDefault="00DF2384" w:rsidP="00DF2384">
      <w:pPr>
        <w:pStyle w:val="aff1"/>
      </w:pPr>
      <w:r w:rsidRPr="00DF2384">
        <w:t xml:space="preserve">            &lt;img src="/static/images/photo_2023-05-26_18-58-55.jpg" alt="</w:t>
      </w:r>
      <w:r w:rsidRPr="00DF2384">
        <w:rPr>
          <w:lang w:val="ru-RU"/>
        </w:rPr>
        <w:t>Алексей</w:t>
      </w:r>
      <w:r w:rsidRPr="00DF2384">
        <w:t xml:space="preserve"> </w:t>
      </w:r>
      <w:r w:rsidRPr="00DF2384">
        <w:rPr>
          <w:lang w:val="ru-RU"/>
        </w:rPr>
        <w:t>Челноков</w:t>
      </w:r>
      <w:r w:rsidRPr="00DF2384">
        <w:t>" class="author w-full mb-4"&gt;</w:t>
      </w:r>
    </w:p>
    <w:p w:rsidR="00DF2384" w:rsidRPr="00DF2384" w:rsidRDefault="00DF2384" w:rsidP="00DF2384">
      <w:pPr>
        <w:pStyle w:val="aff1"/>
      </w:pPr>
      <w:r w:rsidRPr="00DF2384">
        <w:t xml:space="preserve">            &lt;h2 class="text-xl font-bold"&gt;</w:t>
      </w:r>
      <w:r w:rsidRPr="00DF2384">
        <w:rPr>
          <w:lang w:val="ru-RU"/>
        </w:rPr>
        <w:t>Алексей</w:t>
      </w:r>
      <w:r w:rsidRPr="00DF2384">
        <w:t xml:space="preserve"> </w:t>
      </w:r>
      <w:r w:rsidRPr="00DF2384">
        <w:rPr>
          <w:lang w:val="ru-RU"/>
        </w:rPr>
        <w:t>Челноков</w:t>
      </w:r>
      <w:r w:rsidRPr="00DF2384">
        <w:t>&lt;/h2&gt;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t xml:space="preserve">            </w:t>
      </w:r>
      <w:r w:rsidRPr="00DF2384">
        <w:rPr>
          <w:lang w:val="ru-RU"/>
        </w:rPr>
        <w:t>&lt;p class="text-gray-700"&gt;Решение поиском в ширину&lt;/p&gt;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    &lt;/div&gt;</w:t>
      </w:r>
    </w:p>
    <w:p w:rsidR="00DF2384" w:rsidRP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 xml:space="preserve">    &lt;/div&gt;</w:t>
      </w:r>
    </w:p>
    <w:p w:rsidR="00DF2384" w:rsidRDefault="00DF2384" w:rsidP="00DF2384">
      <w:pPr>
        <w:pStyle w:val="aff1"/>
        <w:rPr>
          <w:lang w:val="ru-RU"/>
        </w:rPr>
      </w:pPr>
      <w:r w:rsidRPr="00DF2384">
        <w:rPr>
          <w:lang w:val="ru-RU"/>
        </w:rPr>
        <w:t>&lt;/div&gt;</w:t>
      </w:r>
    </w:p>
    <w:p w:rsidR="00DF2384" w:rsidRDefault="00DF2384" w:rsidP="00DF2384">
      <w:pPr>
        <w:pStyle w:val="afd"/>
        <w:rPr>
          <w:lang w:val="ru-RU"/>
        </w:rPr>
      </w:pPr>
      <w:r>
        <w:lastRenderedPageBreak/>
        <w:t>authors</w:t>
      </w:r>
      <w:r w:rsidRPr="00DF2384">
        <w:rPr>
          <w:lang w:val="ru-RU"/>
        </w:rPr>
        <w:t>_</w:t>
      </w:r>
      <w:r>
        <w:t>page</w:t>
      </w:r>
      <w:r w:rsidRPr="00DF2384">
        <w:rPr>
          <w:lang w:val="ru-RU"/>
        </w:rPr>
        <w:t>.</w:t>
      </w:r>
      <w:r>
        <w:t>py</w:t>
      </w:r>
      <w:r w:rsidRPr="00DF2384">
        <w:rPr>
          <w:lang w:val="ru-RU"/>
        </w:rPr>
        <w:t xml:space="preserve"> (</w:t>
      </w:r>
      <w:r>
        <w:rPr>
          <w:lang w:val="ru-RU"/>
        </w:rPr>
        <w:t>обработчик страницы об авторах)</w:t>
      </w:r>
    </w:p>
    <w:p w:rsidR="00623235" w:rsidRPr="00623235" w:rsidRDefault="00623235" w:rsidP="00623235">
      <w:pPr>
        <w:pStyle w:val="aff1"/>
      </w:pPr>
      <w:r w:rsidRPr="00623235">
        <w:t>from bottle import route, view</w:t>
      </w:r>
    </w:p>
    <w:p w:rsidR="00623235" w:rsidRPr="00623235" w:rsidRDefault="00623235" w:rsidP="00623235">
      <w:pPr>
        <w:pStyle w:val="aff1"/>
      </w:pPr>
    </w:p>
    <w:p w:rsidR="00623235" w:rsidRPr="00623235" w:rsidRDefault="00623235" w:rsidP="00623235">
      <w:pPr>
        <w:pStyle w:val="aff1"/>
      </w:pPr>
    </w:p>
    <w:p w:rsidR="00623235" w:rsidRPr="00623235" w:rsidRDefault="00623235" w:rsidP="00623235">
      <w:pPr>
        <w:pStyle w:val="aff1"/>
      </w:pPr>
      <w:r w:rsidRPr="00623235">
        <w:t>@route('/authors')</w:t>
      </w:r>
    </w:p>
    <w:p w:rsidR="00623235" w:rsidRPr="00D53D79" w:rsidRDefault="00623235" w:rsidP="00623235">
      <w:pPr>
        <w:pStyle w:val="aff1"/>
      </w:pPr>
      <w:r w:rsidRPr="00D53D79">
        <w:t>@view('about')</w:t>
      </w:r>
    </w:p>
    <w:p w:rsidR="00623235" w:rsidRPr="00D53D79" w:rsidRDefault="00623235" w:rsidP="00623235">
      <w:pPr>
        <w:pStyle w:val="aff1"/>
      </w:pPr>
      <w:r w:rsidRPr="00D53D79">
        <w:t>def home():</w:t>
      </w:r>
    </w:p>
    <w:p w:rsidR="00DF2384" w:rsidRPr="00D53D79" w:rsidRDefault="00623235" w:rsidP="00623235">
      <w:pPr>
        <w:pStyle w:val="aff1"/>
      </w:pPr>
      <w:r w:rsidRPr="00D53D79">
        <w:t xml:space="preserve">    return dict()</w:t>
      </w:r>
    </w:p>
    <w:p w:rsidR="00623235" w:rsidRPr="00D53D79" w:rsidRDefault="00623235" w:rsidP="00623235">
      <w:pPr>
        <w:pStyle w:val="afd"/>
      </w:pPr>
    </w:p>
    <w:p w:rsidR="00DF2384" w:rsidRDefault="00D53D79" w:rsidP="00DF2384">
      <w:pPr>
        <w:pStyle w:val="afd"/>
        <w:rPr>
          <w:lang w:val="ru-RU"/>
        </w:rPr>
      </w:pPr>
      <w:r>
        <w:t>alg</w:t>
      </w:r>
      <w:r w:rsidRPr="00D53D79">
        <w:rPr>
          <w:lang w:val="ru-RU"/>
        </w:rPr>
        <w:t>_</w:t>
      </w:r>
      <w:r>
        <w:t>crascal</w:t>
      </w:r>
      <w:r w:rsidRPr="00D53D79">
        <w:rPr>
          <w:lang w:val="ru-RU"/>
        </w:rPr>
        <w:t>.</w:t>
      </w:r>
      <w:r>
        <w:t>tpl</w:t>
      </w:r>
      <w:r w:rsidRPr="00D53D79">
        <w:rPr>
          <w:lang w:val="ru-RU"/>
        </w:rPr>
        <w:t xml:space="preserve"> </w:t>
      </w:r>
      <w:r>
        <w:rPr>
          <w:lang w:val="ru-RU"/>
        </w:rPr>
        <w:t>(Страница решения алгоритмом Краскала)</w:t>
      </w:r>
    </w:p>
    <w:p w:rsidR="00D53D79" w:rsidRPr="00D53D79" w:rsidRDefault="00D53D79" w:rsidP="00D53D79">
      <w:pPr>
        <w:pStyle w:val="aff1"/>
      </w:pPr>
      <w:r w:rsidRPr="00D53D79">
        <w:t>% rebase('layout.tpl', title="</w:t>
      </w:r>
      <w:r w:rsidRPr="00D53D79">
        <w:rPr>
          <w:lang w:val="ru-RU"/>
        </w:rPr>
        <w:t>Метод</w:t>
      </w:r>
      <w:r w:rsidRPr="00D53D79">
        <w:t xml:space="preserve"> </w:t>
      </w:r>
      <w:r w:rsidRPr="00D53D79">
        <w:rPr>
          <w:lang w:val="ru-RU"/>
        </w:rPr>
        <w:t>Краскала</w:t>
      </w:r>
      <w:r w:rsidRPr="00D53D79">
        <w:t>")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>&lt;script src="/static/scripts/mermaid.min.js"&gt;&lt;/script&gt;</w:t>
      </w:r>
    </w:p>
    <w:p w:rsidR="00D53D79" w:rsidRPr="00D53D79" w:rsidRDefault="00D53D79" w:rsidP="00D53D79">
      <w:pPr>
        <w:pStyle w:val="aff1"/>
      </w:pPr>
      <w:r w:rsidRPr="00D53D79">
        <w:t>&lt;script src="/static/scripts/html2canvas.min.js"&gt;&lt;/script&gt;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>&lt;script&gt;</w:t>
      </w:r>
    </w:p>
    <w:p w:rsidR="00D53D79" w:rsidRPr="00D53D79" w:rsidRDefault="00D53D79" w:rsidP="00D53D79">
      <w:pPr>
        <w:pStyle w:val="aff1"/>
      </w:pPr>
      <w:r w:rsidRPr="00D53D79">
        <w:t xml:space="preserve">    document.addEventListener('DOMContentLoaded', function () {</w:t>
      </w:r>
    </w:p>
    <w:p w:rsidR="00D53D79" w:rsidRPr="00D53D79" w:rsidRDefault="00D53D79" w:rsidP="00D53D79">
      <w:pPr>
        <w:pStyle w:val="aff1"/>
      </w:pPr>
      <w:r w:rsidRPr="00D53D79">
        <w:t xml:space="preserve">        mermaid.initialize({startOnLoad: true});</w:t>
      </w:r>
    </w:p>
    <w:p w:rsidR="00D53D79" w:rsidRPr="00D53D79" w:rsidRDefault="00D53D79" w:rsidP="00D53D79">
      <w:pPr>
        <w:pStyle w:val="aff1"/>
      </w:pPr>
      <w:r w:rsidRPr="00D53D79">
        <w:t xml:space="preserve">    });&lt;/script&gt;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>&lt;script&gt;</w:t>
      </w: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>&lt;/script&gt;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>&lt;script&gt;</w:t>
      </w: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/// Форматирование строки матрицы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function formatMatrix(value) {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    return value.replace(' ', '') // Удаление всех пробелов, которые вводит пользователь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}</w:t>
      </w: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/// Проверка матрицы на корректность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function isCorrectMatrix(value) {</w:t>
      </w:r>
    </w:p>
    <w:p w:rsidR="00D53D79" w:rsidRPr="00D53D79" w:rsidRDefault="00D53D79" w:rsidP="00D53D79">
      <w:pPr>
        <w:pStyle w:val="aff1"/>
      </w:pPr>
      <w:r w:rsidRPr="00D53D79">
        <w:rPr>
          <w:lang w:val="ru-RU"/>
        </w:rPr>
        <w:lastRenderedPageBreak/>
        <w:t xml:space="preserve">        </w:t>
      </w:r>
      <w:r w:rsidRPr="00D53D79">
        <w:t>let matrix = parseMatrix(value)</w:t>
      </w:r>
    </w:p>
    <w:p w:rsidR="00D53D79" w:rsidRPr="00D53D79" w:rsidRDefault="00D53D79" w:rsidP="00D53D79">
      <w:pPr>
        <w:pStyle w:val="aff1"/>
      </w:pPr>
      <w:r w:rsidRPr="00D53D79">
        <w:t xml:space="preserve">        console.log(matrix)</w:t>
      </w:r>
    </w:p>
    <w:p w:rsidR="00D53D79" w:rsidRPr="00D53D79" w:rsidRDefault="00D53D79" w:rsidP="00D53D79">
      <w:pPr>
        <w:pStyle w:val="aff1"/>
      </w:pPr>
      <w:r w:rsidRPr="00D53D79">
        <w:t xml:space="preserve">        for (const arr of matrix) {</w:t>
      </w:r>
    </w:p>
    <w:p w:rsidR="00D53D79" w:rsidRPr="00D53D79" w:rsidRDefault="00D53D79" w:rsidP="00D53D79">
      <w:pPr>
        <w:pStyle w:val="aff1"/>
      </w:pPr>
      <w:r w:rsidRPr="00D53D79">
        <w:t xml:space="preserve">            if (arr.length !== matrix.length || isNaN(arr.slice(-1)[0])) {</w:t>
      </w:r>
    </w:p>
    <w:p w:rsidR="00D53D79" w:rsidRPr="00D53D79" w:rsidRDefault="00D53D79" w:rsidP="00D53D79">
      <w:pPr>
        <w:pStyle w:val="aff1"/>
      </w:pPr>
      <w:r w:rsidRPr="00D53D79">
        <w:t xml:space="preserve">                document.getElementById("alert").style.display = "block"</w:t>
      </w:r>
    </w:p>
    <w:p w:rsidR="00D53D79" w:rsidRPr="00D53D79" w:rsidRDefault="00D53D79" w:rsidP="00D53D79">
      <w:pPr>
        <w:pStyle w:val="aff1"/>
      </w:pPr>
      <w:r w:rsidRPr="00D53D79">
        <w:t xml:space="preserve">                document.getElementById("alert_message").textContent = "</w:t>
      </w:r>
      <w:r w:rsidRPr="00D53D79">
        <w:rPr>
          <w:lang w:val="ru-RU"/>
        </w:rPr>
        <w:t>Матрица</w:t>
      </w:r>
      <w:r w:rsidRPr="00D53D79">
        <w:t xml:space="preserve"> </w:t>
      </w:r>
      <w:r w:rsidRPr="00D53D79">
        <w:rPr>
          <w:lang w:val="ru-RU"/>
        </w:rPr>
        <w:t>должна</w:t>
      </w:r>
      <w:r w:rsidRPr="00D53D79">
        <w:t xml:space="preserve"> </w:t>
      </w:r>
      <w:r w:rsidRPr="00D53D79">
        <w:rPr>
          <w:lang w:val="ru-RU"/>
        </w:rPr>
        <w:t>быть</w:t>
      </w:r>
      <w:r w:rsidRPr="00D53D79">
        <w:t xml:space="preserve"> </w:t>
      </w:r>
      <w:r w:rsidRPr="00D53D79">
        <w:rPr>
          <w:lang w:val="ru-RU"/>
        </w:rPr>
        <w:t>квадратной</w:t>
      </w:r>
      <w:r w:rsidRPr="00D53D79">
        <w:t>"</w:t>
      </w:r>
    </w:p>
    <w:p w:rsidR="00D53D79" w:rsidRPr="00D53D79" w:rsidRDefault="00D53D79" w:rsidP="00D53D79">
      <w:pPr>
        <w:pStyle w:val="aff1"/>
      </w:pPr>
      <w:r w:rsidRPr="00D53D79">
        <w:t xml:space="preserve">                return false;</w:t>
      </w:r>
    </w:p>
    <w:p w:rsidR="00D53D79" w:rsidRPr="00D53D79" w:rsidRDefault="00D53D79" w:rsidP="00D53D79">
      <w:pPr>
        <w:pStyle w:val="aff1"/>
      </w:pPr>
      <w:r w:rsidRPr="00D53D79">
        <w:t xml:space="preserve">            }</w:t>
      </w:r>
    </w:p>
    <w:p w:rsidR="00D53D79" w:rsidRPr="00D53D79" w:rsidRDefault="00D53D79" w:rsidP="00D53D79">
      <w:pPr>
        <w:pStyle w:val="aff1"/>
      </w:pPr>
      <w:r w:rsidRPr="00D53D79">
        <w:t xml:space="preserve">        }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 xml:space="preserve">        for (let i = 0; i &lt; matrix.length; i++) {</w:t>
      </w:r>
    </w:p>
    <w:p w:rsidR="00D53D79" w:rsidRPr="00D53D79" w:rsidRDefault="00D53D79" w:rsidP="00D53D79">
      <w:pPr>
        <w:pStyle w:val="aff1"/>
      </w:pPr>
      <w:r w:rsidRPr="00D53D79">
        <w:t xml:space="preserve">            for (let j = i; j &lt; matrix.length; j++) {</w:t>
      </w:r>
    </w:p>
    <w:p w:rsidR="00D53D79" w:rsidRPr="00D53D79" w:rsidRDefault="00D53D79" w:rsidP="00D53D79">
      <w:pPr>
        <w:pStyle w:val="aff1"/>
      </w:pPr>
      <w:r w:rsidRPr="00D53D79">
        <w:t xml:space="preserve">              if (i === j &amp;&amp; matrix[i][j] !== 0){</w:t>
      </w:r>
    </w:p>
    <w:p w:rsidR="00D53D79" w:rsidRPr="00D53D79" w:rsidRDefault="00D53D79" w:rsidP="00D53D79">
      <w:pPr>
        <w:pStyle w:val="aff1"/>
      </w:pPr>
      <w:r w:rsidRPr="00D53D79">
        <w:t xml:space="preserve">                  document.getElementById("alert").style.display = "block"</w:t>
      </w:r>
    </w:p>
    <w:p w:rsidR="00D53D79" w:rsidRPr="00D53D79" w:rsidRDefault="00D53D79" w:rsidP="00D53D79">
      <w:pPr>
        <w:pStyle w:val="aff1"/>
      </w:pPr>
      <w:r w:rsidRPr="00D53D79">
        <w:t xml:space="preserve">                  document.getElementById("alert_message").textContent = "</w:t>
      </w:r>
      <w:r w:rsidRPr="00D53D79">
        <w:rPr>
          <w:lang w:val="ru-RU"/>
        </w:rPr>
        <w:t>Диагональ</w:t>
      </w:r>
      <w:r w:rsidRPr="00D53D79">
        <w:t xml:space="preserve"> </w:t>
      </w:r>
      <w:r w:rsidRPr="00D53D79">
        <w:rPr>
          <w:lang w:val="ru-RU"/>
        </w:rPr>
        <w:t>матрицы</w:t>
      </w:r>
      <w:r w:rsidRPr="00D53D79">
        <w:t xml:space="preserve"> </w:t>
      </w:r>
      <w:r w:rsidRPr="00D53D79">
        <w:rPr>
          <w:lang w:val="ru-RU"/>
        </w:rPr>
        <w:t>должна</w:t>
      </w:r>
      <w:r w:rsidRPr="00D53D79">
        <w:t xml:space="preserve"> </w:t>
      </w:r>
      <w:r w:rsidRPr="00D53D79">
        <w:rPr>
          <w:lang w:val="ru-RU"/>
        </w:rPr>
        <w:t>быть</w:t>
      </w:r>
      <w:r w:rsidRPr="00D53D79">
        <w:t xml:space="preserve"> </w:t>
      </w:r>
      <w:r w:rsidRPr="00D53D79">
        <w:rPr>
          <w:lang w:val="ru-RU"/>
        </w:rPr>
        <w:t>равна</w:t>
      </w:r>
      <w:r w:rsidRPr="00D53D79">
        <w:t xml:space="preserve"> </w:t>
      </w:r>
      <w:r w:rsidRPr="00D53D79">
        <w:rPr>
          <w:lang w:val="ru-RU"/>
        </w:rPr>
        <w:t>нулю</w:t>
      </w:r>
      <w:r w:rsidRPr="00D53D79">
        <w:t>"</w:t>
      </w:r>
    </w:p>
    <w:p w:rsidR="00D53D79" w:rsidRPr="00D53D79" w:rsidRDefault="00D53D79" w:rsidP="00D53D79">
      <w:pPr>
        <w:pStyle w:val="aff1"/>
      </w:pPr>
      <w:r w:rsidRPr="00D53D79">
        <w:t xml:space="preserve">                  return false;</w:t>
      </w:r>
    </w:p>
    <w:p w:rsidR="00D53D79" w:rsidRPr="00D53D79" w:rsidRDefault="00D53D79" w:rsidP="00D53D79">
      <w:pPr>
        <w:pStyle w:val="aff1"/>
      </w:pPr>
      <w:r w:rsidRPr="00D53D79">
        <w:t xml:space="preserve">              }</w:t>
      </w:r>
    </w:p>
    <w:p w:rsidR="00D53D79" w:rsidRPr="00D53D79" w:rsidRDefault="00D53D79" w:rsidP="00D53D79">
      <w:pPr>
        <w:pStyle w:val="aff1"/>
      </w:pPr>
      <w:r w:rsidRPr="00D53D79">
        <w:t xml:space="preserve">              if (matrix[i][j] !== matrix[j][i]) {</w:t>
      </w:r>
    </w:p>
    <w:p w:rsidR="00D53D79" w:rsidRPr="00D53D79" w:rsidRDefault="00D53D79" w:rsidP="00D53D79">
      <w:pPr>
        <w:pStyle w:val="aff1"/>
      </w:pPr>
      <w:r w:rsidRPr="00D53D79">
        <w:t xml:space="preserve">                    document.getElementById("alert").style.display = "block"</w:t>
      </w:r>
    </w:p>
    <w:p w:rsidR="00D53D79" w:rsidRPr="00D53D79" w:rsidRDefault="00D53D79" w:rsidP="00D53D79">
      <w:pPr>
        <w:pStyle w:val="aff1"/>
      </w:pPr>
      <w:r w:rsidRPr="00D53D79">
        <w:t xml:space="preserve">                    document.getElementById("alert_message").textContent = "</w:t>
      </w:r>
      <w:r w:rsidRPr="00D53D79">
        <w:rPr>
          <w:lang w:val="ru-RU"/>
        </w:rPr>
        <w:t>Матрица</w:t>
      </w:r>
      <w:r w:rsidRPr="00D53D79">
        <w:t xml:space="preserve"> </w:t>
      </w:r>
      <w:r w:rsidRPr="00D53D79">
        <w:rPr>
          <w:lang w:val="ru-RU"/>
        </w:rPr>
        <w:t>должна</w:t>
      </w:r>
      <w:r w:rsidRPr="00D53D79">
        <w:t xml:space="preserve"> </w:t>
      </w:r>
      <w:r w:rsidRPr="00D53D79">
        <w:rPr>
          <w:lang w:val="ru-RU"/>
        </w:rPr>
        <w:t>быть</w:t>
      </w:r>
      <w:r w:rsidRPr="00D53D79">
        <w:t xml:space="preserve"> </w:t>
      </w:r>
      <w:r w:rsidRPr="00D53D79">
        <w:rPr>
          <w:lang w:val="ru-RU"/>
        </w:rPr>
        <w:t>симметричной</w:t>
      </w:r>
      <w:r w:rsidRPr="00D53D79">
        <w:t>"</w:t>
      </w:r>
    </w:p>
    <w:p w:rsidR="00D53D79" w:rsidRPr="00D53D79" w:rsidRDefault="00D53D79" w:rsidP="00D53D79">
      <w:pPr>
        <w:pStyle w:val="aff1"/>
      </w:pPr>
      <w:r w:rsidRPr="00D53D79">
        <w:t xml:space="preserve">                    return false;</w:t>
      </w:r>
    </w:p>
    <w:p w:rsidR="00D53D79" w:rsidRPr="00D53D79" w:rsidRDefault="00D53D79" w:rsidP="00D53D79">
      <w:pPr>
        <w:pStyle w:val="aff1"/>
      </w:pPr>
      <w:r w:rsidRPr="00D53D79">
        <w:t xml:space="preserve">              }</w:t>
      </w:r>
    </w:p>
    <w:p w:rsidR="00D53D79" w:rsidRPr="00D53D79" w:rsidRDefault="00D53D79" w:rsidP="00D53D79">
      <w:pPr>
        <w:pStyle w:val="aff1"/>
      </w:pPr>
      <w:r w:rsidRPr="00D53D79">
        <w:t xml:space="preserve">            }</w:t>
      </w:r>
    </w:p>
    <w:p w:rsidR="00D53D79" w:rsidRPr="00D53D79" w:rsidRDefault="00D53D79" w:rsidP="00D53D79">
      <w:pPr>
        <w:pStyle w:val="aff1"/>
      </w:pPr>
      <w:r w:rsidRPr="00D53D79">
        <w:t xml:space="preserve">        }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 xml:space="preserve">        document.getElementById("alert").style.display = "none"</w:t>
      </w:r>
    </w:p>
    <w:p w:rsidR="00D53D79" w:rsidRPr="00D53D79" w:rsidRDefault="00D53D79" w:rsidP="00D53D79">
      <w:pPr>
        <w:pStyle w:val="aff1"/>
      </w:pPr>
      <w:r w:rsidRPr="00D53D79">
        <w:t xml:space="preserve">        return true;</w:t>
      </w:r>
    </w:p>
    <w:p w:rsidR="00D53D79" w:rsidRPr="00D53D79" w:rsidRDefault="00D53D79" w:rsidP="00D53D79">
      <w:pPr>
        <w:pStyle w:val="aff1"/>
      </w:pPr>
      <w:r w:rsidRPr="00D53D79">
        <w:t xml:space="preserve">    }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lastRenderedPageBreak/>
        <w:t xml:space="preserve">    function parseMatrix(input) {</w:t>
      </w:r>
    </w:p>
    <w:p w:rsidR="00D53D79" w:rsidRPr="00D53D79" w:rsidRDefault="00D53D79" w:rsidP="00D53D79">
      <w:pPr>
        <w:pStyle w:val="aff1"/>
      </w:pPr>
      <w:r w:rsidRPr="00D53D79">
        <w:t xml:space="preserve">        const rows = input.split('\n');</w:t>
      </w:r>
    </w:p>
    <w:p w:rsidR="00D53D79" w:rsidRPr="00D53D79" w:rsidRDefault="00D53D79" w:rsidP="00D53D79">
      <w:pPr>
        <w:pStyle w:val="aff1"/>
      </w:pPr>
      <w:r w:rsidRPr="00D53D79">
        <w:t xml:space="preserve">        const matrix = [];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 xml:space="preserve">        for (let i = 0; i &lt; rows.length; i++) {</w:t>
      </w:r>
    </w:p>
    <w:p w:rsidR="00D53D79" w:rsidRPr="00D53D79" w:rsidRDefault="00D53D79" w:rsidP="00D53D79">
      <w:pPr>
        <w:pStyle w:val="aff1"/>
      </w:pPr>
      <w:r w:rsidRPr="00D53D79">
        <w:t xml:space="preserve">            const rowValues = rows[i].split(',');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 xml:space="preserve">            // </w:t>
      </w:r>
      <w:r w:rsidRPr="00D53D79">
        <w:rPr>
          <w:lang w:val="ru-RU"/>
        </w:rPr>
        <w:t>Преобразование</w:t>
      </w:r>
      <w:r w:rsidRPr="00D53D79">
        <w:t xml:space="preserve"> </w:t>
      </w:r>
      <w:r w:rsidRPr="00D53D79">
        <w:rPr>
          <w:lang w:val="ru-RU"/>
        </w:rPr>
        <w:t>строковых</w:t>
      </w:r>
      <w:r w:rsidRPr="00D53D79">
        <w:t xml:space="preserve"> </w:t>
      </w:r>
      <w:r w:rsidRPr="00D53D79">
        <w:rPr>
          <w:lang w:val="ru-RU"/>
        </w:rPr>
        <w:t>значений</w:t>
      </w:r>
      <w:r w:rsidRPr="00D53D79">
        <w:t xml:space="preserve"> </w:t>
      </w:r>
      <w:r w:rsidRPr="00D53D79">
        <w:rPr>
          <w:lang w:val="ru-RU"/>
        </w:rPr>
        <w:t>в</w:t>
      </w:r>
      <w:r w:rsidRPr="00D53D79">
        <w:t xml:space="preserve"> </w:t>
      </w:r>
      <w:r w:rsidRPr="00D53D79">
        <w:rPr>
          <w:lang w:val="ru-RU"/>
        </w:rPr>
        <w:t>числа</w:t>
      </w:r>
    </w:p>
    <w:p w:rsidR="00D53D79" w:rsidRPr="00D53D79" w:rsidRDefault="00D53D79" w:rsidP="00D53D79">
      <w:pPr>
        <w:pStyle w:val="aff1"/>
      </w:pPr>
      <w:r w:rsidRPr="00D53D79">
        <w:t xml:space="preserve">            const parsedRow = rowValues.map((value) =&gt; parseFloat(value));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 xml:space="preserve">            matrix.push(parsedRow);</w:t>
      </w:r>
    </w:p>
    <w:p w:rsidR="00D53D79" w:rsidRPr="00D53D79" w:rsidRDefault="00D53D79" w:rsidP="00D53D79">
      <w:pPr>
        <w:pStyle w:val="aff1"/>
      </w:pPr>
      <w:r w:rsidRPr="00D53D79">
        <w:t xml:space="preserve">        }</w:t>
      </w:r>
    </w:p>
    <w:p w:rsidR="00D53D79" w:rsidRPr="00D53D79" w:rsidRDefault="00D53D79" w:rsidP="00D53D79">
      <w:pPr>
        <w:pStyle w:val="aff1"/>
      </w:pPr>
      <w:r w:rsidRPr="00D53D79">
        <w:t xml:space="preserve">        return matrix;</w:t>
      </w:r>
    </w:p>
    <w:p w:rsidR="00D53D79" w:rsidRPr="00D53D79" w:rsidRDefault="00D53D79" w:rsidP="00D53D79">
      <w:pPr>
        <w:pStyle w:val="aff1"/>
      </w:pPr>
      <w:r w:rsidRPr="00D53D79">
        <w:t xml:space="preserve">    }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 xml:space="preserve">    /// </w:t>
      </w:r>
      <w:r w:rsidRPr="00D53D79">
        <w:rPr>
          <w:lang w:val="ru-RU"/>
        </w:rPr>
        <w:t>Отображение</w:t>
      </w:r>
      <w:r w:rsidRPr="00D53D79">
        <w:t xml:space="preserve"> </w:t>
      </w:r>
      <w:r w:rsidRPr="00D53D79">
        <w:rPr>
          <w:lang w:val="ru-RU"/>
        </w:rPr>
        <w:t>графа</w:t>
      </w:r>
    </w:p>
    <w:p w:rsidR="00D53D79" w:rsidRPr="00D53D79" w:rsidRDefault="00D53D79" w:rsidP="00D53D79">
      <w:pPr>
        <w:pStyle w:val="aff1"/>
      </w:pPr>
      <w:r w:rsidRPr="00D53D79">
        <w:t xml:space="preserve">    async function drawGraph(value) {</w:t>
      </w:r>
    </w:p>
    <w:p w:rsidR="00D53D79" w:rsidRPr="00D53D79" w:rsidRDefault="00D53D79" w:rsidP="00D53D79">
      <w:pPr>
        <w:pStyle w:val="aff1"/>
      </w:pPr>
      <w:r w:rsidRPr="00D53D79">
        <w:t xml:space="preserve">        let matrix = parseMatrix(value)</w:t>
      </w:r>
    </w:p>
    <w:p w:rsidR="00D53D79" w:rsidRPr="00D53D79" w:rsidRDefault="00D53D79" w:rsidP="00D53D79">
      <w:pPr>
        <w:pStyle w:val="aff1"/>
      </w:pPr>
      <w:r w:rsidRPr="00D53D79">
        <w:t xml:space="preserve">        var graph = "graph LR\n"</w:t>
      </w:r>
    </w:p>
    <w:p w:rsidR="00D53D79" w:rsidRPr="00D53D79" w:rsidRDefault="00D53D79" w:rsidP="00D53D79">
      <w:pPr>
        <w:pStyle w:val="aff1"/>
      </w:pPr>
      <w:r w:rsidRPr="00D53D79">
        <w:t xml:space="preserve">        for (let i = 0; i &lt; matrix.length; i++) {</w:t>
      </w:r>
    </w:p>
    <w:p w:rsidR="00D53D79" w:rsidRPr="00D53D79" w:rsidRDefault="00D53D79" w:rsidP="00D53D79">
      <w:pPr>
        <w:pStyle w:val="aff1"/>
      </w:pPr>
      <w:r w:rsidRPr="00D53D79">
        <w:t xml:space="preserve">            const row = matrix[i];</w:t>
      </w:r>
    </w:p>
    <w:p w:rsidR="00D53D79" w:rsidRPr="00D53D79" w:rsidRDefault="00D53D79" w:rsidP="00D53D79">
      <w:pPr>
        <w:pStyle w:val="aff1"/>
      </w:pPr>
      <w:r w:rsidRPr="00D53D79">
        <w:t xml:space="preserve">            for (let j = i + 1; j &lt; row.length; j++) {</w:t>
      </w:r>
    </w:p>
    <w:p w:rsidR="00D53D79" w:rsidRPr="00D53D79" w:rsidRDefault="00D53D79" w:rsidP="00D53D79">
      <w:pPr>
        <w:pStyle w:val="aff1"/>
      </w:pPr>
      <w:r w:rsidRPr="00D53D79">
        <w:t xml:space="preserve">                const weight = row[j];</w:t>
      </w:r>
    </w:p>
    <w:p w:rsidR="00D53D79" w:rsidRPr="00D53D79" w:rsidRDefault="00D53D79" w:rsidP="00D53D79">
      <w:pPr>
        <w:pStyle w:val="aff1"/>
      </w:pPr>
      <w:r w:rsidRPr="00D53D79">
        <w:t xml:space="preserve">                if (weight &gt; 0) {</w:t>
      </w:r>
    </w:p>
    <w:p w:rsidR="00D53D79" w:rsidRPr="00D53D79" w:rsidRDefault="00D53D79" w:rsidP="00D53D79">
      <w:pPr>
        <w:pStyle w:val="aff1"/>
      </w:pPr>
      <w:r w:rsidRPr="00D53D79">
        <w:t xml:space="preserve">                    graph += `${i + 1} -- ${weight} --- ${j + 1}\n`</w:t>
      </w:r>
    </w:p>
    <w:p w:rsidR="00D53D79" w:rsidRPr="00D53D79" w:rsidRDefault="00D53D79" w:rsidP="00D53D79">
      <w:pPr>
        <w:pStyle w:val="aff1"/>
      </w:pPr>
      <w:r w:rsidRPr="00D53D79">
        <w:t xml:space="preserve">                }</w:t>
      </w:r>
    </w:p>
    <w:p w:rsidR="00D53D79" w:rsidRPr="00D53D79" w:rsidRDefault="00D53D79" w:rsidP="00D53D79">
      <w:pPr>
        <w:pStyle w:val="aff1"/>
      </w:pPr>
      <w:r w:rsidRPr="00D53D79">
        <w:t xml:space="preserve">            }</w:t>
      </w:r>
    </w:p>
    <w:p w:rsidR="00D53D79" w:rsidRPr="00D53D79" w:rsidRDefault="00D53D79" w:rsidP="00D53D79">
      <w:pPr>
        <w:pStyle w:val="aff1"/>
      </w:pPr>
      <w:r w:rsidRPr="00D53D79">
        <w:t xml:space="preserve">        }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 xml:space="preserve">        let output = document.getElementById("graph_parent");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 xml:space="preserve">        const {svg} = await mermaid.render("graph_view", graph);</w:t>
      </w:r>
    </w:p>
    <w:p w:rsidR="00D53D79" w:rsidRPr="00D53D79" w:rsidRDefault="00D53D79" w:rsidP="00D53D79">
      <w:pPr>
        <w:pStyle w:val="aff1"/>
      </w:pPr>
      <w:r w:rsidRPr="00D53D79">
        <w:t xml:space="preserve">        output.innerHTML = `&lt;div id="graph_view" class="mermaid"&gt;${svg}&lt;/div&gt;`;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lastRenderedPageBreak/>
        <w:t xml:space="preserve">    </w:t>
      </w:r>
      <w:r w:rsidRPr="00D53D79">
        <w:rPr>
          <w:lang w:val="ru-RU"/>
        </w:rPr>
        <w:t>}</w:t>
      </w: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/// Сохранения решения в виде картинки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function printSolution()</w:t>
      </w:r>
    </w:p>
    <w:p w:rsidR="00D53D79" w:rsidRPr="00D53D79" w:rsidRDefault="00D53D79" w:rsidP="00D53D79">
      <w:pPr>
        <w:pStyle w:val="aff1"/>
      </w:pPr>
      <w:r w:rsidRPr="00D53D79">
        <w:rPr>
          <w:lang w:val="ru-RU"/>
        </w:rPr>
        <w:t xml:space="preserve">    </w:t>
      </w:r>
      <w:r w:rsidRPr="00D53D79">
        <w:t>{</w:t>
      </w:r>
    </w:p>
    <w:p w:rsidR="00D53D79" w:rsidRPr="00D53D79" w:rsidRDefault="00D53D79" w:rsidP="00D53D79">
      <w:pPr>
        <w:pStyle w:val="aff1"/>
      </w:pPr>
      <w:r w:rsidRPr="00D53D79">
        <w:t xml:space="preserve">      html2canvas(document.querySelector("#solution")).then(canvas =&gt; {</w:t>
      </w:r>
    </w:p>
    <w:p w:rsidR="00D53D79" w:rsidRPr="00D53D79" w:rsidRDefault="00D53D79" w:rsidP="00D53D79">
      <w:pPr>
        <w:pStyle w:val="aff1"/>
      </w:pPr>
      <w:r w:rsidRPr="00D53D79">
        <w:t xml:space="preserve">            var a = document.createElement('a');</w:t>
      </w:r>
    </w:p>
    <w:p w:rsidR="00D53D79" w:rsidRPr="00D53D79" w:rsidRDefault="00D53D79" w:rsidP="00D53D79">
      <w:pPr>
        <w:pStyle w:val="aff1"/>
      </w:pPr>
      <w:r w:rsidRPr="00D53D79">
        <w:t xml:space="preserve">            // toDataURL defaults to png, so we need to request a jpeg, then convert for file download.</w:t>
      </w:r>
    </w:p>
    <w:p w:rsidR="00D53D79" w:rsidRPr="00D53D79" w:rsidRDefault="00D53D79" w:rsidP="00D53D79">
      <w:pPr>
        <w:pStyle w:val="aff1"/>
      </w:pPr>
      <w:r w:rsidRPr="00D53D79">
        <w:t xml:space="preserve">            a.href = canvas.toDataURL("image/jpeg").replace("image/jpeg", "image/octet-stream");</w:t>
      </w:r>
    </w:p>
    <w:p w:rsidR="00D53D79" w:rsidRPr="00D53D79" w:rsidRDefault="00D53D79" w:rsidP="00D53D79">
      <w:pPr>
        <w:pStyle w:val="aff1"/>
      </w:pPr>
      <w:r w:rsidRPr="00D53D79">
        <w:t xml:space="preserve">            a.download = 'solution.jpg';</w:t>
      </w:r>
    </w:p>
    <w:p w:rsidR="00D53D79" w:rsidRPr="00D53D79" w:rsidRDefault="00D53D79" w:rsidP="00D53D79">
      <w:pPr>
        <w:pStyle w:val="aff1"/>
      </w:pPr>
      <w:r w:rsidRPr="00D53D79">
        <w:t xml:space="preserve">            a.click();</w:t>
      </w:r>
    </w:p>
    <w:p w:rsidR="00D53D79" w:rsidRPr="00D53D79" w:rsidRDefault="00D53D79" w:rsidP="00D53D79">
      <w:pPr>
        <w:pStyle w:val="aff1"/>
      </w:pPr>
      <w:r w:rsidRPr="00D53D79">
        <w:t xml:space="preserve">        });</w:t>
      </w:r>
    </w:p>
    <w:p w:rsidR="00D53D79" w:rsidRPr="00D53D79" w:rsidRDefault="00D53D79" w:rsidP="00D53D79">
      <w:pPr>
        <w:pStyle w:val="aff1"/>
      </w:pPr>
      <w:r w:rsidRPr="00D53D79">
        <w:t xml:space="preserve">    }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 xml:space="preserve">    /// </w:t>
      </w:r>
      <w:r w:rsidRPr="00D53D79">
        <w:rPr>
          <w:lang w:val="ru-RU"/>
        </w:rPr>
        <w:t>Генерация</w:t>
      </w:r>
      <w:r w:rsidRPr="00D53D79">
        <w:t xml:space="preserve"> </w:t>
      </w:r>
      <w:r w:rsidRPr="00D53D79">
        <w:rPr>
          <w:lang w:val="ru-RU"/>
        </w:rPr>
        <w:t>данных</w:t>
      </w:r>
      <w:r w:rsidRPr="00D53D79">
        <w:t xml:space="preserve"> </w:t>
      </w:r>
      <w:r w:rsidRPr="00D53D79">
        <w:rPr>
          <w:lang w:val="ru-RU"/>
        </w:rPr>
        <w:t>для</w:t>
      </w:r>
      <w:r w:rsidRPr="00D53D79">
        <w:t xml:space="preserve"> </w:t>
      </w:r>
      <w:r w:rsidRPr="00D53D79">
        <w:rPr>
          <w:lang w:val="ru-RU"/>
        </w:rPr>
        <w:t>задачи</w:t>
      </w:r>
    </w:p>
    <w:p w:rsidR="00D53D79" w:rsidRPr="00D53D79" w:rsidRDefault="00D53D79" w:rsidP="00D53D79">
      <w:pPr>
        <w:pStyle w:val="aff1"/>
      </w:pPr>
      <w:r w:rsidRPr="00D53D79">
        <w:t xml:space="preserve">    async function generateData(event){</w:t>
      </w:r>
    </w:p>
    <w:p w:rsidR="00D53D79" w:rsidRPr="00D53D79" w:rsidRDefault="00D53D79" w:rsidP="00D53D79">
      <w:pPr>
        <w:pStyle w:val="aff1"/>
      </w:pPr>
      <w:r w:rsidRPr="00D53D79">
        <w:t xml:space="preserve">        event.preventDefault()</w:t>
      </w:r>
    </w:p>
    <w:p w:rsidR="00D53D79" w:rsidRPr="00D53D79" w:rsidRDefault="00D53D79" w:rsidP="00D53D79">
      <w:pPr>
        <w:pStyle w:val="aff1"/>
      </w:pPr>
      <w:r w:rsidRPr="00D53D79">
        <w:t xml:space="preserve">        const response = await fetch("/gen_crascal_data");</w:t>
      </w:r>
    </w:p>
    <w:p w:rsidR="00D53D79" w:rsidRPr="00D53D79" w:rsidRDefault="00D53D79" w:rsidP="00D53D79">
      <w:pPr>
        <w:pStyle w:val="aff1"/>
      </w:pPr>
      <w:r w:rsidRPr="00D53D79">
        <w:t xml:space="preserve">        const matrixStr = await response.text()</w:t>
      </w:r>
    </w:p>
    <w:p w:rsidR="00D53D79" w:rsidRPr="00D53D79" w:rsidRDefault="00D53D79" w:rsidP="00D53D79">
      <w:pPr>
        <w:pStyle w:val="aff1"/>
      </w:pPr>
      <w:r w:rsidRPr="00D53D79">
        <w:t xml:space="preserve">        document.getElementById("matrix").textContent = matrixStr</w:t>
      </w:r>
    </w:p>
    <w:p w:rsidR="00D53D79" w:rsidRPr="00D53D79" w:rsidRDefault="00D53D79" w:rsidP="00D53D79">
      <w:pPr>
        <w:pStyle w:val="aff1"/>
      </w:pPr>
      <w:r w:rsidRPr="00D53D79">
        <w:t xml:space="preserve">        await drawGraph(matrixStr)</w:t>
      </w:r>
    </w:p>
    <w:p w:rsidR="00D53D79" w:rsidRPr="00D53D79" w:rsidRDefault="00D53D79" w:rsidP="00D53D79">
      <w:pPr>
        <w:pStyle w:val="aff1"/>
      </w:pPr>
      <w:r w:rsidRPr="00D53D79">
        <w:t xml:space="preserve">    }</w:t>
      </w:r>
    </w:p>
    <w:p w:rsidR="00D53D79" w:rsidRPr="00D53D79" w:rsidRDefault="00D53D79" w:rsidP="00D53D79">
      <w:pPr>
        <w:pStyle w:val="aff1"/>
      </w:pPr>
      <w:r w:rsidRPr="00D53D79">
        <w:t>&lt;/script&gt;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>&lt;div class="px-12"&gt;</w:t>
      </w:r>
    </w:p>
    <w:p w:rsidR="00D53D79" w:rsidRPr="00D53D79" w:rsidRDefault="00D53D79" w:rsidP="00D53D79">
      <w:pPr>
        <w:pStyle w:val="aff1"/>
      </w:pPr>
      <w:r w:rsidRPr="00D53D79">
        <w:t xml:space="preserve">    &lt;h2 class="text-3xl font-semibold text-gray-800 my-12"&gt;</w:t>
      </w:r>
      <w:r w:rsidRPr="00D53D79">
        <w:rPr>
          <w:lang w:val="ru-RU"/>
        </w:rPr>
        <w:t>Алгоритм</w:t>
      </w:r>
      <w:r w:rsidRPr="00D53D79">
        <w:t xml:space="preserve"> </w:t>
      </w:r>
      <w:r w:rsidRPr="00D53D79">
        <w:rPr>
          <w:lang w:val="ru-RU"/>
        </w:rPr>
        <w:t>Краскала</w:t>
      </w:r>
      <w:r w:rsidRPr="00D53D79">
        <w:t>&lt;/h2&gt;</w:t>
      </w:r>
    </w:p>
    <w:p w:rsidR="00D53D79" w:rsidRPr="00D53D79" w:rsidRDefault="00D53D79" w:rsidP="00D53D79">
      <w:pPr>
        <w:pStyle w:val="aff1"/>
      </w:pPr>
      <w:r w:rsidRPr="00D53D79">
        <w:t xml:space="preserve">    &lt;div style="display: none" class="bg-orange-100 border-l-4 border-orange-500 text-orange-700 p-4" id="alert"</w:t>
      </w:r>
    </w:p>
    <w:p w:rsidR="00D53D79" w:rsidRPr="00D53D79" w:rsidRDefault="00D53D79" w:rsidP="00D53D79">
      <w:pPr>
        <w:pStyle w:val="aff1"/>
      </w:pPr>
      <w:r w:rsidRPr="00D53D79">
        <w:t xml:space="preserve">         role="alert"&gt;</w:t>
      </w:r>
    </w:p>
    <w:p w:rsidR="00D53D79" w:rsidRPr="00D53D79" w:rsidRDefault="00D53D79" w:rsidP="00D53D79">
      <w:pPr>
        <w:pStyle w:val="aff1"/>
      </w:pPr>
      <w:r w:rsidRPr="00D53D79">
        <w:t xml:space="preserve">        &lt;p class="font-bold"&gt;</w:t>
      </w:r>
      <w:r w:rsidRPr="00D53D79">
        <w:rPr>
          <w:lang w:val="ru-RU"/>
        </w:rPr>
        <w:t>К</w:t>
      </w:r>
      <w:r w:rsidRPr="00D53D79">
        <w:t xml:space="preserve"> </w:t>
      </w:r>
      <w:r w:rsidRPr="00D53D79">
        <w:rPr>
          <w:lang w:val="ru-RU"/>
        </w:rPr>
        <w:t>вниманию</w:t>
      </w:r>
      <w:r w:rsidRPr="00D53D79">
        <w:t>!&lt;/p&gt;</w:t>
      </w:r>
    </w:p>
    <w:p w:rsidR="00D53D79" w:rsidRPr="00D53D79" w:rsidRDefault="00D53D79" w:rsidP="00D53D79">
      <w:pPr>
        <w:pStyle w:val="aff1"/>
      </w:pPr>
      <w:r w:rsidRPr="00D53D79">
        <w:t xml:space="preserve">        &lt;p id="alert_message"&gt;</w:t>
      </w:r>
      <w:r w:rsidRPr="00D53D79">
        <w:rPr>
          <w:lang w:val="ru-RU"/>
        </w:rPr>
        <w:t>Введённая</w:t>
      </w:r>
      <w:r w:rsidRPr="00D53D79">
        <w:t xml:space="preserve"> </w:t>
      </w:r>
      <w:r w:rsidRPr="00D53D79">
        <w:rPr>
          <w:lang w:val="ru-RU"/>
        </w:rPr>
        <w:t>матрица</w:t>
      </w:r>
      <w:r w:rsidRPr="00D53D79">
        <w:t xml:space="preserve"> </w:t>
      </w:r>
      <w:r w:rsidRPr="00D53D79">
        <w:rPr>
          <w:lang w:val="ru-RU"/>
        </w:rPr>
        <w:t>некорректная</w:t>
      </w:r>
      <w:r w:rsidRPr="00D53D79">
        <w:t>&lt;/p&gt;</w:t>
      </w:r>
    </w:p>
    <w:p w:rsidR="00D53D79" w:rsidRPr="00D53D79" w:rsidRDefault="00D53D79" w:rsidP="00D53D79">
      <w:pPr>
        <w:pStyle w:val="aff1"/>
      </w:pPr>
      <w:r w:rsidRPr="00D53D79">
        <w:t xml:space="preserve">    &lt;/div&gt;</w:t>
      </w:r>
    </w:p>
    <w:p w:rsidR="00D53D79" w:rsidRPr="00D53D79" w:rsidRDefault="00D53D79" w:rsidP="00D53D79">
      <w:pPr>
        <w:pStyle w:val="aff1"/>
      </w:pPr>
      <w:r w:rsidRPr="00D53D79">
        <w:t xml:space="preserve">    &lt;form action="/crascal" method="post"&gt;</w:t>
      </w:r>
    </w:p>
    <w:p w:rsidR="00D53D79" w:rsidRPr="00D53D79" w:rsidRDefault="00D53D79" w:rsidP="00D53D79">
      <w:pPr>
        <w:pStyle w:val="aff1"/>
      </w:pPr>
      <w:r w:rsidRPr="00D53D79">
        <w:lastRenderedPageBreak/>
        <w:t xml:space="preserve">        &lt;div class="mt-10 grid grid-cols-1 gap-x-6 gap-y-8 sm:grid-cols-6"&gt;</w:t>
      </w:r>
    </w:p>
    <w:p w:rsidR="00D53D79" w:rsidRPr="00D53D79" w:rsidRDefault="00D53D79" w:rsidP="00D53D79">
      <w:pPr>
        <w:pStyle w:val="aff1"/>
      </w:pPr>
      <w:r w:rsidRPr="00D53D79">
        <w:t xml:space="preserve">            &lt;div class="sm:col-span-3"&gt;</w:t>
      </w:r>
    </w:p>
    <w:p w:rsidR="00D53D79" w:rsidRPr="00D53D79" w:rsidRDefault="00D53D79" w:rsidP="00D53D79">
      <w:pPr>
        <w:pStyle w:val="aff1"/>
      </w:pPr>
      <w:r w:rsidRPr="00D53D79">
        <w:t xml:space="preserve">        &lt;textarea id="matrix" name="matrix" oninput="this.value = formatMatrix(this.value); "</w:t>
      </w:r>
    </w:p>
    <w:p w:rsidR="00D53D79" w:rsidRPr="00D53D79" w:rsidRDefault="00D53D79" w:rsidP="00D53D79">
      <w:pPr>
        <w:pStyle w:val="aff1"/>
      </w:pPr>
      <w:r w:rsidRPr="00D53D79">
        <w:t xml:space="preserve">                  onchange="if (isCorrectMatrix(this.value)) drawGraph(this.value);"</w:t>
      </w:r>
    </w:p>
    <w:p w:rsidR="00D53D79" w:rsidRPr="00D53D79" w:rsidRDefault="00D53D79" w:rsidP="00D53D79">
      <w:pPr>
        <w:pStyle w:val="aff1"/>
      </w:pPr>
      <w:r w:rsidRPr="00D53D79">
        <w:t xml:space="preserve">                  class="w-full h-32 p-2 bg-white rounded shadow h-full"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t xml:space="preserve">                  </w:t>
      </w:r>
      <w:r w:rsidRPr="00D53D79">
        <w:rPr>
          <w:lang w:val="ru-RU"/>
        </w:rPr>
        <w:t>placeholder="Введите матрицу весов ребер, разделяя элементы запятыми и строки переносами строки. Матрица должна быть квадратной и симметричной, а диагональ равна 0. Пример:</w:t>
      </w:r>
    </w:p>
    <w:p w:rsidR="00D53D79" w:rsidRPr="00D53D79" w:rsidRDefault="00D53D79" w:rsidP="00D53D79">
      <w:pPr>
        <w:pStyle w:val="aff1"/>
      </w:pPr>
      <w:r w:rsidRPr="00D53D79">
        <w:t>0,1</w:t>
      </w:r>
    </w:p>
    <w:p w:rsidR="00D53D79" w:rsidRPr="00D53D79" w:rsidRDefault="00D53D79" w:rsidP="00D53D79">
      <w:pPr>
        <w:pStyle w:val="aff1"/>
      </w:pPr>
      <w:r w:rsidRPr="00D53D79">
        <w:t>1,0"&gt;{{matrix}}&lt;/textarea&gt;</w:t>
      </w:r>
    </w:p>
    <w:p w:rsidR="00D53D79" w:rsidRPr="00D53D79" w:rsidRDefault="00D53D79" w:rsidP="00D53D79">
      <w:pPr>
        <w:pStyle w:val="aff1"/>
      </w:pPr>
      <w:r w:rsidRPr="00D53D79">
        <w:t xml:space="preserve">            &lt;/div&gt;</w:t>
      </w:r>
    </w:p>
    <w:p w:rsidR="00D53D79" w:rsidRPr="00D53D79" w:rsidRDefault="00D53D79" w:rsidP="00D53D79">
      <w:pPr>
        <w:pStyle w:val="aff1"/>
      </w:pPr>
      <w:r w:rsidRPr="00D53D79">
        <w:t xml:space="preserve">            &lt;div class="sm:col-span-3"&gt;</w:t>
      </w:r>
    </w:p>
    <w:p w:rsidR="00D53D79" w:rsidRPr="00D53D79" w:rsidRDefault="00D53D79" w:rsidP="00D53D79">
      <w:pPr>
        <w:pStyle w:val="aff1"/>
      </w:pPr>
      <w:r w:rsidRPr="00D53D79">
        <w:t xml:space="preserve">                &lt;div id="graph_parent"</w:t>
      </w:r>
    </w:p>
    <w:p w:rsidR="00D53D79" w:rsidRPr="00D53D79" w:rsidRDefault="00D53D79" w:rsidP="00D53D79">
      <w:pPr>
        <w:pStyle w:val="aff1"/>
      </w:pPr>
      <w:r w:rsidRPr="00D53D79">
        <w:t xml:space="preserve">                     class="w-full h-32 p-2 bg-white rounded shadow  h-full flex items-center justify-center"&gt;</w:t>
      </w:r>
    </w:p>
    <w:p w:rsidR="00D53D79" w:rsidRPr="00D53D79" w:rsidRDefault="00D53D79" w:rsidP="00D53D79">
      <w:pPr>
        <w:pStyle w:val="aff1"/>
      </w:pPr>
      <w:r w:rsidRPr="00D53D79">
        <w:t xml:space="preserve">                    &lt;div id="graph_view" class="mermaid"&gt;</w:t>
      </w:r>
    </w:p>
    <w:p w:rsidR="00D53D79" w:rsidRPr="00D53D79" w:rsidRDefault="00D53D79" w:rsidP="00D53D79">
      <w:pPr>
        <w:pStyle w:val="aff1"/>
      </w:pPr>
      <w:r w:rsidRPr="00D53D79">
        <w:t xml:space="preserve">                        {{graph}}</w:t>
      </w:r>
    </w:p>
    <w:p w:rsidR="00D53D79" w:rsidRPr="00D53D79" w:rsidRDefault="00D53D79" w:rsidP="00D53D79">
      <w:pPr>
        <w:pStyle w:val="aff1"/>
      </w:pPr>
      <w:r w:rsidRPr="00D53D79">
        <w:t xml:space="preserve">                    &lt;/div&gt;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 xml:space="preserve">                &lt;/div&gt;</w:t>
      </w:r>
    </w:p>
    <w:p w:rsidR="00D53D79" w:rsidRPr="00D53D79" w:rsidRDefault="00D53D79" w:rsidP="00D53D79">
      <w:pPr>
        <w:pStyle w:val="aff1"/>
      </w:pPr>
      <w:r w:rsidRPr="00D53D79">
        <w:t xml:space="preserve">            &lt;/div&gt;</w:t>
      </w:r>
    </w:p>
    <w:p w:rsidR="00D53D79" w:rsidRPr="00D53D79" w:rsidRDefault="00D53D79" w:rsidP="00D53D79">
      <w:pPr>
        <w:pStyle w:val="aff1"/>
      </w:pPr>
      <w:r w:rsidRPr="00D53D79">
        <w:t xml:space="preserve">            &lt;div class="sm:col-span-6 flex justify-end"&gt;</w:t>
      </w:r>
    </w:p>
    <w:p w:rsidR="00D53D79" w:rsidRPr="00D53D79" w:rsidRDefault="00D53D79" w:rsidP="00D53D79">
      <w:pPr>
        <w:pStyle w:val="aff1"/>
      </w:pPr>
      <w:r w:rsidRPr="00D53D79">
        <w:t xml:space="preserve">                &lt;div class="grid grid-cols-1 gap-2 sm:grid-cols-2"&gt;</w:t>
      </w:r>
    </w:p>
    <w:p w:rsidR="00D53D79" w:rsidRPr="00D53D79" w:rsidRDefault="00D53D79" w:rsidP="00D53D79">
      <w:pPr>
        <w:pStyle w:val="aff1"/>
      </w:pPr>
      <w:r w:rsidRPr="00D53D79">
        <w:t xml:space="preserve">                    &lt;button onclick="generateData(event)" class="w-full px-4 py-2 bg-blue-500 text-white rounded shadow rounded-lg"&gt;</w:t>
      </w:r>
      <w:r w:rsidRPr="00D53D79">
        <w:rPr>
          <w:lang w:val="ru-RU"/>
        </w:rPr>
        <w:t>Сгенерировать</w:t>
      </w:r>
    </w:p>
    <w:p w:rsidR="00D53D79" w:rsidRPr="00D53D79" w:rsidRDefault="00D53D79" w:rsidP="00D53D79">
      <w:pPr>
        <w:pStyle w:val="aff1"/>
      </w:pPr>
      <w:r w:rsidRPr="00D53D79">
        <w:t xml:space="preserve">                    &lt;/button&gt;</w:t>
      </w:r>
    </w:p>
    <w:p w:rsidR="00D53D79" w:rsidRPr="00D53D79" w:rsidRDefault="00D53D79" w:rsidP="00D53D79">
      <w:pPr>
        <w:pStyle w:val="aff1"/>
      </w:pPr>
      <w:r w:rsidRPr="00D53D79">
        <w:t xml:space="preserve">                    &lt;button type="submit" class="w-full px-4 py-2 bg-blue-500 text-white rounded shadow rounded-lg"&gt;</w:t>
      </w:r>
      <w:r w:rsidRPr="00D53D79">
        <w:rPr>
          <w:lang w:val="ru-RU"/>
        </w:rPr>
        <w:t>Решить</w:t>
      </w:r>
      <w:r w:rsidRPr="00D53D79">
        <w:t>&lt;/button&gt;</w:t>
      </w:r>
    </w:p>
    <w:p w:rsidR="00D53D79" w:rsidRPr="00D53D79" w:rsidRDefault="00D53D79" w:rsidP="00D53D79">
      <w:pPr>
        <w:pStyle w:val="aff1"/>
      </w:pPr>
      <w:r w:rsidRPr="00D53D79">
        <w:t xml:space="preserve">                &lt;/div&gt;</w:t>
      </w:r>
    </w:p>
    <w:p w:rsidR="00D53D79" w:rsidRPr="00D53D79" w:rsidRDefault="00D53D79" w:rsidP="00D53D79">
      <w:pPr>
        <w:pStyle w:val="aff1"/>
      </w:pPr>
      <w:r w:rsidRPr="00D53D79">
        <w:t xml:space="preserve">            &lt;/div&gt;</w:t>
      </w:r>
    </w:p>
    <w:p w:rsidR="00D53D79" w:rsidRPr="00D53D79" w:rsidRDefault="00D53D79" w:rsidP="00D53D79">
      <w:pPr>
        <w:pStyle w:val="aff1"/>
      </w:pPr>
      <w:r w:rsidRPr="00D53D79">
        <w:t xml:space="preserve">        &lt;/div&gt;</w:t>
      </w:r>
    </w:p>
    <w:p w:rsidR="00D53D79" w:rsidRPr="00D53D79" w:rsidRDefault="00D53D79" w:rsidP="00D53D79">
      <w:pPr>
        <w:pStyle w:val="aff1"/>
      </w:pPr>
      <w:r w:rsidRPr="00D53D79">
        <w:t xml:space="preserve">    &lt;/form&gt;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lastRenderedPageBreak/>
        <w:t>&lt;/div&gt;</w:t>
      </w:r>
    </w:p>
    <w:p w:rsidR="00D53D79" w:rsidRPr="00D53D79" w:rsidRDefault="00D53D79" w:rsidP="00D53D79">
      <w:pPr>
        <w:pStyle w:val="aff1"/>
      </w:pPr>
      <w:r w:rsidRPr="00D53D79">
        <w:t xml:space="preserve"> % if len(solve) &gt; 0:</w:t>
      </w:r>
    </w:p>
    <w:p w:rsidR="00D53D79" w:rsidRPr="00D53D79" w:rsidRDefault="00D53D79" w:rsidP="00D53D79">
      <w:pPr>
        <w:pStyle w:val="aff1"/>
      </w:pPr>
      <w:r w:rsidRPr="00D53D79">
        <w:t>&lt;div id="solution" class="max-w-4xl mx-auto"&gt;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 xml:space="preserve">    &lt;h2 class="text-2xl font-semibold text-gray-800 my-12 text-center"&gt;</w:t>
      </w:r>
      <w:r w:rsidRPr="00D53D79">
        <w:rPr>
          <w:lang w:val="ru-RU"/>
        </w:rPr>
        <w:t>Решение</w:t>
      </w:r>
      <w:r w:rsidRPr="00D53D79">
        <w:t>&lt;/h2&gt;</w:t>
      </w:r>
    </w:p>
    <w:p w:rsidR="00D53D79" w:rsidRPr="00D53D79" w:rsidRDefault="00D53D79" w:rsidP="00D53D79">
      <w:pPr>
        <w:pStyle w:val="aff1"/>
      </w:pPr>
      <w:r w:rsidRPr="00D53D79">
        <w:t xml:space="preserve">    &lt;div class="w-full  bg-gray-100 rounded shadow flex items-center justify-center mb-8"&gt;</w:t>
      </w:r>
    </w:p>
    <w:p w:rsidR="00D53D79" w:rsidRPr="00D53D79" w:rsidRDefault="00D53D79" w:rsidP="00D53D79">
      <w:pPr>
        <w:pStyle w:val="aff1"/>
      </w:pPr>
      <w:r w:rsidRPr="00D53D79">
        <w:t xml:space="preserve">        &lt;div class="mermaid"&gt;</w:t>
      </w:r>
    </w:p>
    <w:p w:rsidR="00D53D79" w:rsidRPr="00D53D79" w:rsidRDefault="00D53D79" w:rsidP="00D53D79">
      <w:pPr>
        <w:pStyle w:val="aff1"/>
      </w:pPr>
      <w:r w:rsidRPr="00D53D79">
        <w:t xml:space="preserve">            {{solve[0]["graph"]}}</w:t>
      </w:r>
    </w:p>
    <w:p w:rsidR="00D53D79" w:rsidRPr="00D53D79" w:rsidRDefault="00D53D79" w:rsidP="00D53D79">
      <w:pPr>
        <w:pStyle w:val="aff1"/>
      </w:pPr>
      <w:r w:rsidRPr="00D53D79">
        <w:t xml:space="preserve">        &lt;/div&gt;</w:t>
      </w:r>
    </w:p>
    <w:p w:rsidR="00D53D79" w:rsidRPr="00D53D79" w:rsidRDefault="00D53D79" w:rsidP="00D53D79">
      <w:pPr>
        <w:pStyle w:val="aff1"/>
      </w:pPr>
      <w:r w:rsidRPr="00D53D79">
        <w:t xml:space="preserve">    &lt;/div&gt;</w:t>
      </w:r>
    </w:p>
    <w:p w:rsidR="00D53D79" w:rsidRPr="00D53D79" w:rsidRDefault="00D53D79" w:rsidP="00D53D79">
      <w:pPr>
        <w:pStyle w:val="aff1"/>
      </w:pPr>
      <w:r w:rsidRPr="00D53D79">
        <w:t xml:space="preserve">    &lt;h2 class="text-2xl font-semibold text-gray-800 my-12 text-center"&gt;</w:t>
      </w:r>
      <w:r w:rsidRPr="00D53D79">
        <w:rPr>
          <w:lang w:val="ru-RU"/>
        </w:rPr>
        <w:t>Шаги</w:t>
      </w:r>
      <w:r w:rsidRPr="00D53D79">
        <w:t xml:space="preserve"> </w:t>
      </w:r>
      <w:r w:rsidRPr="00D53D79">
        <w:rPr>
          <w:lang w:val="ru-RU"/>
        </w:rPr>
        <w:t>выполнения</w:t>
      </w:r>
      <w:r w:rsidRPr="00D53D79">
        <w:t>:&lt;/h2&gt;</w:t>
      </w:r>
    </w:p>
    <w:p w:rsidR="00D53D79" w:rsidRPr="00D53D79" w:rsidRDefault="00D53D79" w:rsidP="00D53D79">
      <w:pPr>
        <w:pStyle w:val="aff1"/>
      </w:pPr>
      <w:r w:rsidRPr="00D53D79">
        <w:t xml:space="preserve">    &lt;div class="grid grid-cols-1 gap-8 sm:grid-cols-2"&gt;</w:t>
      </w:r>
    </w:p>
    <w:p w:rsidR="00D53D79" w:rsidRPr="00D53D79" w:rsidRDefault="00D53D79" w:rsidP="00D53D79">
      <w:pPr>
        <w:pStyle w:val="aff1"/>
      </w:pPr>
      <w:r w:rsidRPr="00D53D79">
        <w:t xml:space="preserve">    % for step_i in range(1, len(solve) - 3):</w:t>
      </w:r>
    </w:p>
    <w:p w:rsidR="00D53D79" w:rsidRPr="00D53D79" w:rsidRDefault="00D53D79" w:rsidP="00D53D79">
      <w:pPr>
        <w:pStyle w:val="aff1"/>
      </w:pPr>
      <w:r w:rsidRPr="00D53D79">
        <w:t xml:space="preserve">        &lt;div class="bg-white rounded-lg p-6"&gt;</w:t>
      </w:r>
    </w:p>
    <w:p w:rsidR="00D53D79" w:rsidRPr="00D53D79" w:rsidRDefault="00D53D79" w:rsidP="00D53D79">
      <w:pPr>
        <w:pStyle w:val="aff1"/>
      </w:pPr>
      <w:r w:rsidRPr="00D53D79">
        <w:t xml:space="preserve">            &lt;div class="w-full bg-gray-100 rounded shadow mb-4 flex items-center justify-center"&gt;</w:t>
      </w:r>
    </w:p>
    <w:p w:rsidR="00D53D79" w:rsidRPr="00D53D79" w:rsidRDefault="00D53D79" w:rsidP="00D53D79">
      <w:pPr>
        <w:pStyle w:val="aff1"/>
      </w:pPr>
      <w:r w:rsidRPr="00D53D79">
        <w:t xml:space="preserve">                &lt;div class="mermaid"&gt;</w:t>
      </w:r>
    </w:p>
    <w:p w:rsidR="00D53D79" w:rsidRPr="00D53D79" w:rsidRDefault="00D53D79" w:rsidP="00D53D79">
      <w:pPr>
        <w:pStyle w:val="aff1"/>
      </w:pPr>
      <w:r w:rsidRPr="00D53D79">
        <w:t xml:space="preserve">                    {{solve[step_i]["graph"]}}</w:t>
      </w:r>
    </w:p>
    <w:p w:rsidR="00D53D79" w:rsidRPr="00D53D79" w:rsidRDefault="00D53D79" w:rsidP="00D53D79">
      <w:pPr>
        <w:pStyle w:val="aff1"/>
      </w:pPr>
      <w:r w:rsidRPr="00D53D79">
        <w:t xml:space="preserve">                &lt;/div&gt;</w:t>
      </w:r>
    </w:p>
    <w:p w:rsidR="00D53D79" w:rsidRPr="00D53D79" w:rsidRDefault="00D53D79" w:rsidP="00D53D79">
      <w:pPr>
        <w:pStyle w:val="aff1"/>
      </w:pPr>
      <w:r w:rsidRPr="00D53D79">
        <w:t xml:space="preserve">            &lt;/div&gt;</w:t>
      </w:r>
    </w:p>
    <w:p w:rsidR="00D53D79" w:rsidRPr="00D53D79" w:rsidRDefault="00D53D79" w:rsidP="00D53D79">
      <w:pPr>
        <w:pStyle w:val="aff1"/>
      </w:pPr>
      <w:r w:rsidRPr="00D53D79">
        <w:t xml:space="preserve">            &lt;p class="text-lg"&gt;</w:t>
      </w:r>
      <w:r w:rsidRPr="00D53D79">
        <w:rPr>
          <w:lang w:val="ru-RU"/>
        </w:rPr>
        <w:t>Шаг</w:t>
      </w:r>
      <w:r w:rsidRPr="00D53D79">
        <w:t xml:space="preserve"> {{step_i}}: {{solve[step_i]["message"]}}.&lt;/p&gt;</w:t>
      </w:r>
    </w:p>
    <w:p w:rsidR="00D53D79" w:rsidRPr="00D53D79" w:rsidRDefault="00D53D79" w:rsidP="00D53D79">
      <w:pPr>
        <w:pStyle w:val="aff1"/>
      </w:pPr>
      <w:r w:rsidRPr="00D53D79">
        <w:t xml:space="preserve">        &lt;/div&gt;</w:t>
      </w:r>
    </w:p>
    <w:p w:rsidR="00D53D79" w:rsidRPr="00D53D79" w:rsidRDefault="00D53D79" w:rsidP="00D53D79">
      <w:pPr>
        <w:pStyle w:val="aff1"/>
      </w:pPr>
      <w:r w:rsidRPr="00D53D79">
        <w:t xml:space="preserve">    % end</w:t>
      </w:r>
    </w:p>
    <w:p w:rsidR="00D53D79" w:rsidRPr="00D53D79" w:rsidRDefault="00D53D79" w:rsidP="00D53D79">
      <w:pPr>
        <w:pStyle w:val="aff1"/>
      </w:pPr>
      <w:r w:rsidRPr="00D53D79">
        <w:t xml:space="preserve">    &lt;/div&gt;</w:t>
      </w:r>
    </w:p>
    <w:p w:rsidR="00D53D79" w:rsidRPr="00D53D79" w:rsidRDefault="00D53D79" w:rsidP="00D53D79">
      <w:pPr>
        <w:pStyle w:val="aff1"/>
      </w:pPr>
      <w:r w:rsidRPr="00D53D79">
        <w:t xml:space="preserve">    &lt;p class="text-lg mt-8 mb-1"&gt;</w:t>
      </w:r>
      <w:r w:rsidRPr="00D53D79">
        <w:rPr>
          <w:lang w:val="ru-RU"/>
        </w:rPr>
        <w:t>Кратчайшее</w:t>
      </w:r>
      <w:r w:rsidRPr="00D53D79">
        <w:t xml:space="preserve"> </w:t>
      </w:r>
      <w:r w:rsidRPr="00D53D79">
        <w:rPr>
          <w:lang w:val="ru-RU"/>
        </w:rPr>
        <w:t>остовное</w:t>
      </w:r>
      <w:r w:rsidRPr="00D53D79">
        <w:t xml:space="preserve"> </w:t>
      </w:r>
      <w:r w:rsidRPr="00D53D79">
        <w:rPr>
          <w:lang w:val="ru-RU"/>
        </w:rPr>
        <w:t>дерево</w:t>
      </w:r>
      <w:r w:rsidRPr="00D53D79">
        <w:t>:&lt;/p&gt;</w:t>
      </w:r>
    </w:p>
    <w:p w:rsidR="00D53D79" w:rsidRPr="00D53D79" w:rsidRDefault="00D53D79" w:rsidP="00D53D79">
      <w:pPr>
        <w:pStyle w:val="aff1"/>
      </w:pPr>
      <w:r w:rsidRPr="00D53D79">
        <w:t xml:space="preserve">    &lt;div class="w-full bg-gray-100 rounded shadow mb-8 flex items-center justify-center"&gt;</w:t>
      </w:r>
    </w:p>
    <w:p w:rsidR="00D53D79" w:rsidRPr="00D53D79" w:rsidRDefault="00D53D79" w:rsidP="00D53D79">
      <w:pPr>
        <w:pStyle w:val="aff1"/>
      </w:pPr>
      <w:r w:rsidRPr="00D53D79">
        <w:t xml:space="preserve">        &lt;div class="mermaid"&gt;</w:t>
      </w:r>
    </w:p>
    <w:p w:rsidR="00D53D79" w:rsidRPr="00D53D79" w:rsidRDefault="00D53D79" w:rsidP="00D53D79">
      <w:pPr>
        <w:pStyle w:val="aff1"/>
      </w:pPr>
      <w:r w:rsidRPr="00D53D79">
        <w:t xml:space="preserve">             {{solve[-3]["graph"]}}</w:t>
      </w:r>
    </w:p>
    <w:p w:rsidR="00D53D79" w:rsidRPr="00D53D79" w:rsidRDefault="00D53D79" w:rsidP="00D53D79">
      <w:pPr>
        <w:pStyle w:val="aff1"/>
      </w:pPr>
      <w:r w:rsidRPr="00D53D79">
        <w:t xml:space="preserve">        &lt;/div&gt;</w:t>
      </w:r>
    </w:p>
    <w:p w:rsidR="00D53D79" w:rsidRPr="00D53D79" w:rsidRDefault="00D53D79" w:rsidP="00D53D79">
      <w:pPr>
        <w:pStyle w:val="aff1"/>
      </w:pPr>
      <w:r w:rsidRPr="00D53D79">
        <w:t xml:space="preserve">    &lt;/div&gt;</w:t>
      </w:r>
    </w:p>
    <w:p w:rsidR="00D53D79" w:rsidRPr="00D53D79" w:rsidRDefault="00D53D79" w:rsidP="00D53D79">
      <w:pPr>
        <w:pStyle w:val="aff1"/>
      </w:pPr>
      <w:r w:rsidRPr="00D53D79">
        <w:t xml:space="preserve">     &lt;div class="grid grid-cols-1 gap-8 sm:grid-cols-2"&gt;</w:t>
      </w:r>
    </w:p>
    <w:p w:rsidR="00D53D79" w:rsidRPr="00D53D79" w:rsidRDefault="00D53D79" w:rsidP="00D53D79">
      <w:pPr>
        <w:pStyle w:val="aff1"/>
      </w:pPr>
      <w:r w:rsidRPr="00D53D79">
        <w:t xml:space="preserve">    &lt;div class="bg-white rounded-lg p-6"&gt;</w:t>
      </w:r>
    </w:p>
    <w:p w:rsidR="00D53D79" w:rsidRPr="00D53D79" w:rsidRDefault="00D53D79" w:rsidP="00D53D79">
      <w:pPr>
        <w:pStyle w:val="aff1"/>
      </w:pPr>
      <w:r w:rsidRPr="00D53D79">
        <w:lastRenderedPageBreak/>
        <w:t xml:space="preserve">        &lt;p class="text-lg"&gt;</w:t>
      </w:r>
      <w:r w:rsidRPr="00D53D79">
        <w:rPr>
          <w:lang w:val="ru-RU"/>
        </w:rPr>
        <w:t>Матрица</w:t>
      </w:r>
      <w:r w:rsidRPr="00D53D79">
        <w:t xml:space="preserve"> </w:t>
      </w:r>
      <w:r w:rsidRPr="00D53D79">
        <w:rPr>
          <w:lang w:val="ru-RU"/>
        </w:rPr>
        <w:t>весов</w:t>
      </w:r>
      <w:r w:rsidRPr="00D53D79">
        <w:t xml:space="preserve"> </w:t>
      </w:r>
      <w:r w:rsidRPr="00D53D79">
        <w:rPr>
          <w:lang w:val="ru-RU"/>
        </w:rPr>
        <w:t>рёбер</w:t>
      </w:r>
      <w:r w:rsidRPr="00D53D79">
        <w:t>:&lt;/p&gt;</w:t>
      </w:r>
    </w:p>
    <w:p w:rsidR="00D53D79" w:rsidRPr="00D53D79" w:rsidRDefault="00D53D79" w:rsidP="00D53D79">
      <w:pPr>
        <w:pStyle w:val="aff1"/>
      </w:pPr>
      <w:r w:rsidRPr="00D53D79">
        <w:t xml:space="preserve">        &lt;pre class="h-full w-full text-lg text-center rounded mb-4 flex items-center justify-center whitespace-pre-wrap"&gt;{{solve[-2]["matrix"]}}&lt;/pre&gt;</w:t>
      </w:r>
    </w:p>
    <w:p w:rsidR="00D53D79" w:rsidRPr="00D53D79" w:rsidRDefault="00D53D79" w:rsidP="00D53D79">
      <w:pPr>
        <w:pStyle w:val="aff1"/>
      </w:pPr>
      <w:r w:rsidRPr="00D53D79">
        <w:t xml:space="preserve">    &lt;/div&gt;</w:t>
      </w:r>
    </w:p>
    <w:p w:rsidR="00D53D79" w:rsidRPr="00D53D79" w:rsidRDefault="00D53D79" w:rsidP="00D53D79">
      <w:pPr>
        <w:pStyle w:val="aff1"/>
      </w:pPr>
      <w:r w:rsidRPr="00D53D79">
        <w:t xml:space="preserve">    &lt;div class="bg-white rounded-lg p-6"&gt;</w:t>
      </w:r>
    </w:p>
    <w:p w:rsidR="00D53D79" w:rsidRPr="00D53D79" w:rsidRDefault="00D53D79" w:rsidP="00D53D79">
      <w:pPr>
        <w:pStyle w:val="aff1"/>
      </w:pPr>
      <w:r w:rsidRPr="00D53D79">
        <w:t xml:space="preserve">        &lt;p class="text-lg"&gt;</w:t>
      </w:r>
      <w:r w:rsidRPr="00D53D79">
        <w:rPr>
          <w:lang w:val="ru-RU"/>
        </w:rPr>
        <w:t>Сумма</w:t>
      </w:r>
      <w:r w:rsidRPr="00D53D79">
        <w:t xml:space="preserve"> </w:t>
      </w:r>
      <w:r w:rsidRPr="00D53D79">
        <w:rPr>
          <w:lang w:val="ru-RU"/>
        </w:rPr>
        <w:t>весов</w:t>
      </w:r>
      <w:r w:rsidRPr="00D53D79">
        <w:t xml:space="preserve"> </w:t>
      </w:r>
      <w:r w:rsidRPr="00D53D79">
        <w:rPr>
          <w:lang w:val="ru-RU"/>
        </w:rPr>
        <w:t>рёбер</w:t>
      </w:r>
      <w:r w:rsidRPr="00D53D79">
        <w:t>:&lt;/p&gt;</w:t>
      </w:r>
    </w:p>
    <w:p w:rsidR="00D53D79" w:rsidRPr="00D53D79" w:rsidRDefault="00D53D79" w:rsidP="00D53D79">
      <w:pPr>
        <w:pStyle w:val="aff1"/>
      </w:pPr>
      <w:r w:rsidRPr="00D53D79">
        <w:t xml:space="preserve">        &lt;p class="text-2xl h-full flex mb-8 items-center justify-center"&gt;{{solve[-1]["sum"]}}&lt;/p&gt;</w:t>
      </w:r>
    </w:p>
    <w:p w:rsidR="00D53D79" w:rsidRPr="00D53D79" w:rsidRDefault="00D53D79" w:rsidP="00D53D79">
      <w:pPr>
        <w:pStyle w:val="aff1"/>
      </w:pPr>
      <w:r w:rsidRPr="00D53D79">
        <w:t xml:space="preserve">    &lt;/div&gt;</w:t>
      </w:r>
    </w:p>
    <w:p w:rsidR="00D53D79" w:rsidRPr="00D53D79" w:rsidRDefault="00D53D79" w:rsidP="00D53D79">
      <w:pPr>
        <w:pStyle w:val="aff1"/>
      </w:pPr>
      <w:r w:rsidRPr="00D53D79">
        <w:t>&lt;/div&gt;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>&lt;/div&gt;</w:t>
      </w:r>
    </w:p>
    <w:p w:rsidR="00D53D79" w:rsidRPr="00D53D79" w:rsidRDefault="00D53D79" w:rsidP="00D53D79">
      <w:pPr>
        <w:pStyle w:val="aff1"/>
      </w:pPr>
      <w:r w:rsidRPr="00D53D79">
        <w:t>&lt;div class="max-w-4xl mx-auto mt-2"&gt;</w:t>
      </w:r>
    </w:p>
    <w:p w:rsidR="00D53D79" w:rsidRPr="00D53D79" w:rsidRDefault="00D53D79" w:rsidP="00D53D79">
      <w:pPr>
        <w:pStyle w:val="aff1"/>
      </w:pPr>
      <w:r w:rsidRPr="00D53D79">
        <w:t>&lt;button onclick="printSolution()" class="px-4 py-2 bg-blue-500 text-white rounded-lg shadow"&gt;</w:t>
      </w:r>
      <w:r w:rsidRPr="00D53D79">
        <w:rPr>
          <w:lang w:val="ru-RU"/>
        </w:rPr>
        <w:t>Сохранить</w:t>
      </w:r>
    </w:p>
    <w:p w:rsidR="00D53D79" w:rsidRPr="00D53D79" w:rsidRDefault="00D53D79" w:rsidP="00D53D79">
      <w:pPr>
        <w:pStyle w:val="aff1"/>
      </w:pPr>
      <w:r w:rsidRPr="00D53D79">
        <w:t xml:space="preserve">                    &lt;/button&gt;</w:t>
      </w:r>
    </w:p>
    <w:p w:rsidR="00D53D79" w:rsidRPr="00D53D79" w:rsidRDefault="00D53D79" w:rsidP="00D53D79">
      <w:pPr>
        <w:pStyle w:val="aff1"/>
      </w:pPr>
      <w:r w:rsidRPr="00D53D79">
        <w:t>&lt;/div&gt;</w:t>
      </w:r>
    </w:p>
    <w:p w:rsidR="00D53D79" w:rsidRPr="00D53D79" w:rsidRDefault="00D53D79" w:rsidP="00D53D79">
      <w:pPr>
        <w:pStyle w:val="aff1"/>
      </w:pPr>
      <w:r w:rsidRPr="00D53D79">
        <w:t>% end</w:t>
      </w:r>
    </w:p>
    <w:p w:rsidR="00D53D79" w:rsidRPr="00D53D79" w:rsidRDefault="00D53D79" w:rsidP="00D53D79">
      <w:pPr>
        <w:pStyle w:val="aff1"/>
      </w:pPr>
      <w:r w:rsidRPr="00D53D79">
        <w:t>&lt;div class="max-w-4xl mx-auto"&gt;</w:t>
      </w:r>
    </w:p>
    <w:p w:rsidR="00D53D79" w:rsidRPr="00D53D79" w:rsidRDefault="00D53D79" w:rsidP="00D53D79">
      <w:pPr>
        <w:pStyle w:val="aff1"/>
      </w:pPr>
      <w:r w:rsidRPr="00D53D79">
        <w:t xml:space="preserve">    &lt;h2 class="text-2xl font-semibold text-gray-800 my-12 text-center"&gt;</w:t>
      </w:r>
      <w:r w:rsidRPr="00D53D79">
        <w:rPr>
          <w:lang w:val="ru-RU"/>
        </w:rPr>
        <w:t>Пример</w:t>
      </w:r>
      <w:r w:rsidRPr="00D53D79">
        <w:t>&lt;/h2&gt;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 xml:space="preserve">    &lt;div class="w-full h-64 bg-gray-100 rounded shadow flex items-center justify-center mb-8"&gt;</w:t>
      </w:r>
    </w:p>
    <w:p w:rsidR="00D53D79" w:rsidRPr="00D53D79" w:rsidRDefault="00D53D79" w:rsidP="00D53D79">
      <w:pPr>
        <w:pStyle w:val="aff1"/>
      </w:pPr>
      <w:r w:rsidRPr="00D53D79">
        <w:t xml:space="preserve">        &lt;div class="mermaid"&gt;</w:t>
      </w:r>
    </w:p>
    <w:p w:rsidR="00D53D79" w:rsidRPr="00D53D79" w:rsidRDefault="00D53D79" w:rsidP="00D53D79">
      <w:pPr>
        <w:pStyle w:val="aff1"/>
      </w:pPr>
      <w:r w:rsidRPr="00D53D79">
        <w:t xml:space="preserve">            graph LR</w:t>
      </w:r>
    </w:p>
    <w:p w:rsidR="00D53D79" w:rsidRPr="00D53D79" w:rsidRDefault="00D53D79" w:rsidP="00D53D79">
      <w:pPr>
        <w:pStyle w:val="aff1"/>
      </w:pPr>
      <w:r w:rsidRPr="00D53D79">
        <w:t xml:space="preserve">            A -- 5 --- B</w:t>
      </w:r>
    </w:p>
    <w:p w:rsidR="00D53D79" w:rsidRPr="00D53D79" w:rsidRDefault="00D53D79" w:rsidP="00D53D79">
      <w:pPr>
        <w:pStyle w:val="aff1"/>
      </w:pPr>
      <w:r w:rsidRPr="00D53D79">
        <w:t xml:space="preserve">            A -- 7 --- C</w:t>
      </w:r>
    </w:p>
    <w:p w:rsidR="00D53D79" w:rsidRPr="00D53D79" w:rsidRDefault="00D53D79" w:rsidP="00D53D79">
      <w:pPr>
        <w:pStyle w:val="aff1"/>
      </w:pPr>
      <w:r w:rsidRPr="00D53D79">
        <w:t xml:space="preserve">            B -- 2 --- C</w:t>
      </w:r>
    </w:p>
    <w:p w:rsidR="00D53D79" w:rsidRPr="00D53D79" w:rsidRDefault="00D53D79" w:rsidP="00D53D79">
      <w:pPr>
        <w:pStyle w:val="aff1"/>
      </w:pPr>
      <w:r w:rsidRPr="00D53D79">
        <w:t xml:space="preserve">            B -- 9 --- D</w:t>
      </w:r>
    </w:p>
    <w:p w:rsidR="00D53D79" w:rsidRPr="00D53D79" w:rsidRDefault="00D53D79" w:rsidP="00D53D79">
      <w:pPr>
        <w:pStyle w:val="aff1"/>
      </w:pPr>
      <w:r w:rsidRPr="00D53D79">
        <w:t xml:space="preserve">            C -- 1 --- D</w:t>
      </w:r>
    </w:p>
    <w:p w:rsidR="00D53D79" w:rsidRPr="00D53D79" w:rsidRDefault="00D53D79" w:rsidP="00D53D79">
      <w:pPr>
        <w:pStyle w:val="aff1"/>
      </w:pPr>
      <w:r w:rsidRPr="00D53D79">
        <w:t xml:space="preserve">            C -- 8 --- E</w:t>
      </w:r>
    </w:p>
    <w:p w:rsidR="00D53D79" w:rsidRPr="00D53D79" w:rsidRDefault="00D53D79" w:rsidP="00D53D79">
      <w:pPr>
        <w:pStyle w:val="aff1"/>
      </w:pPr>
      <w:r w:rsidRPr="00D53D79">
        <w:t xml:space="preserve">            D -- 4 --- E</w:t>
      </w:r>
    </w:p>
    <w:p w:rsidR="00D53D79" w:rsidRPr="00D53D79" w:rsidRDefault="00D53D79" w:rsidP="00D53D79">
      <w:pPr>
        <w:pStyle w:val="aff1"/>
      </w:pPr>
      <w:r w:rsidRPr="00D53D79">
        <w:t xml:space="preserve">        &lt;/div&gt;</w:t>
      </w:r>
    </w:p>
    <w:p w:rsidR="00D53D79" w:rsidRPr="00D53D79" w:rsidRDefault="00D53D79" w:rsidP="00D53D79">
      <w:pPr>
        <w:pStyle w:val="aff1"/>
      </w:pPr>
      <w:r w:rsidRPr="00D53D79">
        <w:t xml:space="preserve">    &lt;/div&gt;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 xml:space="preserve">    &lt;p class="text-lg mb-4"&gt;</w:t>
      </w:r>
      <w:r w:rsidRPr="00D53D79">
        <w:rPr>
          <w:lang w:val="ru-RU"/>
        </w:rPr>
        <w:t>Описание</w:t>
      </w:r>
      <w:r w:rsidRPr="00D53D79">
        <w:t xml:space="preserve"> </w:t>
      </w:r>
      <w:r w:rsidRPr="00D53D79">
        <w:rPr>
          <w:lang w:val="ru-RU"/>
        </w:rPr>
        <w:t>алгоритма</w:t>
      </w:r>
      <w:r w:rsidRPr="00D53D79">
        <w:t xml:space="preserve"> </w:t>
      </w:r>
      <w:r w:rsidRPr="00D53D79">
        <w:rPr>
          <w:lang w:val="ru-RU"/>
        </w:rPr>
        <w:t>Краскала</w:t>
      </w:r>
      <w:r w:rsidRPr="00D53D79">
        <w:t>:&lt;/p&gt;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 xml:space="preserve">    &lt;ol class="list-decimal list-inside mb-8"&gt;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t xml:space="preserve">        </w:t>
      </w:r>
      <w:r w:rsidRPr="00D53D79">
        <w:rPr>
          <w:lang w:val="ru-RU"/>
        </w:rPr>
        <w:t>&lt;li&gt;Сортируйте все ребра графа в порядке возрастания их весов.&lt;/li&gt;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    &lt;li&gt;Проходите по отсортированным ребрам и добавляйте их в остовное дерево, если они не создают цикл.&lt;/li&gt;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    &lt;li&gt;Повторяйте шаг 2 до тех пор, пока не будут добавлены все вершины в остовное дерево.&lt;/li&gt;</w:t>
      </w:r>
    </w:p>
    <w:p w:rsidR="00D53D79" w:rsidRPr="00D53D79" w:rsidRDefault="00D53D79" w:rsidP="00D53D79">
      <w:pPr>
        <w:pStyle w:val="aff1"/>
      </w:pPr>
      <w:r w:rsidRPr="00D53D79">
        <w:rPr>
          <w:lang w:val="ru-RU"/>
        </w:rPr>
        <w:t xml:space="preserve">    </w:t>
      </w:r>
      <w:r w:rsidRPr="00D53D79">
        <w:t>&lt;/ol&gt;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 xml:space="preserve">    &lt;h2 class="text-2xl font-semibold text-gray-800 my-12 text-center"&gt;</w:t>
      </w:r>
      <w:r w:rsidRPr="00D53D79">
        <w:rPr>
          <w:lang w:val="ru-RU"/>
        </w:rPr>
        <w:t>Шаги</w:t>
      </w:r>
      <w:r w:rsidRPr="00D53D79">
        <w:t xml:space="preserve"> </w:t>
      </w:r>
      <w:r w:rsidRPr="00D53D79">
        <w:rPr>
          <w:lang w:val="ru-RU"/>
        </w:rPr>
        <w:t>выполнения</w:t>
      </w:r>
      <w:r w:rsidRPr="00D53D79">
        <w:t xml:space="preserve"> </w:t>
      </w:r>
      <w:r w:rsidRPr="00D53D79">
        <w:rPr>
          <w:lang w:val="ru-RU"/>
        </w:rPr>
        <w:t>алгоритма</w:t>
      </w:r>
      <w:r w:rsidRPr="00D53D79">
        <w:t xml:space="preserve"> </w:t>
      </w:r>
      <w:r w:rsidRPr="00D53D79">
        <w:rPr>
          <w:lang w:val="ru-RU"/>
        </w:rPr>
        <w:t>Краскала</w:t>
      </w:r>
      <w:r w:rsidRPr="00D53D79">
        <w:t>:&lt;/h2&gt;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 xml:space="preserve">    &lt;div class="grid grid-cols-1 gap-8 sm:grid-cols-2"&gt;</w:t>
      </w:r>
    </w:p>
    <w:p w:rsidR="00D53D79" w:rsidRPr="00D53D79" w:rsidRDefault="00D53D79" w:rsidP="00D53D79">
      <w:pPr>
        <w:pStyle w:val="aff1"/>
      </w:pPr>
      <w:r w:rsidRPr="00D53D79">
        <w:t xml:space="preserve">        &lt;div class="bg-white rounded-lg p-6"&gt;</w:t>
      </w:r>
    </w:p>
    <w:p w:rsidR="00D53D79" w:rsidRPr="00D53D79" w:rsidRDefault="00D53D79" w:rsidP="00D53D79">
      <w:pPr>
        <w:pStyle w:val="aff1"/>
      </w:pPr>
      <w:r w:rsidRPr="00D53D79">
        <w:t xml:space="preserve">            &lt;div class="w-full h-48 bg-gray-100 rounded shadow mb-4"&gt;</w:t>
      </w:r>
    </w:p>
    <w:p w:rsidR="00D53D79" w:rsidRPr="00D53D79" w:rsidRDefault="00D53D79" w:rsidP="00D53D79">
      <w:pPr>
        <w:pStyle w:val="aff1"/>
      </w:pPr>
      <w:r w:rsidRPr="00D53D79">
        <w:t xml:space="preserve">                &lt;div class="mermaid"&gt;</w:t>
      </w:r>
    </w:p>
    <w:p w:rsidR="00D53D79" w:rsidRPr="00D53D79" w:rsidRDefault="00D53D79" w:rsidP="00D53D79">
      <w:pPr>
        <w:pStyle w:val="aff1"/>
      </w:pPr>
      <w:r w:rsidRPr="00D53D79">
        <w:t xml:space="preserve">                    graph LR</w:t>
      </w:r>
    </w:p>
    <w:p w:rsidR="00D53D79" w:rsidRPr="00D53D79" w:rsidRDefault="00D53D79" w:rsidP="00D53D79">
      <w:pPr>
        <w:pStyle w:val="aff1"/>
      </w:pPr>
      <w:r w:rsidRPr="00D53D79">
        <w:t xml:space="preserve">                    A -- 5 --- B</w:t>
      </w:r>
    </w:p>
    <w:p w:rsidR="00D53D79" w:rsidRPr="00D53D79" w:rsidRDefault="00D53D79" w:rsidP="00D53D79">
      <w:pPr>
        <w:pStyle w:val="aff1"/>
      </w:pPr>
      <w:r w:rsidRPr="00D53D79">
        <w:t xml:space="preserve">                    A -- 7 --- C</w:t>
      </w:r>
    </w:p>
    <w:p w:rsidR="00D53D79" w:rsidRPr="00D53D79" w:rsidRDefault="00D53D79" w:rsidP="00D53D79">
      <w:pPr>
        <w:pStyle w:val="aff1"/>
      </w:pPr>
      <w:r w:rsidRPr="00D53D79">
        <w:t xml:space="preserve">                    B -- 2 --- C</w:t>
      </w:r>
    </w:p>
    <w:p w:rsidR="00D53D79" w:rsidRPr="00D53D79" w:rsidRDefault="00D53D79" w:rsidP="00D53D79">
      <w:pPr>
        <w:pStyle w:val="aff1"/>
      </w:pPr>
      <w:r w:rsidRPr="00D53D79">
        <w:t xml:space="preserve">                    B -- 9 --- D</w:t>
      </w:r>
    </w:p>
    <w:p w:rsidR="00D53D79" w:rsidRPr="00D53D79" w:rsidRDefault="00D53D79" w:rsidP="00D53D79">
      <w:pPr>
        <w:pStyle w:val="aff1"/>
      </w:pPr>
      <w:r w:rsidRPr="00D53D79">
        <w:t xml:space="preserve">                    C -- 1 --- D</w:t>
      </w:r>
    </w:p>
    <w:p w:rsidR="00D53D79" w:rsidRPr="00D53D79" w:rsidRDefault="00D53D79" w:rsidP="00D53D79">
      <w:pPr>
        <w:pStyle w:val="aff1"/>
      </w:pPr>
      <w:r w:rsidRPr="00D53D79">
        <w:t xml:space="preserve">                    C -- 8 --- E</w:t>
      </w:r>
    </w:p>
    <w:p w:rsidR="00D53D79" w:rsidRPr="00D53D79" w:rsidRDefault="00D53D79" w:rsidP="00D53D79">
      <w:pPr>
        <w:pStyle w:val="aff1"/>
      </w:pPr>
      <w:r w:rsidRPr="00D53D79">
        <w:t xml:space="preserve">                    D -- 4 --- E</w:t>
      </w:r>
    </w:p>
    <w:p w:rsidR="00D53D79" w:rsidRPr="00D53D79" w:rsidRDefault="00D53D79" w:rsidP="00D53D79">
      <w:pPr>
        <w:pStyle w:val="aff1"/>
      </w:pPr>
      <w:r w:rsidRPr="00D53D79">
        <w:t xml:space="preserve">                    style C fill:#f9f</w:t>
      </w:r>
    </w:p>
    <w:p w:rsidR="00D53D79" w:rsidRPr="00D53D79" w:rsidRDefault="00D53D79" w:rsidP="00D53D79">
      <w:pPr>
        <w:pStyle w:val="aff1"/>
      </w:pPr>
      <w:r w:rsidRPr="00D53D79">
        <w:t xml:space="preserve">                    style D fill:#f9f</w:t>
      </w:r>
    </w:p>
    <w:p w:rsidR="00D53D79" w:rsidRPr="00D53D79" w:rsidRDefault="00D53D79" w:rsidP="00D53D79">
      <w:pPr>
        <w:pStyle w:val="aff1"/>
      </w:pPr>
      <w:r w:rsidRPr="00D53D79">
        <w:t xml:space="preserve">                    linkStyle 4 stroke-width:2px,fill:none,stroke:#f9f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t xml:space="preserve">                </w:t>
      </w:r>
      <w:r w:rsidRPr="00D53D79">
        <w:rPr>
          <w:lang w:val="ru-RU"/>
        </w:rPr>
        <w:t>&lt;/div&gt;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        &lt;/div&gt;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        &lt;p class="text-lg"&gt;Шаг 1: Добавлено ребро C-D (вес 1).&lt;/p&gt;</w:t>
      </w:r>
    </w:p>
    <w:p w:rsidR="00D53D79" w:rsidRPr="00D53D79" w:rsidRDefault="00D53D79" w:rsidP="00D53D79">
      <w:pPr>
        <w:pStyle w:val="aff1"/>
      </w:pPr>
      <w:r w:rsidRPr="00D53D79">
        <w:rPr>
          <w:lang w:val="ru-RU"/>
        </w:rPr>
        <w:t xml:space="preserve">        </w:t>
      </w:r>
      <w:r w:rsidRPr="00D53D79">
        <w:t>&lt;/div&gt;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 xml:space="preserve">        &lt;div class="bg-white rounded-lg p-6"&gt;</w:t>
      </w:r>
    </w:p>
    <w:p w:rsidR="00D53D79" w:rsidRPr="00D53D79" w:rsidRDefault="00D53D79" w:rsidP="00D53D79">
      <w:pPr>
        <w:pStyle w:val="aff1"/>
      </w:pPr>
      <w:r w:rsidRPr="00D53D79">
        <w:lastRenderedPageBreak/>
        <w:t xml:space="preserve">            &lt;div class="w-full h-48 bg-gray-100 rounded shadow mb-4"&gt;</w:t>
      </w:r>
    </w:p>
    <w:p w:rsidR="00D53D79" w:rsidRPr="00D53D79" w:rsidRDefault="00D53D79" w:rsidP="00D53D79">
      <w:pPr>
        <w:pStyle w:val="aff1"/>
      </w:pPr>
      <w:r w:rsidRPr="00D53D79">
        <w:t xml:space="preserve">                &lt;div class="mermaid"&gt;</w:t>
      </w:r>
    </w:p>
    <w:p w:rsidR="00D53D79" w:rsidRPr="00D53D79" w:rsidRDefault="00D53D79" w:rsidP="00D53D79">
      <w:pPr>
        <w:pStyle w:val="aff1"/>
      </w:pPr>
      <w:r w:rsidRPr="00D53D79">
        <w:t xml:space="preserve">                    graph LR</w:t>
      </w:r>
    </w:p>
    <w:p w:rsidR="00D53D79" w:rsidRPr="00D53D79" w:rsidRDefault="00D53D79" w:rsidP="00D53D79">
      <w:pPr>
        <w:pStyle w:val="aff1"/>
      </w:pPr>
      <w:r w:rsidRPr="00D53D79">
        <w:t xml:space="preserve">                    A -- 5 --- B</w:t>
      </w:r>
    </w:p>
    <w:p w:rsidR="00D53D79" w:rsidRPr="00D53D79" w:rsidRDefault="00D53D79" w:rsidP="00D53D79">
      <w:pPr>
        <w:pStyle w:val="aff1"/>
      </w:pPr>
      <w:r w:rsidRPr="00D53D79">
        <w:t xml:space="preserve">                    A -- 7 --- C</w:t>
      </w:r>
    </w:p>
    <w:p w:rsidR="00D53D79" w:rsidRPr="00D53D79" w:rsidRDefault="00D53D79" w:rsidP="00D53D79">
      <w:pPr>
        <w:pStyle w:val="aff1"/>
      </w:pPr>
      <w:r w:rsidRPr="00D53D79">
        <w:t xml:space="preserve">                    B -- 2 --- C</w:t>
      </w:r>
    </w:p>
    <w:p w:rsidR="00D53D79" w:rsidRPr="00D53D79" w:rsidRDefault="00D53D79" w:rsidP="00D53D79">
      <w:pPr>
        <w:pStyle w:val="aff1"/>
      </w:pPr>
      <w:r w:rsidRPr="00D53D79">
        <w:t xml:space="preserve">                    B -- 9 --- D</w:t>
      </w:r>
    </w:p>
    <w:p w:rsidR="00D53D79" w:rsidRPr="00D53D79" w:rsidRDefault="00D53D79" w:rsidP="00D53D79">
      <w:pPr>
        <w:pStyle w:val="aff1"/>
      </w:pPr>
      <w:r w:rsidRPr="00D53D79">
        <w:t xml:space="preserve">                    C -- 1 --- D</w:t>
      </w:r>
    </w:p>
    <w:p w:rsidR="00D53D79" w:rsidRPr="00D53D79" w:rsidRDefault="00D53D79" w:rsidP="00D53D79">
      <w:pPr>
        <w:pStyle w:val="aff1"/>
      </w:pPr>
      <w:r w:rsidRPr="00D53D79">
        <w:t xml:space="preserve">                    C -- 8 --- E</w:t>
      </w:r>
    </w:p>
    <w:p w:rsidR="00D53D79" w:rsidRPr="00D53D79" w:rsidRDefault="00D53D79" w:rsidP="00D53D79">
      <w:pPr>
        <w:pStyle w:val="aff1"/>
      </w:pPr>
      <w:r w:rsidRPr="00D53D79">
        <w:t xml:space="preserve">                    D -- 4 --- E</w:t>
      </w:r>
    </w:p>
    <w:p w:rsidR="00D53D79" w:rsidRPr="00D53D79" w:rsidRDefault="00D53D79" w:rsidP="00D53D79">
      <w:pPr>
        <w:pStyle w:val="aff1"/>
      </w:pPr>
      <w:r w:rsidRPr="00D53D79">
        <w:t xml:space="preserve">                    style B fill:#f9f</w:t>
      </w:r>
    </w:p>
    <w:p w:rsidR="00D53D79" w:rsidRPr="00D53D79" w:rsidRDefault="00D53D79" w:rsidP="00D53D79">
      <w:pPr>
        <w:pStyle w:val="aff1"/>
      </w:pPr>
      <w:r w:rsidRPr="00D53D79">
        <w:t xml:space="preserve">                    style C fill:#f9f</w:t>
      </w:r>
    </w:p>
    <w:p w:rsidR="00D53D79" w:rsidRPr="00D53D79" w:rsidRDefault="00D53D79" w:rsidP="00D53D79">
      <w:pPr>
        <w:pStyle w:val="aff1"/>
      </w:pPr>
      <w:r w:rsidRPr="00D53D79">
        <w:t xml:space="preserve">                    style D fill:#f9f</w:t>
      </w:r>
    </w:p>
    <w:p w:rsidR="00D53D79" w:rsidRPr="00D53D79" w:rsidRDefault="00D53D79" w:rsidP="00D53D79">
      <w:pPr>
        <w:pStyle w:val="aff1"/>
      </w:pPr>
      <w:r w:rsidRPr="00D53D79">
        <w:t xml:space="preserve">                    linkStyle 4 stroke-width:2px,fill:none,stroke:#f9f</w:t>
      </w:r>
    </w:p>
    <w:p w:rsidR="00D53D79" w:rsidRPr="00D53D79" w:rsidRDefault="00D53D79" w:rsidP="00D53D79">
      <w:pPr>
        <w:pStyle w:val="aff1"/>
      </w:pPr>
      <w:r w:rsidRPr="00D53D79">
        <w:t xml:space="preserve">                    linkStyle 2 stroke-width:2px,fill:none,stroke:#f9f</w:t>
      </w:r>
    </w:p>
    <w:p w:rsidR="00D53D79" w:rsidRPr="00D53D79" w:rsidRDefault="00D53D79" w:rsidP="00D53D79">
      <w:pPr>
        <w:pStyle w:val="aff1"/>
      </w:pPr>
      <w:r w:rsidRPr="00D53D79">
        <w:t xml:space="preserve">                &lt;/div&gt;</w:t>
      </w:r>
    </w:p>
    <w:p w:rsidR="00D53D79" w:rsidRPr="00D53D79" w:rsidRDefault="00D53D79" w:rsidP="00D53D79">
      <w:pPr>
        <w:pStyle w:val="aff1"/>
      </w:pPr>
      <w:r w:rsidRPr="00D53D79">
        <w:t xml:space="preserve">            &lt;/div&gt;</w:t>
      </w:r>
    </w:p>
    <w:p w:rsidR="00D53D79" w:rsidRPr="00D53D79" w:rsidRDefault="00D53D79" w:rsidP="00D53D79">
      <w:pPr>
        <w:pStyle w:val="aff1"/>
      </w:pPr>
      <w:r w:rsidRPr="00D53D79">
        <w:t xml:space="preserve">            &lt;p class="text-lg"&gt;</w:t>
      </w:r>
      <w:r w:rsidRPr="00D53D79">
        <w:rPr>
          <w:lang w:val="ru-RU"/>
        </w:rPr>
        <w:t>Шаг</w:t>
      </w:r>
      <w:r w:rsidRPr="00D53D79">
        <w:t xml:space="preserve"> 2: </w:t>
      </w:r>
      <w:r w:rsidRPr="00D53D79">
        <w:rPr>
          <w:lang w:val="ru-RU"/>
        </w:rPr>
        <w:t>Добавлено</w:t>
      </w:r>
      <w:r w:rsidRPr="00D53D79">
        <w:t xml:space="preserve"> </w:t>
      </w:r>
      <w:r w:rsidRPr="00D53D79">
        <w:rPr>
          <w:lang w:val="ru-RU"/>
        </w:rPr>
        <w:t>ребро</w:t>
      </w:r>
      <w:r w:rsidRPr="00D53D79">
        <w:t xml:space="preserve"> B-C (</w:t>
      </w:r>
      <w:r w:rsidRPr="00D53D79">
        <w:rPr>
          <w:lang w:val="ru-RU"/>
        </w:rPr>
        <w:t>вес</w:t>
      </w:r>
      <w:r w:rsidRPr="00D53D79">
        <w:t xml:space="preserve"> 2).&lt;/p&gt;</w:t>
      </w:r>
    </w:p>
    <w:p w:rsidR="00D53D79" w:rsidRPr="00D53D79" w:rsidRDefault="00D53D79" w:rsidP="00D53D79">
      <w:pPr>
        <w:pStyle w:val="aff1"/>
      </w:pPr>
      <w:r w:rsidRPr="00D53D79">
        <w:t xml:space="preserve">        &lt;/div&gt;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 xml:space="preserve">        &lt;div class="bg-white rounded-lg p-6"&gt;</w:t>
      </w:r>
    </w:p>
    <w:p w:rsidR="00D53D79" w:rsidRPr="00D53D79" w:rsidRDefault="00D53D79" w:rsidP="00D53D79">
      <w:pPr>
        <w:pStyle w:val="aff1"/>
      </w:pPr>
      <w:r w:rsidRPr="00D53D79">
        <w:t xml:space="preserve">            &lt;div class="w-full h-48 bg-gray-100 rounded shadow mb-4"&gt;</w:t>
      </w:r>
    </w:p>
    <w:p w:rsidR="00D53D79" w:rsidRPr="00D53D79" w:rsidRDefault="00D53D79" w:rsidP="00D53D79">
      <w:pPr>
        <w:pStyle w:val="aff1"/>
      </w:pPr>
      <w:r w:rsidRPr="00D53D79">
        <w:t xml:space="preserve">                &lt;div class="mermaid"&gt;</w:t>
      </w:r>
    </w:p>
    <w:p w:rsidR="00D53D79" w:rsidRPr="00D53D79" w:rsidRDefault="00D53D79" w:rsidP="00D53D79">
      <w:pPr>
        <w:pStyle w:val="aff1"/>
      </w:pPr>
      <w:r w:rsidRPr="00D53D79">
        <w:t xml:space="preserve">                    graph LR</w:t>
      </w:r>
    </w:p>
    <w:p w:rsidR="00D53D79" w:rsidRPr="00D53D79" w:rsidRDefault="00D53D79" w:rsidP="00D53D79">
      <w:pPr>
        <w:pStyle w:val="aff1"/>
      </w:pPr>
      <w:r w:rsidRPr="00D53D79">
        <w:t xml:space="preserve">                    A -- 5 --- B</w:t>
      </w:r>
    </w:p>
    <w:p w:rsidR="00D53D79" w:rsidRPr="00D53D79" w:rsidRDefault="00D53D79" w:rsidP="00D53D79">
      <w:pPr>
        <w:pStyle w:val="aff1"/>
      </w:pPr>
      <w:r w:rsidRPr="00D53D79">
        <w:t xml:space="preserve">                    A -- 7 --- C</w:t>
      </w:r>
    </w:p>
    <w:p w:rsidR="00D53D79" w:rsidRPr="00D53D79" w:rsidRDefault="00D53D79" w:rsidP="00D53D79">
      <w:pPr>
        <w:pStyle w:val="aff1"/>
      </w:pPr>
      <w:r w:rsidRPr="00D53D79">
        <w:t xml:space="preserve">                    B -- 2 --- C</w:t>
      </w:r>
    </w:p>
    <w:p w:rsidR="00D53D79" w:rsidRPr="00D53D79" w:rsidRDefault="00D53D79" w:rsidP="00D53D79">
      <w:pPr>
        <w:pStyle w:val="aff1"/>
      </w:pPr>
      <w:r w:rsidRPr="00D53D79">
        <w:t xml:space="preserve">                    B -- 9 --- D</w:t>
      </w:r>
    </w:p>
    <w:p w:rsidR="00D53D79" w:rsidRPr="00D53D79" w:rsidRDefault="00D53D79" w:rsidP="00D53D79">
      <w:pPr>
        <w:pStyle w:val="aff1"/>
      </w:pPr>
      <w:r w:rsidRPr="00D53D79">
        <w:t xml:space="preserve">                    C -- 1 --- D</w:t>
      </w:r>
    </w:p>
    <w:p w:rsidR="00D53D79" w:rsidRPr="00D53D79" w:rsidRDefault="00D53D79" w:rsidP="00D53D79">
      <w:pPr>
        <w:pStyle w:val="aff1"/>
      </w:pPr>
      <w:r w:rsidRPr="00D53D79">
        <w:t xml:space="preserve">                    C -- 8 --- E</w:t>
      </w:r>
    </w:p>
    <w:p w:rsidR="00D53D79" w:rsidRPr="00D53D79" w:rsidRDefault="00D53D79" w:rsidP="00D53D79">
      <w:pPr>
        <w:pStyle w:val="aff1"/>
      </w:pPr>
      <w:r w:rsidRPr="00D53D79">
        <w:t xml:space="preserve">                    D -- 4 --- E</w:t>
      </w:r>
    </w:p>
    <w:p w:rsidR="00D53D79" w:rsidRPr="00D53D79" w:rsidRDefault="00D53D79" w:rsidP="00D53D79">
      <w:pPr>
        <w:pStyle w:val="aff1"/>
      </w:pPr>
      <w:r w:rsidRPr="00D53D79">
        <w:t xml:space="preserve">                    style B fill:#f9f</w:t>
      </w:r>
    </w:p>
    <w:p w:rsidR="00D53D79" w:rsidRPr="00D53D79" w:rsidRDefault="00D53D79" w:rsidP="00D53D79">
      <w:pPr>
        <w:pStyle w:val="aff1"/>
      </w:pPr>
      <w:r w:rsidRPr="00D53D79">
        <w:t xml:space="preserve">                    style C fill:#f9f</w:t>
      </w:r>
    </w:p>
    <w:p w:rsidR="00D53D79" w:rsidRPr="00D53D79" w:rsidRDefault="00D53D79" w:rsidP="00D53D79">
      <w:pPr>
        <w:pStyle w:val="aff1"/>
      </w:pPr>
      <w:r w:rsidRPr="00D53D79">
        <w:t xml:space="preserve">                    style D fill:#f9f</w:t>
      </w:r>
    </w:p>
    <w:p w:rsidR="00D53D79" w:rsidRPr="00D53D79" w:rsidRDefault="00D53D79" w:rsidP="00D53D79">
      <w:pPr>
        <w:pStyle w:val="aff1"/>
      </w:pPr>
      <w:r w:rsidRPr="00D53D79">
        <w:t xml:space="preserve">                    style E fill:#f9f</w:t>
      </w:r>
    </w:p>
    <w:p w:rsidR="00D53D79" w:rsidRPr="00D53D79" w:rsidRDefault="00D53D79" w:rsidP="00D53D79">
      <w:pPr>
        <w:pStyle w:val="aff1"/>
      </w:pPr>
      <w:r w:rsidRPr="00D53D79">
        <w:lastRenderedPageBreak/>
        <w:t xml:space="preserve">                    linkStyle 4 stroke-width:2px,fill:none,stroke:#f9f</w:t>
      </w:r>
    </w:p>
    <w:p w:rsidR="00D53D79" w:rsidRPr="00D53D79" w:rsidRDefault="00D53D79" w:rsidP="00D53D79">
      <w:pPr>
        <w:pStyle w:val="aff1"/>
      </w:pPr>
      <w:r w:rsidRPr="00D53D79">
        <w:t xml:space="preserve">                    linkStyle 2 stroke-width:2px,fill:none,stroke:#f9f</w:t>
      </w:r>
    </w:p>
    <w:p w:rsidR="00D53D79" w:rsidRPr="00D53D79" w:rsidRDefault="00D53D79" w:rsidP="00D53D79">
      <w:pPr>
        <w:pStyle w:val="aff1"/>
      </w:pPr>
      <w:r w:rsidRPr="00D53D79">
        <w:t xml:space="preserve">                    linkStyle 6 stroke-width:2px,fill:none,stroke:#f9f</w:t>
      </w:r>
    </w:p>
    <w:p w:rsidR="00D53D79" w:rsidRPr="00D53D79" w:rsidRDefault="00D53D79" w:rsidP="00D53D79">
      <w:pPr>
        <w:pStyle w:val="aff1"/>
      </w:pPr>
      <w:r w:rsidRPr="00D53D79">
        <w:t xml:space="preserve">                &lt;/div&gt;</w:t>
      </w:r>
    </w:p>
    <w:p w:rsidR="00D53D79" w:rsidRPr="00D53D79" w:rsidRDefault="00D53D79" w:rsidP="00D53D79">
      <w:pPr>
        <w:pStyle w:val="aff1"/>
      </w:pPr>
      <w:r w:rsidRPr="00D53D79">
        <w:t xml:space="preserve">            &lt;/div&gt;</w:t>
      </w:r>
    </w:p>
    <w:p w:rsidR="00D53D79" w:rsidRPr="00D53D79" w:rsidRDefault="00D53D79" w:rsidP="00D53D79">
      <w:pPr>
        <w:pStyle w:val="aff1"/>
      </w:pPr>
      <w:r w:rsidRPr="00D53D79">
        <w:t xml:space="preserve">            &lt;p class="text-lg"&gt;</w:t>
      </w:r>
      <w:r w:rsidRPr="00D53D79">
        <w:rPr>
          <w:lang w:val="ru-RU"/>
        </w:rPr>
        <w:t>Шаг</w:t>
      </w:r>
      <w:r w:rsidRPr="00D53D79">
        <w:t xml:space="preserve"> 3: </w:t>
      </w:r>
      <w:r w:rsidRPr="00D53D79">
        <w:rPr>
          <w:lang w:val="ru-RU"/>
        </w:rPr>
        <w:t>Добавлено</w:t>
      </w:r>
      <w:r w:rsidRPr="00D53D79">
        <w:t xml:space="preserve"> </w:t>
      </w:r>
      <w:r w:rsidRPr="00D53D79">
        <w:rPr>
          <w:lang w:val="ru-RU"/>
        </w:rPr>
        <w:t>ребро</w:t>
      </w:r>
      <w:r w:rsidRPr="00D53D79">
        <w:t xml:space="preserve"> D-E (</w:t>
      </w:r>
      <w:r w:rsidRPr="00D53D79">
        <w:rPr>
          <w:lang w:val="ru-RU"/>
        </w:rPr>
        <w:t>вес</w:t>
      </w:r>
      <w:r w:rsidRPr="00D53D79">
        <w:t xml:space="preserve"> 4).&lt;/p&gt;</w:t>
      </w:r>
    </w:p>
    <w:p w:rsidR="00D53D79" w:rsidRPr="00D53D79" w:rsidRDefault="00D53D79" w:rsidP="00D53D79">
      <w:pPr>
        <w:pStyle w:val="aff1"/>
      </w:pPr>
      <w:r w:rsidRPr="00D53D79">
        <w:t xml:space="preserve">        &lt;/div&gt;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 xml:space="preserve">        &lt;div class="bg-white rounded-lg p-6"&gt;</w:t>
      </w:r>
    </w:p>
    <w:p w:rsidR="00D53D79" w:rsidRPr="00D53D79" w:rsidRDefault="00D53D79" w:rsidP="00D53D79">
      <w:pPr>
        <w:pStyle w:val="aff1"/>
      </w:pPr>
      <w:r w:rsidRPr="00D53D79">
        <w:t xml:space="preserve">            &lt;div class="w-full h-48 bg-gray-100 rounded shadow mb-4"&gt;</w:t>
      </w:r>
    </w:p>
    <w:p w:rsidR="00D53D79" w:rsidRPr="00D53D79" w:rsidRDefault="00D53D79" w:rsidP="00D53D79">
      <w:pPr>
        <w:pStyle w:val="aff1"/>
      </w:pPr>
      <w:r w:rsidRPr="00D53D79">
        <w:t xml:space="preserve">                &lt;div class="mermaid"&gt;</w:t>
      </w:r>
    </w:p>
    <w:p w:rsidR="00D53D79" w:rsidRPr="00D53D79" w:rsidRDefault="00D53D79" w:rsidP="00D53D79">
      <w:pPr>
        <w:pStyle w:val="aff1"/>
      </w:pPr>
      <w:r w:rsidRPr="00D53D79">
        <w:t xml:space="preserve">                    graph LR</w:t>
      </w:r>
    </w:p>
    <w:p w:rsidR="00D53D79" w:rsidRPr="00D53D79" w:rsidRDefault="00D53D79" w:rsidP="00D53D79">
      <w:pPr>
        <w:pStyle w:val="aff1"/>
      </w:pPr>
      <w:r w:rsidRPr="00D53D79">
        <w:t xml:space="preserve">                    A -- 5 --- B</w:t>
      </w:r>
    </w:p>
    <w:p w:rsidR="00D53D79" w:rsidRPr="00D53D79" w:rsidRDefault="00D53D79" w:rsidP="00D53D79">
      <w:pPr>
        <w:pStyle w:val="aff1"/>
      </w:pPr>
      <w:r w:rsidRPr="00D53D79">
        <w:t xml:space="preserve">                    A -- 7 --- C</w:t>
      </w:r>
    </w:p>
    <w:p w:rsidR="00D53D79" w:rsidRPr="00D53D79" w:rsidRDefault="00D53D79" w:rsidP="00D53D79">
      <w:pPr>
        <w:pStyle w:val="aff1"/>
      </w:pPr>
      <w:r w:rsidRPr="00D53D79">
        <w:t xml:space="preserve">                    B -- 2 --- C</w:t>
      </w:r>
    </w:p>
    <w:p w:rsidR="00D53D79" w:rsidRPr="00D53D79" w:rsidRDefault="00D53D79" w:rsidP="00D53D79">
      <w:pPr>
        <w:pStyle w:val="aff1"/>
      </w:pPr>
      <w:r w:rsidRPr="00D53D79">
        <w:t xml:space="preserve">                    B -- 9 --- D</w:t>
      </w:r>
    </w:p>
    <w:p w:rsidR="00D53D79" w:rsidRPr="00D53D79" w:rsidRDefault="00D53D79" w:rsidP="00D53D79">
      <w:pPr>
        <w:pStyle w:val="aff1"/>
      </w:pPr>
      <w:r w:rsidRPr="00D53D79">
        <w:t xml:space="preserve">                    C -- 1 --- D</w:t>
      </w:r>
    </w:p>
    <w:p w:rsidR="00D53D79" w:rsidRPr="00D53D79" w:rsidRDefault="00D53D79" w:rsidP="00D53D79">
      <w:pPr>
        <w:pStyle w:val="aff1"/>
      </w:pPr>
      <w:r w:rsidRPr="00D53D79">
        <w:t xml:space="preserve">                    C -- 8 --- E</w:t>
      </w:r>
    </w:p>
    <w:p w:rsidR="00D53D79" w:rsidRPr="00D53D79" w:rsidRDefault="00D53D79" w:rsidP="00D53D79">
      <w:pPr>
        <w:pStyle w:val="aff1"/>
      </w:pPr>
      <w:r w:rsidRPr="00D53D79">
        <w:t xml:space="preserve">                    D -- 4 --- E</w:t>
      </w:r>
    </w:p>
    <w:p w:rsidR="00D53D79" w:rsidRPr="00D53D79" w:rsidRDefault="00D53D79" w:rsidP="00D53D79">
      <w:pPr>
        <w:pStyle w:val="aff1"/>
      </w:pPr>
      <w:r w:rsidRPr="00D53D79">
        <w:t xml:space="preserve">                    style B fill:#f9f</w:t>
      </w:r>
    </w:p>
    <w:p w:rsidR="00D53D79" w:rsidRPr="00D53D79" w:rsidRDefault="00D53D79" w:rsidP="00D53D79">
      <w:pPr>
        <w:pStyle w:val="aff1"/>
      </w:pPr>
      <w:r w:rsidRPr="00D53D79">
        <w:t xml:space="preserve">                    style C fill:#f9f</w:t>
      </w:r>
    </w:p>
    <w:p w:rsidR="00D53D79" w:rsidRPr="00D53D79" w:rsidRDefault="00D53D79" w:rsidP="00D53D79">
      <w:pPr>
        <w:pStyle w:val="aff1"/>
      </w:pPr>
      <w:r w:rsidRPr="00D53D79">
        <w:t xml:space="preserve">                    style D fill:#f9f</w:t>
      </w:r>
    </w:p>
    <w:p w:rsidR="00D53D79" w:rsidRPr="00D53D79" w:rsidRDefault="00D53D79" w:rsidP="00D53D79">
      <w:pPr>
        <w:pStyle w:val="aff1"/>
      </w:pPr>
      <w:r w:rsidRPr="00D53D79">
        <w:t xml:space="preserve">                    style E fill:#f9f</w:t>
      </w:r>
    </w:p>
    <w:p w:rsidR="00D53D79" w:rsidRPr="00D53D79" w:rsidRDefault="00D53D79" w:rsidP="00D53D79">
      <w:pPr>
        <w:pStyle w:val="aff1"/>
      </w:pPr>
      <w:r w:rsidRPr="00D53D79">
        <w:t xml:space="preserve">                    style A fill:#f9f</w:t>
      </w:r>
    </w:p>
    <w:p w:rsidR="00D53D79" w:rsidRPr="00D53D79" w:rsidRDefault="00D53D79" w:rsidP="00D53D79">
      <w:pPr>
        <w:pStyle w:val="aff1"/>
      </w:pPr>
      <w:r w:rsidRPr="00D53D79">
        <w:t xml:space="preserve">                    linkStyle 4 stroke-width:2px,fill:none,stroke:#f9f</w:t>
      </w:r>
    </w:p>
    <w:p w:rsidR="00D53D79" w:rsidRPr="00D53D79" w:rsidRDefault="00D53D79" w:rsidP="00D53D79">
      <w:pPr>
        <w:pStyle w:val="aff1"/>
      </w:pPr>
      <w:r w:rsidRPr="00D53D79">
        <w:t xml:space="preserve">                    linkStyle 2 stroke-width:2px,fill:none,stroke:#f9f</w:t>
      </w:r>
    </w:p>
    <w:p w:rsidR="00D53D79" w:rsidRPr="00D53D79" w:rsidRDefault="00D53D79" w:rsidP="00D53D79">
      <w:pPr>
        <w:pStyle w:val="aff1"/>
      </w:pPr>
      <w:r w:rsidRPr="00D53D79">
        <w:t xml:space="preserve">                    linkStyle 6 stroke-width:2px,fill:none,stroke:#f9f</w:t>
      </w:r>
    </w:p>
    <w:p w:rsidR="00D53D79" w:rsidRPr="00D53D79" w:rsidRDefault="00D53D79" w:rsidP="00D53D79">
      <w:pPr>
        <w:pStyle w:val="aff1"/>
      </w:pPr>
      <w:r w:rsidRPr="00D53D79">
        <w:t xml:space="preserve">                    linkStyle 0 stroke-width:2px,fill:none,stroke:#f9f</w:t>
      </w:r>
    </w:p>
    <w:p w:rsidR="00D53D79" w:rsidRPr="00D53D79" w:rsidRDefault="00D53D79" w:rsidP="00D53D79">
      <w:pPr>
        <w:pStyle w:val="aff1"/>
      </w:pPr>
      <w:r w:rsidRPr="00D53D79">
        <w:t xml:space="preserve">                &lt;/div&gt;</w:t>
      </w:r>
    </w:p>
    <w:p w:rsidR="00D53D79" w:rsidRPr="00D53D79" w:rsidRDefault="00D53D79" w:rsidP="00D53D79">
      <w:pPr>
        <w:pStyle w:val="aff1"/>
      </w:pPr>
      <w:r w:rsidRPr="00D53D79">
        <w:t xml:space="preserve">            &lt;/div&gt;</w:t>
      </w:r>
    </w:p>
    <w:p w:rsidR="00D53D79" w:rsidRPr="00D53D79" w:rsidRDefault="00D53D79" w:rsidP="00D53D79">
      <w:pPr>
        <w:pStyle w:val="aff1"/>
      </w:pPr>
      <w:r w:rsidRPr="00D53D79">
        <w:t xml:space="preserve">            &lt;p class="text-lg"&gt;</w:t>
      </w:r>
      <w:r w:rsidRPr="00D53D79">
        <w:rPr>
          <w:lang w:val="ru-RU"/>
        </w:rPr>
        <w:t>Шаг</w:t>
      </w:r>
      <w:r w:rsidRPr="00D53D79">
        <w:t xml:space="preserve"> 4: </w:t>
      </w:r>
      <w:r w:rsidRPr="00D53D79">
        <w:rPr>
          <w:lang w:val="ru-RU"/>
        </w:rPr>
        <w:t>Добавлено</w:t>
      </w:r>
      <w:r w:rsidRPr="00D53D79">
        <w:t xml:space="preserve"> </w:t>
      </w:r>
      <w:r w:rsidRPr="00D53D79">
        <w:rPr>
          <w:lang w:val="ru-RU"/>
        </w:rPr>
        <w:t>ребро</w:t>
      </w:r>
      <w:r w:rsidRPr="00D53D79">
        <w:t xml:space="preserve"> A-B (</w:t>
      </w:r>
      <w:r w:rsidRPr="00D53D79">
        <w:rPr>
          <w:lang w:val="ru-RU"/>
        </w:rPr>
        <w:t>вес</w:t>
      </w:r>
      <w:r w:rsidRPr="00D53D79">
        <w:t xml:space="preserve"> 5).&lt;/p&gt;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t xml:space="preserve">        </w:t>
      </w:r>
      <w:r w:rsidRPr="00D53D79">
        <w:rPr>
          <w:lang w:val="ru-RU"/>
        </w:rPr>
        <w:t>&lt;/div&gt;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&lt;/div&gt;</w:t>
      </w: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&lt;p class="text-lg mt-8"&gt;Кратчайшее остовное дерево:&lt;/p&gt;</w:t>
      </w: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Pr="00D53D79" w:rsidRDefault="00D53D79" w:rsidP="00D53D79">
      <w:pPr>
        <w:pStyle w:val="aff1"/>
      </w:pPr>
      <w:r w:rsidRPr="00D53D79">
        <w:rPr>
          <w:lang w:val="ru-RU"/>
        </w:rPr>
        <w:t xml:space="preserve">    </w:t>
      </w:r>
      <w:r w:rsidRPr="00D53D79">
        <w:t>&lt;div class="w-full h-64 bg-gray-100 rounded shadow mb-8 flex items-center justify-center"&gt;</w:t>
      </w:r>
    </w:p>
    <w:p w:rsidR="00D53D79" w:rsidRPr="00D53D79" w:rsidRDefault="00D53D79" w:rsidP="00D53D79">
      <w:pPr>
        <w:pStyle w:val="aff1"/>
      </w:pPr>
      <w:r w:rsidRPr="00D53D79">
        <w:t xml:space="preserve">        &lt;div class="mermaid"&gt;</w:t>
      </w:r>
    </w:p>
    <w:p w:rsidR="00D53D79" w:rsidRPr="00D53D79" w:rsidRDefault="00D53D79" w:rsidP="00D53D79">
      <w:pPr>
        <w:pStyle w:val="aff1"/>
      </w:pPr>
      <w:r w:rsidRPr="00D53D79">
        <w:t xml:space="preserve">            graph LR</w:t>
      </w:r>
    </w:p>
    <w:p w:rsidR="00D53D79" w:rsidRPr="00D53D79" w:rsidRDefault="00D53D79" w:rsidP="00D53D79">
      <w:pPr>
        <w:pStyle w:val="aff1"/>
      </w:pPr>
      <w:r w:rsidRPr="00D53D79">
        <w:t xml:space="preserve">            C -- 1 --- D</w:t>
      </w:r>
    </w:p>
    <w:p w:rsidR="00D53D79" w:rsidRPr="00D53D79" w:rsidRDefault="00D53D79" w:rsidP="00D53D79">
      <w:pPr>
        <w:pStyle w:val="aff1"/>
      </w:pPr>
      <w:r w:rsidRPr="00D53D79">
        <w:t xml:space="preserve">            B -- 2 --- C</w:t>
      </w:r>
    </w:p>
    <w:p w:rsidR="00D53D79" w:rsidRPr="00D53D79" w:rsidRDefault="00D53D79" w:rsidP="00D53D79">
      <w:pPr>
        <w:pStyle w:val="aff1"/>
      </w:pPr>
      <w:r w:rsidRPr="00D53D79">
        <w:t xml:space="preserve">            D -- 4 --- E</w:t>
      </w:r>
    </w:p>
    <w:p w:rsidR="00D53D79" w:rsidRPr="00D53D79" w:rsidRDefault="00D53D79" w:rsidP="00D53D79">
      <w:pPr>
        <w:pStyle w:val="aff1"/>
      </w:pPr>
      <w:r w:rsidRPr="00D53D79">
        <w:t xml:space="preserve">            A -- 5 --- B</w:t>
      </w:r>
    </w:p>
    <w:p w:rsidR="00D53D79" w:rsidRPr="00D53D79" w:rsidRDefault="00D53D79" w:rsidP="00D53D79">
      <w:pPr>
        <w:pStyle w:val="aff1"/>
      </w:pPr>
      <w:r w:rsidRPr="00D53D79">
        <w:t xml:space="preserve">        &lt;/div&gt;</w:t>
      </w:r>
    </w:p>
    <w:p w:rsidR="00D53D79" w:rsidRPr="00D53D79" w:rsidRDefault="00D53D79" w:rsidP="00D53D79">
      <w:pPr>
        <w:pStyle w:val="aff1"/>
      </w:pPr>
      <w:r w:rsidRPr="00D53D79">
        <w:t xml:space="preserve">    &lt;/div&gt;</w:t>
      </w:r>
    </w:p>
    <w:p w:rsidR="00D53D79" w:rsidRPr="00D53D79" w:rsidRDefault="00D53D79" w:rsidP="00D53D79">
      <w:pPr>
        <w:pStyle w:val="aff1"/>
      </w:pPr>
      <w:r w:rsidRPr="00D53D79">
        <w:t>&lt;/div&gt;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>&lt;script&gt;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 xml:space="preserve">    % if len(error) &gt; 0:</w:t>
      </w:r>
    </w:p>
    <w:p w:rsidR="00D53D79" w:rsidRPr="00D53D79" w:rsidRDefault="00D53D79" w:rsidP="00D53D79">
      <w:pPr>
        <w:pStyle w:val="aff1"/>
      </w:pPr>
      <w:r w:rsidRPr="00D53D79">
        <w:t xml:space="preserve">    document.getElementById("alert").style.display = "block"</w:t>
      </w:r>
    </w:p>
    <w:p w:rsidR="00D53D79" w:rsidRPr="00D53D79" w:rsidRDefault="00D53D79" w:rsidP="00D53D79">
      <w:pPr>
        <w:pStyle w:val="aff1"/>
      </w:pPr>
      <w:r w:rsidRPr="00D53D79">
        <w:t xml:space="preserve">    document.getElementById("alert_message").textContent = "{{error}}"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t xml:space="preserve">    </w:t>
      </w:r>
      <w:r w:rsidRPr="00D53D79">
        <w:rPr>
          <w:lang w:val="ru-RU"/>
        </w:rPr>
        <w:t>% end</w:t>
      </w:r>
    </w:p>
    <w:p w:rsid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>&lt;/script&gt;</w:t>
      </w:r>
    </w:p>
    <w:p w:rsidR="00D53D79" w:rsidRDefault="00D53D79" w:rsidP="00D53D79">
      <w:pPr>
        <w:pStyle w:val="afd"/>
        <w:rPr>
          <w:lang w:val="ru-RU"/>
        </w:rPr>
      </w:pPr>
      <w:r>
        <w:t>alg</w:t>
      </w:r>
      <w:r w:rsidRPr="00D53D79">
        <w:rPr>
          <w:lang w:val="ru-RU"/>
        </w:rPr>
        <w:t>_</w:t>
      </w:r>
      <w:r>
        <w:t>crascal</w:t>
      </w:r>
      <w:r w:rsidRPr="00D53D79">
        <w:rPr>
          <w:lang w:val="ru-RU"/>
        </w:rPr>
        <w:t>_</w:t>
      </w:r>
      <w:r>
        <w:t>page</w:t>
      </w:r>
      <w:r w:rsidRPr="00D53D79">
        <w:rPr>
          <w:lang w:val="ru-RU"/>
        </w:rPr>
        <w:t>.</w:t>
      </w:r>
      <w:r>
        <w:t>py</w:t>
      </w:r>
      <w:r w:rsidRPr="00D53D79">
        <w:rPr>
          <w:lang w:val="ru-RU"/>
        </w:rPr>
        <w:t xml:space="preserve"> (</w:t>
      </w:r>
      <w:r>
        <w:rPr>
          <w:lang w:val="ru-RU"/>
        </w:rPr>
        <w:t>Обработчик страницы Краскала)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># Автор: Панков Василий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># Дата создания: 27.05.2023</w:t>
      </w: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Pr="00D53D79" w:rsidRDefault="00D53D79" w:rsidP="00D53D79">
      <w:pPr>
        <w:pStyle w:val="aff1"/>
      </w:pPr>
      <w:r w:rsidRPr="00D53D79">
        <w:t>from bottle import route, view, request, redirect</w:t>
      </w:r>
    </w:p>
    <w:p w:rsidR="00D53D79" w:rsidRPr="00D53D79" w:rsidRDefault="00D53D79" w:rsidP="00D53D79">
      <w:pPr>
        <w:pStyle w:val="aff1"/>
      </w:pPr>
      <w:r w:rsidRPr="00D53D79">
        <w:t>from typing import List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>from logic import alg_crascal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>@route('/crascal')</w:t>
      </w:r>
    </w:p>
    <w:p w:rsidR="00D53D79" w:rsidRPr="00D53D79" w:rsidRDefault="00D53D79" w:rsidP="00D53D79">
      <w:pPr>
        <w:pStyle w:val="aff1"/>
      </w:pPr>
      <w:r w:rsidRPr="00D53D79">
        <w:t>@view('alg_crascal')</w:t>
      </w:r>
    </w:p>
    <w:p w:rsidR="00D53D79" w:rsidRPr="00D53D79" w:rsidRDefault="00D53D79" w:rsidP="00D53D79">
      <w:pPr>
        <w:pStyle w:val="aff1"/>
      </w:pPr>
      <w:r w:rsidRPr="00D53D79">
        <w:t>def home():</w:t>
      </w:r>
    </w:p>
    <w:p w:rsidR="00D53D79" w:rsidRPr="00D53D79" w:rsidRDefault="00D53D79" w:rsidP="00D53D79">
      <w:pPr>
        <w:pStyle w:val="aff1"/>
      </w:pPr>
      <w:r w:rsidRPr="00D53D79">
        <w:t xml:space="preserve">    return dict(matrix="", graph="graph LR\n</w:t>
      </w:r>
      <w:r w:rsidRPr="00D53D79">
        <w:rPr>
          <w:lang w:val="ru-RU"/>
        </w:rPr>
        <w:t>Тут</w:t>
      </w:r>
      <w:r w:rsidRPr="00D53D79">
        <w:t xml:space="preserve"> -- </w:t>
      </w:r>
      <w:r w:rsidRPr="00D53D79">
        <w:rPr>
          <w:lang w:val="ru-RU"/>
        </w:rPr>
        <w:t>будет</w:t>
      </w:r>
      <w:r w:rsidRPr="00D53D79">
        <w:t xml:space="preserve"> --- A[</w:t>
      </w:r>
      <w:r w:rsidRPr="00D53D79">
        <w:rPr>
          <w:lang w:val="ru-RU"/>
        </w:rPr>
        <w:t>ваш</w:t>
      </w:r>
      <w:r w:rsidRPr="00D53D79">
        <w:t xml:space="preserve"> </w:t>
      </w:r>
      <w:r w:rsidRPr="00D53D79">
        <w:rPr>
          <w:lang w:val="ru-RU"/>
        </w:rPr>
        <w:t>граф</w:t>
      </w:r>
      <w:r w:rsidRPr="00D53D79">
        <w:t>]", solve=[], error="")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>@route("/crascal", method="post")</w:t>
      </w:r>
    </w:p>
    <w:p w:rsidR="00D53D79" w:rsidRPr="00D53D79" w:rsidRDefault="00D53D79" w:rsidP="00D53D79">
      <w:pPr>
        <w:pStyle w:val="aff1"/>
      </w:pPr>
      <w:r w:rsidRPr="00D53D79">
        <w:t>@view('alg_crascal')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>def solve_crascal():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"""Получение POST запроса и решение при верных данных, при плохих данных возвращаем ошибки"""</w:t>
      </w:r>
    </w:p>
    <w:p w:rsidR="00D53D79" w:rsidRPr="00D53D79" w:rsidRDefault="00D53D79" w:rsidP="00D53D79">
      <w:pPr>
        <w:pStyle w:val="aff1"/>
      </w:pPr>
      <w:r w:rsidRPr="00D53D79">
        <w:rPr>
          <w:lang w:val="ru-RU"/>
        </w:rPr>
        <w:t xml:space="preserve">    </w:t>
      </w:r>
      <w:r w:rsidRPr="00D53D79">
        <w:t>matrix: List[List[float]]</w:t>
      </w:r>
    </w:p>
    <w:p w:rsidR="00D53D79" w:rsidRPr="00D53D79" w:rsidRDefault="00D53D79" w:rsidP="00D53D79">
      <w:pPr>
        <w:pStyle w:val="aff1"/>
      </w:pPr>
      <w:r w:rsidRPr="00D53D79">
        <w:t xml:space="preserve">    string_matrix = ""</w:t>
      </w:r>
    </w:p>
    <w:p w:rsidR="00D53D79" w:rsidRPr="00D53D79" w:rsidRDefault="00D53D79" w:rsidP="00D53D79">
      <w:pPr>
        <w:pStyle w:val="aff1"/>
      </w:pPr>
      <w:r w:rsidRPr="00D53D79">
        <w:t xml:space="preserve">    try:</w:t>
      </w:r>
    </w:p>
    <w:p w:rsidR="00D53D79" w:rsidRPr="00D53D79" w:rsidRDefault="00D53D79" w:rsidP="00D53D79">
      <w:pPr>
        <w:pStyle w:val="aff1"/>
      </w:pPr>
      <w:r w:rsidRPr="00D53D79">
        <w:t xml:space="preserve">        string_matrix = request.forms.matrix</w:t>
      </w:r>
    </w:p>
    <w:p w:rsidR="00D53D79" w:rsidRPr="00D53D79" w:rsidRDefault="00D53D79" w:rsidP="00D53D79">
      <w:pPr>
        <w:pStyle w:val="aff1"/>
      </w:pPr>
      <w:r w:rsidRPr="00D53D79">
        <w:t xml:space="preserve">        matrix = alg_crascal.parse_matrix_from_string(string_matrix)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t xml:space="preserve">    </w:t>
      </w:r>
      <w:r w:rsidRPr="00D53D79">
        <w:rPr>
          <w:lang w:val="ru-RU"/>
        </w:rPr>
        <w:t>except KeyError: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    # Этот вариант возможен только под воздействием другого разработчика на страницу</w:t>
      </w:r>
    </w:p>
    <w:p w:rsidR="00D53D79" w:rsidRPr="00D53D79" w:rsidRDefault="00D53D79" w:rsidP="00D53D79">
      <w:pPr>
        <w:pStyle w:val="aff1"/>
      </w:pPr>
      <w:r w:rsidRPr="00D53D79">
        <w:rPr>
          <w:lang w:val="ru-RU"/>
        </w:rPr>
        <w:t xml:space="preserve">        </w:t>
      </w:r>
      <w:r w:rsidRPr="00D53D79">
        <w:t>return dict(matrix=string_matrix, graph="graph LR\n</w:t>
      </w:r>
      <w:r w:rsidRPr="00D53D79">
        <w:rPr>
          <w:lang w:val="ru-RU"/>
        </w:rPr>
        <w:t>Тут</w:t>
      </w:r>
      <w:r w:rsidRPr="00D53D79">
        <w:t xml:space="preserve"> -- </w:t>
      </w:r>
      <w:r w:rsidRPr="00D53D79">
        <w:rPr>
          <w:lang w:val="ru-RU"/>
        </w:rPr>
        <w:t>будет</w:t>
      </w:r>
      <w:r w:rsidRPr="00D53D79">
        <w:t xml:space="preserve"> --- A[</w:t>
      </w:r>
      <w:r w:rsidRPr="00D53D79">
        <w:rPr>
          <w:lang w:val="ru-RU"/>
        </w:rPr>
        <w:t>ваш</w:t>
      </w:r>
      <w:r w:rsidRPr="00D53D79">
        <w:t xml:space="preserve"> </w:t>
      </w:r>
      <w:r w:rsidRPr="00D53D79">
        <w:rPr>
          <w:lang w:val="ru-RU"/>
        </w:rPr>
        <w:t>граф</w:t>
      </w:r>
      <w:r w:rsidRPr="00D53D79">
        <w:t>]",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t xml:space="preserve">                    </w:t>
      </w:r>
      <w:r w:rsidRPr="00D53D79">
        <w:rPr>
          <w:lang w:val="ru-RU"/>
        </w:rPr>
        <w:t>error="Что-то пошло не так, вы кидаете пустые POST запросы", solve=[])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except ValueError: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    # Парсинг матрицы неудачный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    return dict(matrix=string_matrix, graph="graph LR\nТут -- будет --- A[ваш граф]",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                error="В вашем графе содержатся буквы или иные некорретные символы", solve=[])</w:t>
      </w: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Pr="00D53D79" w:rsidRDefault="00D53D79" w:rsidP="00D53D79">
      <w:pPr>
        <w:pStyle w:val="aff1"/>
      </w:pPr>
      <w:r w:rsidRPr="00D53D79">
        <w:rPr>
          <w:lang w:val="ru-RU"/>
        </w:rPr>
        <w:t xml:space="preserve">    </w:t>
      </w:r>
      <w:r w:rsidRPr="00D53D79">
        <w:t>try:</w:t>
      </w:r>
    </w:p>
    <w:p w:rsidR="00D53D79" w:rsidRPr="00D53D79" w:rsidRDefault="00D53D79" w:rsidP="00D53D79">
      <w:pPr>
        <w:pStyle w:val="aff1"/>
      </w:pPr>
      <w:r w:rsidRPr="00D53D79">
        <w:t xml:space="preserve">        solve = list(alg_crascal.crascal_solve_with_steps(matrix))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t xml:space="preserve">    </w:t>
      </w:r>
      <w:r w:rsidRPr="00D53D79">
        <w:rPr>
          <w:lang w:val="ru-RU"/>
        </w:rPr>
        <w:t>except AssertionError as e: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    # Если сработади дополнительные проверки</w:t>
      </w:r>
    </w:p>
    <w:p w:rsidR="00D53D79" w:rsidRPr="00D53D79" w:rsidRDefault="00D53D79" w:rsidP="00D53D79">
      <w:pPr>
        <w:pStyle w:val="aff1"/>
      </w:pPr>
      <w:r w:rsidRPr="00D53D79">
        <w:rPr>
          <w:lang w:val="ru-RU"/>
        </w:rPr>
        <w:t xml:space="preserve">        </w:t>
      </w:r>
      <w:r w:rsidRPr="00D53D79">
        <w:t>return dict(matrix=string_matrix, graph="graph LR\n</w:t>
      </w:r>
      <w:r w:rsidRPr="00D53D79">
        <w:rPr>
          <w:lang w:val="ru-RU"/>
        </w:rPr>
        <w:t>Тут</w:t>
      </w:r>
      <w:r w:rsidRPr="00D53D79">
        <w:t xml:space="preserve"> -- </w:t>
      </w:r>
      <w:r w:rsidRPr="00D53D79">
        <w:rPr>
          <w:lang w:val="ru-RU"/>
        </w:rPr>
        <w:t>будет</w:t>
      </w:r>
      <w:r w:rsidRPr="00D53D79">
        <w:t xml:space="preserve"> --- A[</w:t>
      </w:r>
      <w:r w:rsidRPr="00D53D79">
        <w:rPr>
          <w:lang w:val="ru-RU"/>
        </w:rPr>
        <w:t>ваш</w:t>
      </w:r>
      <w:r w:rsidRPr="00D53D79">
        <w:t xml:space="preserve"> </w:t>
      </w:r>
      <w:r w:rsidRPr="00D53D79">
        <w:rPr>
          <w:lang w:val="ru-RU"/>
        </w:rPr>
        <w:t>граф</w:t>
      </w:r>
      <w:r w:rsidRPr="00D53D79">
        <w:t>]",</w:t>
      </w:r>
    </w:p>
    <w:p w:rsidR="00D53D79" w:rsidRPr="00D53D79" w:rsidRDefault="00D53D79" w:rsidP="00D53D79">
      <w:pPr>
        <w:pStyle w:val="aff1"/>
      </w:pPr>
      <w:r w:rsidRPr="00D53D79">
        <w:t xml:space="preserve">                    error=e.__str__(), solve=[])</w:t>
      </w:r>
    </w:p>
    <w:p w:rsidR="00D53D79" w:rsidRPr="00D53D79" w:rsidRDefault="00D53D79" w:rsidP="00D53D79">
      <w:pPr>
        <w:pStyle w:val="aff1"/>
      </w:pPr>
      <w:r w:rsidRPr="00D53D79">
        <w:t xml:space="preserve">    except Exception as e: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t xml:space="preserve">        </w:t>
      </w:r>
      <w:r w:rsidRPr="00D53D79">
        <w:rPr>
          <w:lang w:val="ru-RU"/>
        </w:rPr>
        <w:t>#  Если что-то произошло иное, позволяет выполнить отладку, при этом пользователь не поймёт что произошла ошибка</w:t>
      </w:r>
    </w:p>
    <w:p w:rsidR="00D53D79" w:rsidRPr="00D53D79" w:rsidRDefault="00D53D79" w:rsidP="00D53D79">
      <w:pPr>
        <w:pStyle w:val="aff1"/>
      </w:pPr>
      <w:r w:rsidRPr="00D53D79">
        <w:rPr>
          <w:lang w:val="ru-RU"/>
        </w:rPr>
        <w:t xml:space="preserve">        </w:t>
      </w:r>
      <w:r w:rsidRPr="00D53D79">
        <w:t>print(e.__str__)</w:t>
      </w:r>
    </w:p>
    <w:p w:rsidR="00D53D79" w:rsidRPr="00D53D79" w:rsidRDefault="00D53D79" w:rsidP="00D53D79">
      <w:pPr>
        <w:pStyle w:val="aff1"/>
      </w:pPr>
      <w:r w:rsidRPr="00D53D79">
        <w:t xml:space="preserve">        return redirect("/crascal")</w:t>
      </w:r>
    </w:p>
    <w:p w:rsidR="00D53D79" w:rsidRPr="00D53D79" w:rsidRDefault="00D53D79" w:rsidP="00D53D79">
      <w:pPr>
        <w:pStyle w:val="aff1"/>
      </w:pPr>
      <w:r w:rsidRPr="00D53D79">
        <w:lastRenderedPageBreak/>
        <w:t xml:space="preserve">    return dict(matrix=string_matrix, graph=solve[0]["graph"], solve=solve, error="")</w:t>
      </w: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</w:pPr>
      <w:r w:rsidRPr="00D53D79">
        <w:t>@route("/gen_crascal_data")</w:t>
      </w:r>
    </w:p>
    <w:p w:rsidR="00D53D79" w:rsidRPr="00D53D79" w:rsidRDefault="00D53D79" w:rsidP="00D53D79">
      <w:pPr>
        <w:pStyle w:val="aff1"/>
      </w:pPr>
      <w:r w:rsidRPr="00D53D79">
        <w:t>def gen_crascal_data():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t xml:space="preserve">    </w:t>
      </w:r>
      <w:r w:rsidRPr="00D53D79">
        <w:rPr>
          <w:lang w:val="ru-RU"/>
        </w:rPr>
        <w:t>"""Генерация данных для решения"""</w:t>
      </w:r>
    </w:p>
    <w:p w:rsidR="00D53D79" w:rsidRDefault="00D53D79" w:rsidP="00D53D79">
      <w:pPr>
        <w:pStyle w:val="aff1"/>
      </w:pPr>
      <w:r w:rsidRPr="00D53D79">
        <w:t xml:space="preserve">    return alg_crascal.generate_matrix_to_solve()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d"/>
      </w:pPr>
      <w:r>
        <w:t>alg</w:t>
      </w:r>
      <w:r w:rsidRPr="00D53D79">
        <w:t>_</w:t>
      </w:r>
      <w:r>
        <w:t>crascal</w:t>
      </w:r>
      <w:r w:rsidRPr="00D53D79">
        <w:t>.</w:t>
      </w:r>
      <w:r>
        <w:t>py</w:t>
      </w:r>
      <w:r w:rsidRPr="00D53D79">
        <w:t xml:space="preserve"> (</w:t>
      </w:r>
      <w:r>
        <w:rPr>
          <w:lang w:val="ru-RU"/>
        </w:rPr>
        <w:t>Логика</w:t>
      </w:r>
      <w:r w:rsidRPr="00D53D79">
        <w:t xml:space="preserve"> </w:t>
      </w:r>
      <w:r>
        <w:rPr>
          <w:lang w:val="ru-RU"/>
        </w:rPr>
        <w:t>алгоритма</w:t>
      </w:r>
      <w:r w:rsidRPr="00D53D79">
        <w:t xml:space="preserve"> </w:t>
      </w:r>
      <w:r>
        <w:rPr>
          <w:lang w:val="ru-RU"/>
        </w:rPr>
        <w:t>Краскала</w:t>
      </w:r>
      <w:r w:rsidRPr="00D53D79">
        <w:t>)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># Автор: Панков Василий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># Дата создания: 29.05.2023</w:t>
      </w: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Default="00D53D79" w:rsidP="00D53D79">
      <w:pPr>
        <w:pStyle w:val="aff1"/>
      </w:pPr>
      <w:r>
        <w:t>from random import randrange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>from typing import List, Tuple, Dict, Iterator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>def check_matrix(weight_matrix: List[List[float]]):</w:t>
      </w:r>
    </w:p>
    <w:p w:rsidR="00D53D79" w:rsidRPr="00D53D79" w:rsidRDefault="00D53D79" w:rsidP="00D53D79">
      <w:pPr>
        <w:pStyle w:val="aff1"/>
        <w:rPr>
          <w:lang w:val="ru-RU"/>
        </w:rPr>
      </w:pPr>
      <w:r>
        <w:t xml:space="preserve">    </w:t>
      </w:r>
      <w:r w:rsidRPr="00D53D79">
        <w:rPr>
          <w:lang w:val="ru-RU"/>
        </w:rPr>
        <w:t>"""Проверка, на то что матрица соответствует для данной задачи"""</w:t>
      </w:r>
    </w:p>
    <w:p w:rsidR="00D53D79" w:rsidRDefault="00D53D79" w:rsidP="00D53D79">
      <w:pPr>
        <w:pStyle w:val="aff1"/>
      </w:pPr>
      <w:r w:rsidRPr="00D53D79">
        <w:rPr>
          <w:lang w:val="ru-RU"/>
        </w:rPr>
        <w:t xml:space="preserve">    </w:t>
      </w:r>
      <w:r>
        <w:t>assert any(any(row) for row in weight_matrix), "Матрица состоит из нулей, это не является графом"</w:t>
      </w:r>
    </w:p>
    <w:p w:rsidR="00D53D79" w:rsidRDefault="00D53D79" w:rsidP="00D53D79">
      <w:pPr>
        <w:pStyle w:val="aff1"/>
      </w:pPr>
      <w:r>
        <w:t xml:space="preserve">    for arr in weight_matrix:</w:t>
      </w:r>
    </w:p>
    <w:p w:rsidR="00D53D79" w:rsidRDefault="00D53D79" w:rsidP="00D53D79">
      <w:pPr>
        <w:pStyle w:val="aff1"/>
      </w:pPr>
      <w:r>
        <w:t xml:space="preserve">        assert len(arr) == len(weight_matrix), "Матрица не является квадратной"</w:t>
      </w:r>
    </w:p>
    <w:p w:rsidR="00D53D79" w:rsidRDefault="00D53D79" w:rsidP="00D53D79">
      <w:pPr>
        <w:pStyle w:val="aff1"/>
      </w:pPr>
      <w:r>
        <w:t xml:space="preserve">        for el in arr:</w:t>
      </w:r>
    </w:p>
    <w:p w:rsidR="00D53D79" w:rsidRPr="00D53D79" w:rsidRDefault="00D53D79" w:rsidP="00D53D79">
      <w:pPr>
        <w:pStyle w:val="aff1"/>
        <w:rPr>
          <w:lang w:val="ru-RU"/>
        </w:rPr>
      </w:pPr>
      <w:r>
        <w:t xml:space="preserve">            assert</w:t>
      </w:r>
      <w:r w:rsidRPr="00D53D79">
        <w:rPr>
          <w:lang w:val="ru-RU"/>
        </w:rPr>
        <w:t xml:space="preserve"> </w:t>
      </w:r>
      <w:r>
        <w:t>el</w:t>
      </w:r>
      <w:r w:rsidRPr="00D53D79">
        <w:rPr>
          <w:lang w:val="ru-RU"/>
        </w:rPr>
        <w:t xml:space="preserve"> &gt;= 0, "В матрице не должно быть отрицательных чисел"</w:t>
      </w:r>
    </w:p>
    <w:p w:rsidR="00D53D79" w:rsidRDefault="00D53D79" w:rsidP="00D53D79">
      <w:pPr>
        <w:pStyle w:val="aff1"/>
      </w:pPr>
      <w:r w:rsidRPr="00D53D79">
        <w:rPr>
          <w:lang w:val="ru-RU"/>
        </w:rPr>
        <w:t xml:space="preserve">    </w:t>
      </w:r>
      <w:r>
        <w:t>for i in range(len(weight_matrix)):</w:t>
      </w:r>
    </w:p>
    <w:p w:rsidR="00D53D79" w:rsidRDefault="00D53D79" w:rsidP="00D53D79">
      <w:pPr>
        <w:pStyle w:val="aff1"/>
      </w:pPr>
      <w:r>
        <w:t xml:space="preserve">        for j in range(i, len(weight_matrix)):</w:t>
      </w:r>
    </w:p>
    <w:p w:rsidR="00D53D79" w:rsidRDefault="00D53D79" w:rsidP="00D53D79">
      <w:pPr>
        <w:pStyle w:val="aff1"/>
      </w:pPr>
      <w:r>
        <w:t xml:space="preserve">            if i == j:</w:t>
      </w:r>
    </w:p>
    <w:p w:rsidR="00D53D79" w:rsidRDefault="00D53D79" w:rsidP="00D53D79">
      <w:pPr>
        <w:pStyle w:val="aff1"/>
      </w:pPr>
      <w:r>
        <w:t xml:space="preserve">                assert weight_matrix[i][j] == 0, "Диагональ должна быть равна 0"</w:t>
      </w:r>
    </w:p>
    <w:p w:rsidR="00D53D79" w:rsidRDefault="00D53D79" w:rsidP="00D53D79">
      <w:pPr>
        <w:pStyle w:val="aff1"/>
      </w:pPr>
      <w:r>
        <w:t xml:space="preserve">            assert weight_matrix[i][j] == weight_matrix[j][i], "Матрица не симметрична"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lastRenderedPageBreak/>
        <w:t>def find_parent(parent: List[int], i: int) -&gt; int:</w:t>
      </w:r>
    </w:p>
    <w:p w:rsidR="00D53D79" w:rsidRPr="00D53D79" w:rsidRDefault="00D53D79" w:rsidP="00D53D79">
      <w:pPr>
        <w:pStyle w:val="aff1"/>
        <w:rPr>
          <w:lang w:val="ru-RU"/>
        </w:rPr>
      </w:pPr>
      <w:r>
        <w:t xml:space="preserve">    </w:t>
      </w:r>
      <w:r w:rsidRPr="00D53D79">
        <w:rPr>
          <w:lang w:val="ru-RU"/>
        </w:rPr>
        <w:t>"""Вспомогательная функция для нахождения корня дерева</w:t>
      </w: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Default="00D53D79" w:rsidP="00D53D79">
      <w:pPr>
        <w:pStyle w:val="aff1"/>
      </w:pPr>
      <w:r w:rsidRPr="00D53D79">
        <w:rPr>
          <w:lang w:val="ru-RU"/>
        </w:rPr>
        <w:t xml:space="preserve">    </w:t>
      </w:r>
      <w:r>
        <w:t>:param parent: строка матрицы</w:t>
      </w:r>
    </w:p>
    <w:p w:rsidR="00D53D79" w:rsidRDefault="00D53D79" w:rsidP="00D53D79">
      <w:pPr>
        <w:pStyle w:val="aff1"/>
      </w:pPr>
      <w:r>
        <w:t xml:space="preserve">    :param i: индекс"""</w:t>
      </w:r>
    </w:p>
    <w:p w:rsidR="00D53D79" w:rsidRDefault="00D53D79" w:rsidP="00D53D79">
      <w:pPr>
        <w:pStyle w:val="aff1"/>
      </w:pPr>
      <w:r>
        <w:t xml:space="preserve">    if parent[i] == i:</w:t>
      </w:r>
    </w:p>
    <w:p w:rsidR="00D53D79" w:rsidRDefault="00D53D79" w:rsidP="00D53D79">
      <w:pPr>
        <w:pStyle w:val="aff1"/>
      </w:pPr>
      <w:r>
        <w:t xml:space="preserve">        return i</w:t>
      </w:r>
    </w:p>
    <w:p w:rsidR="00D53D79" w:rsidRDefault="00D53D79" w:rsidP="00D53D79">
      <w:pPr>
        <w:pStyle w:val="aff1"/>
      </w:pPr>
      <w:r>
        <w:t xml:space="preserve">    return find_parent(parent, parent[i])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>def union(parent: List[int], rank: List[int], x: int, y: int) -&gt; None:</w:t>
      </w:r>
    </w:p>
    <w:p w:rsidR="00D53D79" w:rsidRPr="00D53D79" w:rsidRDefault="00D53D79" w:rsidP="00D53D79">
      <w:pPr>
        <w:pStyle w:val="aff1"/>
        <w:rPr>
          <w:lang w:val="ru-RU"/>
        </w:rPr>
      </w:pPr>
      <w:r>
        <w:t xml:space="preserve">    </w:t>
      </w:r>
      <w:r w:rsidRPr="00D53D79">
        <w:rPr>
          <w:lang w:val="ru-RU"/>
        </w:rPr>
        <w:t>"""Вспомогательная функция для объединения двух множеств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:</w:t>
      </w:r>
      <w:r>
        <w:t>param</w:t>
      </w:r>
      <w:r w:rsidRPr="00D53D79">
        <w:rPr>
          <w:lang w:val="ru-RU"/>
        </w:rPr>
        <w:t xml:space="preserve"> </w:t>
      </w:r>
      <w:r>
        <w:t>parent</w:t>
      </w:r>
      <w:r w:rsidRPr="00D53D79">
        <w:rPr>
          <w:lang w:val="ru-RU"/>
        </w:rPr>
        <w:t>: Список, содержащий родительские вершины для каждой вершины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:</w:t>
      </w:r>
      <w:r>
        <w:t>param</w:t>
      </w:r>
      <w:r w:rsidRPr="00D53D79">
        <w:rPr>
          <w:lang w:val="ru-RU"/>
        </w:rPr>
        <w:t xml:space="preserve"> </w:t>
      </w:r>
      <w:r>
        <w:t>rank</w:t>
      </w:r>
      <w:r w:rsidRPr="00D53D79">
        <w:rPr>
          <w:lang w:val="ru-RU"/>
        </w:rPr>
        <w:t>: Список, содержащий ранг (глубину) каждой вершины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:</w:t>
      </w:r>
      <w:r>
        <w:t>param</w:t>
      </w:r>
      <w:r w:rsidRPr="00D53D79">
        <w:rPr>
          <w:lang w:val="ru-RU"/>
        </w:rPr>
        <w:t xml:space="preserve"> </w:t>
      </w:r>
      <w:r>
        <w:t>x</w:t>
      </w:r>
      <w:r w:rsidRPr="00D53D79">
        <w:rPr>
          <w:lang w:val="ru-RU"/>
        </w:rPr>
        <w:t xml:space="preserve">: Начлальная вершина множества </w:t>
      </w:r>
      <w:r>
        <w:t>x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:</w:t>
      </w:r>
      <w:r>
        <w:t>param</w:t>
      </w:r>
      <w:r w:rsidRPr="00D53D79">
        <w:rPr>
          <w:lang w:val="ru-RU"/>
        </w:rPr>
        <w:t xml:space="preserve"> </w:t>
      </w:r>
      <w:r>
        <w:t>y</w:t>
      </w:r>
      <w:r w:rsidRPr="00D53D79">
        <w:rPr>
          <w:lang w:val="ru-RU"/>
        </w:rPr>
        <w:t xml:space="preserve">: Начлальная вершина множества </w:t>
      </w:r>
      <w:r>
        <w:t>y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"""</w:t>
      </w: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# Находим корневые вершины (</w:t>
      </w:r>
      <w:r>
        <w:t>x</w:t>
      </w:r>
      <w:r w:rsidRPr="00D53D79">
        <w:rPr>
          <w:lang w:val="ru-RU"/>
        </w:rPr>
        <w:t>_</w:t>
      </w:r>
      <w:r>
        <w:t>root</w:t>
      </w:r>
      <w:r w:rsidRPr="00D53D79">
        <w:rPr>
          <w:lang w:val="ru-RU"/>
        </w:rPr>
        <w:t xml:space="preserve"> и </w:t>
      </w:r>
      <w:r>
        <w:t>y</w:t>
      </w:r>
      <w:r w:rsidRPr="00D53D79">
        <w:rPr>
          <w:lang w:val="ru-RU"/>
        </w:rPr>
        <w:t>_</w:t>
      </w:r>
      <w:r>
        <w:t>root</w:t>
      </w:r>
      <w:r w:rsidRPr="00D53D79">
        <w:rPr>
          <w:lang w:val="ru-RU"/>
        </w:rPr>
        <w:t xml:space="preserve">) для множеств </w:t>
      </w:r>
      <w:r>
        <w:t>x</w:t>
      </w:r>
      <w:r w:rsidRPr="00D53D79">
        <w:rPr>
          <w:lang w:val="ru-RU"/>
        </w:rPr>
        <w:t xml:space="preserve"> и </w:t>
      </w:r>
      <w:r>
        <w:t>y</w:t>
      </w:r>
    </w:p>
    <w:p w:rsidR="00D53D79" w:rsidRDefault="00D53D79" w:rsidP="00D53D79">
      <w:pPr>
        <w:pStyle w:val="aff1"/>
      </w:pPr>
      <w:r w:rsidRPr="00D53D79">
        <w:rPr>
          <w:lang w:val="ru-RU"/>
        </w:rPr>
        <w:t xml:space="preserve">    </w:t>
      </w:r>
      <w:r>
        <w:t>x_root = find_parent(parent, x)</w:t>
      </w:r>
    </w:p>
    <w:p w:rsidR="00D53D79" w:rsidRDefault="00D53D79" w:rsidP="00D53D79">
      <w:pPr>
        <w:pStyle w:val="aff1"/>
      </w:pPr>
      <w:r>
        <w:t xml:space="preserve">    y_root = find_parent(parent, y)</w:t>
      </w:r>
    </w:p>
    <w:p w:rsid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  <w:rPr>
          <w:lang w:val="ru-RU"/>
        </w:rPr>
      </w:pPr>
      <w:r>
        <w:t xml:space="preserve">    </w:t>
      </w:r>
      <w:r w:rsidRPr="00D53D79">
        <w:rPr>
          <w:lang w:val="ru-RU"/>
        </w:rPr>
        <w:t xml:space="preserve"># Если ранг </w:t>
      </w:r>
      <w:r>
        <w:t>x</w:t>
      </w:r>
      <w:r w:rsidRPr="00D53D79">
        <w:rPr>
          <w:lang w:val="ru-RU"/>
        </w:rPr>
        <w:t>_</w:t>
      </w:r>
      <w:r>
        <w:t>root</w:t>
      </w:r>
      <w:r w:rsidRPr="00D53D79">
        <w:rPr>
          <w:lang w:val="ru-RU"/>
        </w:rPr>
        <w:t xml:space="preserve"> меньше ранга </w:t>
      </w:r>
      <w:r>
        <w:t>y</w:t>
      </w:r>
      <w:r w:rsidRPr="00D53D79">
        <w:rPr>
          <w:lang w:val="ru-RU"/>
        </w:rPr>
        <w:t>_</w:t>
      </w:r>
      <w:r>
        <w:t>root</w:t>
      </w:r>
      <w:r w:rsidRPr="00D53D79">
        <w:rPr>
          <w:lang w:val="ru-RU"/>
        </w:rPr>
        <w:t xml:space="preserve">, то </w:t>
      </w:r>
      <w:r>
        <w:t>x</w:t>
      </w:r>
      <w:r w:rsidRPr="00D53D79">
        <w:rPr>
          <w:lang w:val="ru-RU"/>
        </w:rPr>
        <w:t>_</w:t>
      </w:r>
      <w:r>
        <w:t>root</w:t>
      </w:r>
      <w:r w:rsidRPr="00D53D79">
        <w:rPr>
          <w:lang w:val="ru-RU"/>
        </w:rPr>
        <w:t xml:space="preserve"> становится родительской вершиной для </w:t>
      </w:r>
      <w:r>
        <w:t>y</w:t>
      </w:r>
      <w:r w:rsidRPr="00D53D79">
        <w:rPr>
          <w:lang w:val="ru-RU"/>
        </w:rPr>
        <w:t>_</w:t>
      </w:r>
      <w:r>
        <w:t>root</w:t>
      </w:r>
    </w:p>
    <w:p w:rsidR="00D53D79" w:rsidRDefault="00D53D79" w:rsidP="00D53D79">
      <w:pPr>
        <w:pStyle w:val="aff1"/>
      </w:pPr>
      <w:r w:rsidRPr="00D53D79">
        <w:rPr>
          <w:lang w:val="ru-RU"/>
        </w:rPr>
        <w:t xml:space="preserve">    </w:t>
      </w:r>
      <w:r>
        <w:t>if rank[x_root] &lt; rank[y_root]:</w:t>
      </w:r>
    </w:p>
    <w:p w:rsidR="00D53D79" w:rsidRDefault="00D53D79" w:rsidP="00D53D79">
      <w:pPr>
        <w:pStyle w:val="aff1"/>
      </w:pPr>
      <w:r>
        <w:t xml:space="preserve">        parent[x_root] = y_root</w:t>
      </w:r>
    </w:p>
    <w:p w:rsidR="00D53D79" w:rsidRDefault="00D53D79" w:rsidP="00D53D79">
      <w:pPr>
        <w:pStyle w:val="aff1"/>
      </w:pPr>
      <w:r>
        <w:t xml:space="preserve">    elif rank[x_root] &gt; rank[y_root]:  # Если ранг x_root больше ранга y_root, то</w:t>
      </w:r>
    </w:p>
    <w:p w:rsidR="00D53D79" w:rsidRPr="00D53D79" w:rsidRDefault="00D53D79" w:rsidP="00D53D79">
      <w:pPr>
        <w:pStyle w:val="aff1"/>
        <w:rPr>
          <w:lang w:val="ru-RU"/>
        </w:rPr>
      </w:pPr>
      <w:r>
        <w:t xml:space="preserve">        </w:t>
      </w:r>
      <w:r w:rsidRPr="00D53D79">
        <w:rPr>
          <w:lang w:val="ru-RU"/>
        </w:rPr>
        <w:t xml:space="preserve"># </w:t>
      </w:r>
      <w:r>
        <w:t>y</w:t>
      </w:r>
      <w:r w:rsidRPr="00D53D79">
        <w:rPr>
          <w:lang w:val="ru-RU"/>
        </w:rPr>
        <w:t>_</w:t>
      </w:r>
      <w:r>
        <w:t>root</w:t>
      </w:r>
      <w:r w:rsidRPr="00D53D79">
        <w:rPr>
          <w:lang w:val="ru-RU"/>
        </w:rPr>
        <w:t xml:space="preserve"> становится родительской вершиной для </w:t>
      </w:r>
      <w:r>
        <w:t>x</w:t>
      </w:r>
      <w:r w:rsidRPr="00D53D79">
        <w:rPr>
          <w:lang w:val="ru-RU"/>
        </w:rPr>
        <w:t>_</w:t>
      </w:r>
      <w:r>
        <w:t>root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    </w:t>
      </w:r>
      <w:r>
        <w:t>parent</w:t>
      </w:r>
      <w:r w:rsidRPr="00D53D79">
        <w:rPr>
          <w:lang w:val="ru-RU"/>
        </w:rPr>
        <w:t>[</w:t>
      </w:r>
      <w:r>
        <w:t>y</w:t>
      </w:r>
      <w:r w:rsidRPr="00D53D79">
        <w:rPr>
          <w:lang w:val="ru-RU"/>
        </w:rPr>
        <w:t>_</w:t>
      </w:r>
      <w:r>
        <w:t>root</w:t>
      </w:r>
      <w:r w:rsidRPr="00D53D79">
        <w:rPr>
          <w:lang w:val="ru-RU"/>
        </w:rPr>
        <w:t xml:space="preserve">] = </w:t>
      </w:r>
      <w:r>
        <w:t>x</w:t>
      </w:r>
      <w:r w:rsidRPr="00D53D79">
        <w:rPr>
          <w:lang w:val="ru-RU"/>
        </w:rPr>
        <w:t>_</w:t>
      </w:r>
      <w:r>
        <w:t>root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</w:t>
      </w:r>
      <w:r>
        <w:t>else</w:t>
      </w:r>
      <w:r w:rsidRPr="00D53D79">
        <w:rPr>
          <w:lang w:val="ru-RU"/>
        </w:rPr>
        <w:t xml:space="preserve">:  # Если ранги </w:t>
      </w:r>
      <w:r>
        <w:t>x</w:t>
      </w:r>
      <w:r w:rsidRPr="00D53D79">
        <w:rPr>
          <w:lang w:val="ru-RU"/>
        </w:rPr>
        <w:t>_</w:t>
      </w:r>
      <w:r>
        <w:t>root</w:t>
      </w:r>
      <w:r w:rsidRPr="00D53D79">
        <w:rPr>
          <w:lang w:val="ru-RU"/>
        </w:rPr>
        <w:t xml:space="preserve"> и </w:t>
      </w:r>
      <w:r>
        <w:t>y</w:t>
      </w:r>
      <w:r w:rsidRPr="00D53D79">
        <w:rPr>
          <w:lang w:val="ru-RU"/>
        </w:rPr>
        <w:t>_</w:t>
      </w:r>
      <w:r>
        <w:t>root</w:t>
      </w:r>
      <w:r w:rsidRPr="00D53D79">
        <w:rPr>
          <w:lang w:val="ru-RU"/>
        </w:rPr>
        <w:t xml:space="preserve"> равны, то выбирается одно из множеств (например, </w:t>
      </w:r>
      <w:r>
        <w:t>y</w:t>
      </w:r>
      <w:r w:rsidRPr="00D53D79">
        <w:rPr>
          <w:lang w:val="ru-RU"/>
        </w:rPr>
        <w:t>_</w:t>
      </w:r>
      <w:r>
        <w:t>root</w:t>
      </w:r>
      <w:r w:rsidRPr="00D53D79">
        <w:rPr>
          <w:lang w:val="ru-RU"/>
        </w:rPr>
        <w:t>),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    # и оно становится родительской вершиной для другого множества (</w:t>
      </w:r>
      <w:r>
        <w:t>x</w:t>
      </w:r>
      <w:r w:rsidRPr="00D53D79">
        <w:rPr>
          <w:lang w:val="ru-RU"/>
        </w:rPr>
        <w:t>_</w:t>
      </w:r>
      <w:r>
        <w:t>root</w:t>
      </w:r>
      <w:r w:rsidRPr="00D53D79">
        <w:rPr>
          <w:lang w:val="ru-RU"/>
        </w:rPr>
        <w:t>)</w:t>
      </w:r>
    </w:p>
    <w:p w:rsidR="00D53D79" w:rsidRDefault="00D53D79" w:rsidP="00D53D79">
      <w:pPr>
        <w:pStyle w:val="aff1"/>
      </w:pPr>
      <w:r w:rsidRPr="00D53D79">
        <w:rPr>
          <w:lang w:val="ru-RU"/>
        </w:rPr>
        <w:t xml:space="preserve">        </w:t>
      </w:r>
      <w:r>
        <w:t>parent[y_root] = x_root</w:t>
      </w:r>
    </w:p>
    <w:p w:rsidR="00D53D79" w:rsidRDefault="00D53D79" w:rsidP="00D53D79">
      <w:pPr>
        <w:pStyle w:val="aff1"/>
      </w:pPr>
      <w:r>
        <w:t xml:space="preserve">        rank[x_root] += 1</w:t>
      </w:r>
    </w:p>
    <w:p w:rsidR="00D53D79" w:rsidRPr="00D53D79" w:rsidRDefault="00D53D79" w:rsidP="00D53D79">
      <w:pPr>
        <w:pStyle w:val="aff1"/>
        <w:rPr>
          <w:lang w:val="ru-RU"/>
        </w:rPr>
      </w:pPr>
      <w:r>
        <w:lastRenderedPageBreak/>
        <w:t xml:space="preserve">    </w:t>
      </w:r>
      <w:r w:rsidRPr="00D53D79">
        <w:rPr>
          <w:lang w:val="ru-RU"/>
        </w:rPr>
        <w:t xml:space="preserve"># После объединения </w:t>
      </w:r>
      <w:r>
        <w:t>X</w:t>
      </w:r>
      <w:r w:rsidRPr="00D53D79">
        <w:rPr>
          <w:lang w:val="ru-RU"/>
        </w:rPr>
        <w:t>_</w:t>
      </w:r>
      <w:r>
        <w:t>root</w:t>
      </w:r>
      <w:r w:rsidRPr="00D53D79">
        <w:rPr>
          <w:lang w:val="ru-RU"/>
        </w:rPr>
        <w:t xml:space="preserve"> и </w:t>
      </w:r>
      <w:r>
        <w:t>y</w:t>
      </w:r>
      <w:r w:rsidRPr="00D53D79">
        <w:rPr>
          <w:lang w:val="ru-RU"/>
        </w:rPr>
        <w:t>_</w:t>
      </w:r>
      <w:r>
        <w:t>root</w:t>
      </w:r>
      <w:r w:rsidRPr="00D53D79">
        <w:rPr>
          <w:lang w:val="ru-RU"/>
        </w:rPr>
        <w:t xml:space="preserve"> указывают на одну и ту же вершину</w:t>
      </w: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Default="00D53D79" w:rsidP="00D53D79">
      <w:pPr>
        <w:pStyle w:val="aff1"/>
      </w:pPr>
      <w:r>
        <w:t>def crascal_solve(weight_matrix: List[List[float]]) -&gt; List[Tuple[int, int, float]]:</w:t>
      </w:r>
    </w:p>
    <w:p w:rsidR="00D53D79" w:rsidRPr="00D53D79" w:rsidRDefault="00D53D79" w:rsidP="00D53D79">
      <w:pPr>
        <w:pStyle w:val="aff1"/>
        <w:rPr>
          <w:lang w:val="ru-RU"/>
        </w:rPr>
      </w:pPr>
      <w:r>
        <w:t xml:space="preserve">    </w:t>
      </w:r>
      <w:r w:rsidRPr="00D53D79">
        <w:rPr>
          <w:lang w:val="ru-RU"/>
        </w:rPr>
        <w:t>"""Функция, которая решает алгоритмом Краскала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:</w:t>
      </w:r>
      <w:r>
        <w:t>param</w:t>
      </w:r>
      <w:r w:rsidRPr="00D53D79">
        <w:rPr>
          <w:lang w:val="ru-RU"/>
        </w:rPr>
        <w:t xml:space="preserve"> </w:t>
      </w:r>
      <w:r>
        <w:t>weight</w:t>
      </w:r>
      <w:r w:rsidRPr="00D53D79">
        <w:rPr>
          <w:lang w:val="ru-RU"/>
        </w:rPr>
        <w:t>_</w:t>
      </w:r>
      <w:r>
        <w:t>matrix</w:t>
      </w:r>
      <w:r w:rsidRPr="00D53D79">
        <w:rPr>
          <w:lang w:val="ru-RU"/>
        </w:rPr>
        <w:t>: Матрица весов рёбер</w:t>
      </w: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:</w:t>
      </w:r>
      <w:r>
        <w:t>return</w:t>
      </w:r>
      <w:r w:rsidRPr="00D53D79">
        <w:rPr>
          <w:lang w:val="ru-RU"/>
        </w:rPr>
        <w:t xml:space="preserve"> Минимальное остовное дерево в формате списка, элементами которого являются кортежи: (Начало, Конец, Вес)</w:t>
      </w:r>
    </w:p>
    <w:p w:rsidR="00D53D79" w:rsidRDefault="00D53D79" w:rsidP="00D53D79">
      <w:pPr>
        <w:pStyle w:val="aff1"/>
      </w:pPr>
      <w:r w:rsidRPr="00D53D79">
        <w:rPr>
          <w:lang w:val="ru-RU"/>
        </w:rPr>
        <w:t xml:space="preserve">    </w:t>
      </w:r>
      <w:r>
        <w:t>"""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 xml:space="preserve">    # Проверяем матрицу</w:t>
      </w:r>
    </w:p>
    <w:p w:rsidR="00D53D79" w:rsidRDefault="00D53D79" w:rsidP="00D53D79">
      <w:pPr>
        <w:pStyle w:val="aff1"/>
      </w:pPr>
      <w:r>
        <w:t xml:space="preserve">    check_matrix(weight_matrix)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 xml:space="preserve">    n = len(weight_matrix)</w:t>
      </w:r>
    </w:p>
    <w:p w:rsidR="00D53D79" w:rsidRDefault="00D53D79" w:rsidP="00D53D79">
      <w:pPr>
        <w:pStyle w:val="aff1"/>
      </w:pPr>
      <w:r>
        <w:t xml:space="preserve">    parent = [i for i in range(n)]  # Массив для хранения родительских вершин</w:t>
      </w:r>
    </w:p>
    <w:p w:rsidR="00D53D79" w:rsidRPr="00D53D79" w:rsidRDefault="00D53D79" w:rsidP="00D53D79">
      <w:pPr>
        <w:pStyle w:val="aff1"/>
        <w:rPr>
          <w:lang w:val="ru-RU"/>
        </w:rPr>
      </w:pPr>
      <w:r>
        <w:t xml:space="preserve">    rank</w:t>
      </w:r>
      <w:r w:rsidRPr="00D53D79">
        <w:rPr>
          <w:lang w:val="ru-RU"/>
        </w:rPr>
        <w:t xml:space="preserve"> = [0] * </w:t>
      </w:r>
      <w:r>
        <w:t>n</w:t>
      </w:r>
      <w:r w:rsidRPr="00D53D79">
        <w:rPr>
          <w:lang w:val="ru-RU"/>
        </w:rPr>
        <w:t xml:space="preserve">  # Массив для хранения ранга каждой вершины</w:t>
      </w: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# Минимальное оставное дерево (начало, конец, длина)</w:t>
      </w:r>
    </w:p>
    <w:p w:rsidR="00D53D79" w:rsidRDefault="00D53D79" w:rsidP="00D53D79">
      <w:pPr>
        <w:pStyle w:val="aff1"/>
      </w:pPr>
      <w:r w:rsidRPr="00D53D79">
        <w:rPr>
          <w:lang w:val="ru-RU"/>
        </w:rPr>
        <w:t xml:space="preserve">    </w:t>
      </w:r>
      <w:r>
        <w:t>minimum_spanning_tree: List[Tuple[int, int, float]] = []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 xml:space="preserve">    edges: List[Tuple[int, int, float]] = []  # Ребра (начало, конец, ребро)</w:t>
      </w:r>
    </w:p>
    <w:p w:rsidR="00D53D79" w:rsidRDefault="00D53D79" w:rsidP="00D53D79">
      <w:pPr>
        <w:pStyle w:val="aff1"/>
      </w:pPr>
      <w:r>
        <w:t xml:space="preserve">    for i in range(n):</w:t>
      </w:r>
    </w:p>
    <w:p w:rsidR="00D53D79" w:rsidRDefault="00D53D79" w:rsidP="00D53D79">
      <w:pPr>
        <w:pStyle w:val="aff1"/>
      </w:pPr>
      <w:r>
        <w:t xml:space="preserve">        for j in range(i + 1, n):</w:t>
      </w:r>
    </w:p>
    <w:p w:rsidR="00D53D79" w:rsidRDefault="00D53D79" w:rsidP="00D53D79">
      <w:pPr>
        <w:pStyle w:val="aff1"/>
      </w:pPr>
      <w:r>
        <w:t xml:space="preserve">            if weight_matrix[i][j] != 0:</w:t>
      </w:r>
    </w:p>
    <w:p w:rsidR="00D53D79" w:rsidRDefault="00D53D79" w:rsidP="00D53D79">
      <w:pPr>
        <w:pStyle w:val="aff1"/>
      </w:pPr>
      <w:r>
        <w:t xml:space="preserve">                edges.append((i, j, weight_matrix[i][j]))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 xml:space="preserve">    edges.sort(key=lambda a: a[2])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 xml:space="preserve">    for edge in edges:</w:t>
      </w:r>
    </w:p>
    <w:p w:rsidR="00D53D79" w:rsidRDefault="00D53D79" w:rsidP="00D53D79">
      <w:pPr>
        <w:pStyle w:val="aff1"/>
      </w:pPr>
      <w:r>
        <w:t xml:space="preserve">        start, end, weight = edge</w:t>
      </w:r>
    </w:p>
    <w:p w:rsid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  <w:rPr>
          <w:lang w:val="ru-RU"/>
        </w:rPr>
      </w:pPr>
      <w:r>
        <w:t xml:space="preserve">        </w:t>
      </w:r>
      <w:r w:rsidRPr="00D53D79">
        <w:rPr>
          <w:lang w:val="ru-RU"/>
        </w:rPr>
        <w:t># Проверяем, не создаст ли ребро цикл</w:t>
      </w:r>
    </w:p>
    <w:p w:rsidR="00D53D79" w:rsidRDefault="00D53D79" w:rsidP="00D53D79">
      <w:pPr>
        <w:pStyle w:val="aff1"/>
      </w:pPr>
      <w:r w:rsidRPr="00D53D79">
        <w:rPr>
          <w:lang w:val="ru-RU"/>
        </w:rPr>
        <w:lastRenderedPageBreak/>
        <w:t xml:space="preserve">        </w:t>
      </w:r>
      <w:r>
        <w:t>x = find_parent(parent, start)</w:t>
      </w:r>
    </w:p>
    <w:p w:rsidR="00D53D79" w:rsidRDefault="00D53D79" w:rsidP="00D53D79">
      <w:pPr>
        <w:pStyle w:val="aff1"/>
      </w:pPr>
      <w:r>
        <w:t xml:space="preserve">        y = find_parent(parent, end)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 xml:space="preserve">        if x != y:</w:t>
      </w:r>
    </w:p>
    <w:p w:rsidR="00D53D79" w:rsidRDefault="00D53D79" w:rsidP="00D53D79">
      <w:pPr>
        <w:pStyle w:val="aff1"/>
      </w:pPr>
      <w:r>
        <w:t xml:space="preserve">            minimum_spanning_tree.append((start, end, weight))</w:t>
      </w:r>
    </w:p>
    <w:p w:rsidR="00D53D79" w:rsidRDefault="00D53D79" w:rsidP="00D53D79">
      <w:pPr>
        <w:pStyle w:val="aff1"/>
      </w:pPr>
      <w:r>
        <w:t xml:space="preserve">            union(parent, rank, x, y)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 xml:space="preserve">    return minimum_spanning_tree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>def parse_matrix_from_string(string: str) -&gt; List[List[float]]:</w:t>
      </w:r>
    </w:p>
    <w:p w:rsidR="00D53D79" w:rsidRPr="00D53D79" w:rsidRDefault="00D53D79" w:rsidP="00D53D79">
      <w:pPr>
        <w:pStyle w:val="aff1"/>
        <w:rPr>
          <w:lang w:val="ru-RU"/>
        </w:rPr>
      </w:pPr>
      <w:r>
        <w:t xml:space="preserve">    </w:t>
      </w:r>
      <w:r w:rsidRPr="00D53D79">
        <w:rPr>
          <w:lang w:val="ru-RU"/>
        </w:rPr>
        <w:t>"""Генерация матрицы из строки</w:t>
      </w: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:</w:t>
      </w:r>
      <w:r>
        <w:t>param</w:t>
      </w:r>
      <w:r w:rsidRPr="00D53D79">
        <w:rPr>
          <w:lang w:val="ru-RU"/>
        </w:rPr>
        <w:t xml:space="preserve"> </w:t>
      </w:r>
      <w:r>
        <w:t>string</w:t>
      </w:r>
      <w:r w:rsidRPr="00D53D79">
        <w:rPr>
          <w:lang w:val="ru-RU"/>
        </w:rPr>
        <w:t>: Строка в которой через запятую перечислены элементы матрицы, а через \\</w:t>
      </w:r>
      <w:r>
        <w:t>n</w:t>
      </w:r>
      <w:r w:rsidRPr="00D53D79">
        <w:rPr>
          <w:lang w:val="ru-RU"/>
        </w:rPr>
        <w:t xml:space="preserve"> строки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:</w:t>
      </w:r>
      <w:r>
        <w:t>return</w:t>
      </w:r>
      <w:r w:rsidRPr="00D53D79">
        <w:rPr>
          <w:lang w:val="ru-RU"/>
        </w:rPr>
        <w:t>: Матрицу произвольного размера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:</w:t>
      </w:r>
      <w:r>
        <w:t>raise</w:t>
      </w:r>
      <w:r w:rsidRPr="00D53D79">
        <w:rPr>
          <w:lang w:val="ru-RU"/>
        </w:rPr>
        <w:t xml:space="preserve"> </w:t>
      </w:r>
      <w:r>
        <w:t>ValueError</w:t>
      </w:r>
      <w:r w:rsidRPr="00D53D79">
        <w:rPr>
          <w:lang w:val="ru-RU"/>
        </w:rPr>
        <w:t>: если значение не является числом</w:t>
      </w:r>
    </w:p>
    <w:p w:rsidR="00D53D79" w:rsidRDefault="00D53D79" w:rsidP="00D53D79">
      <w:pPr>
        <w:pStyle w:val="aff1"/>
      </w:pPr>
      <w:r w:rsidRPr="00D53D79">
        <w:rPr>
          <w:lang w:val="ru-RU"/>
        </w:rPr>
        <w:t xml:space="preserve">    </w:t>
      </w:r>
      <w:r>
        <w:t>"""</w:t>
      </w:r>
    </w:p>
    <w:p w:rsidR="00D53D79" w:rsidRDefault="00D53D79" w:rsidP="00D53D79">
      <w:pPr>
        <w:pStyle w:val="aff1"/>
      </w:pPr>
      <w:r>
        <w:t xml:space="preserve">    return [[float(value) for value in row.split(',')] for row in string.split('\n')]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>def gen_mermaid_graph(edges: List[Tuple[int, int, float]], minimum_spanning_tree: List[Tuple[int, int, float]]) -&gt; str:</w:t>
      </w:r>
    </w:p>
    <w:p w:rsidR="00D53D79" w:rsidRPr="00D53D79" w:rsidRDefault="00D53D79" w:rsidP="00D53D79">
      <w:pPr>
        <w:pStyle w:val="aff1"/>
        <w:rPr>
          <w:lang w:val="ru-RU"/>
        </w:rPr>
      </w:pPr>
      <w:r>
        <w:t xml:space="preserve">    </w:t>
      </w:r>
      <w:r w:rsidRPr="00D53D79">
        <w:rPr>
          <w:lang w:val="ru-RU"/>
        </w:rPr>
        <w:t xml:space="preserve">"""Генерация графа в </w:t>
      </w:r>
      <w:r>
        <w:t>mermaid</w:t>
      </w: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:</w:t>
      </w:r>
      <w:r>
        <w:t>param</w:t>
      </w:r>
      <w:r w:rsidRPr="00D53D79">
        <w:rPr>
          <w:lang w:val="ru-RU"/>
        </w:rPr>
        <w:t xml:space="preserve"> </w:t>
      </w:r>
      <w:r>
        <w:t>edges</w:t>
      </w:r>
      <w:r w:rsidRPr="00D53D79">
        <w:rPr>
          <w:lang w:val="ru-RU"/>
        </w:rPr>
        <w:t>: Ребра(начало, конец, вес)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:</w:t>
      </w:r>
      <w:r>
        <w:t>param</w:t>
      </w:r>
      <w:r w:rsidRPr="00D53D79">
        <w:rPr>
          <w:lang w:val="ru-RU"/>
        </w:rPr>
        <w:t xml:space="preserve"> </w:t>
      </w:r>
      <w:r>
        <w:t>minimum</w:t>
      </w:r>
      <w:r w:rsidRPr="00D53D79">
        <w:rPr>
          <w:lang w:val="ru-RU"/>
        </w:rPr>
        <w:t>_</w:t>
      </w:r>
      <w:r>
        <w:t>spanning</w:t>
      </w:r>
      <w:r w:rsidRPr="00D53D79">
        <w:rPr>
          <w:lang w:val="ru-RU"/>
        </w:rPr>
        <w:t>_</w:t>
      </w:r>
      <w:r>
        <w:t>tree</w:t>
      </w:r>
      <w:r w:rsidRPr="00D53D79">
        <w:rPr>
          <w:lang w:val="ru-RU"/>
        </w:rPr>
        <w:t>: Минимальное остовное дерево(начало, конец, вес)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"""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</w:t>
      </w:r>
      <w:r>
        <w:t>graph</w:t>
      </w:r>
      <w:r w:rsidRPr="00D53D79">
        <w:rPr>
          <w:lang w:val="ru-RU"/>
        </w:rPr>
        <w:t xml:space="preserve"> = "</w:t>
      </w:r>
      <w:r>
        <w:t>graph</w:t>
      </w:r>
      <w:r w:rsidRPr="00D53D79">
        <w:rPr>
          <w:lang w:val="ru-RU"/>
        </w:rPr>
        <w:t xml:space="preserve"> </w:t>
      </w:r>
      <w:r>
        <w:t>LR</w:t>
      </w:r>
      <w:r w:rsidRPr="00D53D79">
        <w:rPr>
          <w:lang w:val="ru-RU"/>
        </w:rPr>
        <w:t>\</w:t>
      </w:r>
      <w:r>
        <w:t>n</w:t>
      </w:r>
      <w:r w:rsidRPr="00D53D79">
        <w:rPr>
          <w:lang w:val="ru-RU"/>
        </w:rPr>
        <w:t>"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# Проходим по всем рёбрам</w:t>
      </w:r>
    </w:p>
    <w:p w:rsidR="00D53D79" w:rsidRDefault="00D53D79" w:rsidP="00D53D79">
      <w:pPr>
        <w:pStyle w:val="aff1"/>
      </w:pPr>
      <w:r w:rsidRPr="00D53D79">
        <w:rPr>
          <w:lang w:val="ru-RU"/>
        </w:rPr>
        <w:t xml:space="preserve">    </w:t>
      </w:r>
      <w:r>
        <w:t>for i, edge in enumerate(edges):</w:t>
      </w:r>
    </w:p>
    <w:p w:rsidR="00D53D79" w:rsidRPr="00D53D79" w:rsidRDefault="00D53D79" w:rsidP="00D53D79">
      <w:pPr>
        <w:pStyle w:val="aff1"/>
        <w:rPr>
          <w:lang w:val="ru-RU"/>
        </w:rPr>
      </w:pPr>
      <w:r>
        <w:t xml:space="preserve">        start</w:t>
      </w:r>
      <w:r w:rsidRPr="00D53D79">
        <w:rPr>
          <w:lang w:val="ru-RU"/>
        </w:rPr>
        <w:t xml:space="preserve">, </w:t>
      </w:r>
      <w:r>
        <w:t>end</w:t>
      </w:r>
      <w:r w:rsidRPr="00D53D79">
        <w:rPr>
          <w:lang w:val="ru-RU"/>
        </w:rPr>
        <w:t xml:space="preserve">, </w:t>
      </w:r>
      <w:r>
        <w:t>weight</w:t>
      </w:r>
      <w:r w:rsidRPr="00D53D79">
        <w:rPr>
          <w:lang w:val="ru-RU"/>
        </w:rPr>
        <w:t xml:space="preserve"> = </w:t>
      </w:r>
      <w:r>
        <w:t>edge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    # Для начала с единицы</w:t>
      </w:r>
    </w:p>
    <w:p w:rsidR="00D53D79" w:rsidRDefault="00D53D79" w:rsidP="00D53D79">
      <w:pPr>
        <w:pStyle w:val="aff1"/>
      </w:pPr>
      <w:r w:rsidRPr="00D53D79">
        <w:rPr>
          <w:lang w:val="ru-RU"/>
        </w:rPr>
        <w:t xml:space="preserve">        </w:t>
      </w:r>
      <w:r>
        <w:t>start += 1</w:t>
      </w:r>
    </w:p>
    <w:p w:rsidR="00D53D79" w:rsidRDefault="00D53D79" w:rsidP="00D53D79">
      <w:pPr>
        <w:pStyle w:val="aff1"/>
      </w:pPr>
      <w:r>
        <w:lastRenderedPageBreak/>
        <w:t xml:space="preserve">        end += 1</w:t>
      </w:r>
    </w:p>
    <w:p w:rsidR="00D53D79" w:rsidRDefault="00D53D79" w:rsidP="00D53D79">
      <w:pPr>
        <w:pStyle w:val="aff1"/>
      </w:pPr>
      <w:r>
        <w:t xml:space="preserve">        graph += f"{start} --{weight}--- {end}\n"</w:t>
      </w:r>
    </w:p>
    <w:p w:rsidR="00D53D79" w:rsidRDefault="00D53D79" w:rsidP="00D53D79">
      <w:pPr>
        <w:pStyle w:val="aff1"/>
      </w:pPr>
      <w:r>
        <w:t xml:space="preserve">        if edge in minimum_spanning_tree:</w:t>
      </w:r>
    </w:p>
    <w:p w:rsidR="00D53D79" w:rsidRDefault="00D53D79" w:rsidP="00D53D79">
      <w:pPr>
        <w:pStyle w:val="aff1"/>
      </w:pPr>
      <w:r>
        <w:t xml:space="preserve">            graph += f"style {start} fill:#f9f\n"</w:t>
      </w:r>
    </w:p>
    <w:p w:rsidR="00D53D79" w:rsidRDefault="00D53D79" w:rsidP="00D53D79">
      <w:pPr>
        <w:pStyle w:val="aff1"/>
      </w:pPr>
      <w:r>
        <w:t xml:space="preserve">            graph += f"style {end} fill:#f9f\n"</w:t>
      </w:r>
    </w:p>
    <w:p w:rsidR="00D53D79" w:rsidRDefault="00D53D79" w:rsidP="00D53D79">
      <w:pPr>
        <w:pStyle w:val="aff1"/>
      </w:pPr>
      <w:r>
        <w:t xml:space="preserve">            graph += f"linkStyle {i} stroke-width:2px,fill:none,stroke:#f9f\n"</w:t>
      </w:r>
    </w:p>
    <w:p w:rsidR="00D53D79" w:rsidRDefault="00D53D79" w:rsidP="00D53D79">
      <w:pPr>
        <w:pStyle w:val="aff1"/>
      </w:pPr>
      <w:r>
        <w:t xml:space="preserve">    return graph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>def edges_to_matrix(edges: List[Tuple[int, int, float]], n: int) -&gt; List[List[float]]:</w:t>
      </w:r>
    </w:p>
    <w:p w:rsidR="00D53D79" w:rsidRPr="00D53D79" w:rsidRDefault="00D53D79" w:rsidP="00D53D79">
      <w:pPr>
        <w:pStyle w:val="aff1"/>
        <w:rPr>
          <w:lang w:val="ru-RU"/>
        </w:rPr>
      </w:pPr>
      <w:r>
        <w:t xml:space="preserve">    </w:t>
      </w:r>
      <w:r w:rsidRPr="00D53D79">
        <w:rPr>
          <w:lang w:val="ru-RU"/>
        </w:rPr>
        <w:t>"""Функция для получения матрицы из рёбер</w:t>
      </w: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:</w:t>
      </w:r>
      <w:r>
        <w:t>param</w:t>
      </w:r>
      <w:r w:rsidRPr="00D53D79">
        <w:rPr>
          <w:lang w:val="ru-RU"/>
        </w:rPr>
        <w:t xml:space="preserve"> </w:t>
      </w:r>
      <w:r>
        <w:t>edges</w:t>
      </w:r>
      <w:r w:rsidRPr="00D53D79">
        <w:rPr>
          <w:lang w:val="ru-RU"/>
        </w:rPr>
        <w:t>: ребра, которые представляют собой кортеж (начало, конец, вес)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:</w:t>
      </w:r>
      <w:r>
        <w:t>param</w:t>
      </w:r>
      <w:r w:rsidRPr="00D53D79">
        <w:rPr>
          <w:lang w:val="ru-RU"/>
        </w:rPr>
        <w:t xml:space="preserve"> </w:t>
      </w:r>
      <w:r>
        <w:t>n</w:t>
      </w:r>
      <w:r w:rsidRPr="00D53D79">
        <w:rPr>
          <w:lang w:val="ru-RU"/>
        </w:rPr>
        <w:t>: размер матрицы</w:t>
      </w: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:</w:t>
      </w:r>
      <w:r>
        <w:t>return</w:t>
      </w:r>
      <w:r w:rsidRPr="00D53D79">
        <w:rPr>
          <w:lang w:val="ru-RU"/>
        </w:rPr>
        <w:t xml:space="preserve"> Матрица весов рёбер"""</w:t>
      </w: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Default="00D53D79" w:rsidP="00D53D79">
      <w:pPr>
        <w:pStyle w:val="aff1"/>
      </w:pPr>
      <w:r w:rsidRPr="00D53D79">
        <w:rPr>
          <w:lang w:val="ru-RU"/>
        </w:rPr>
        <w:t xml:space="preserve">    </w:t>
      </w:r>
      <w:r>
        <w:t>matrix = [[0.] * n for _ in range(n)]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 xml:space="preserve">    for edge in edges:</w:t>
      </w:r>
    </w:p>
    <w:p w:rsidR="00D53D79" w:rsidRDefault="00D53D79" w:rsidP="00D53D79">
      <w:pPr>
        <w:pStyle w:val="aff1"/>
      </w:pPr>
      <w:r>
        <w:t xml:space="preserve">        start, end, weight = edge</w:t>
      </w:r>
    </w:p>
    <w:p w:rsidR="00D53D79" w:rsidRDefault="00D53D79" w:rsidP="00D53D79">
      <w:pPr>
        <w:pStyle w:val="aff1"/>
      </w:pPr>
      <w:r>
        <w:t xml:space="preserve">        matrix[start][end] = weight</w:t>
      </w:r>
    </w:p>
    <w:p w:rsidR="00D53D79" w:rsidRDefault="00D53D79" w:rsidP="00D53D79">
      <w:pPr>
        <w:pStyle w:val="aff1"/>
      </w:pPr>
      <w:r>
        <w:t xml:space="preserve">        matrix[end][start] = weight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 xml:space="preserve">    return matrix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>def matrix_to_string(matrix: List[List[float]]) -&gt; str:</w:t>
      </w:r>
    </w:p>
    <w:p w:rsidR="00D53D79" w:rsidRPr="00D53D79" w:rsidRDefault="00D53D79" w:rsidP="00D53D79">
      <w:pPr>
        <w:pStyle w:val="aff1"/>
        <w:rPr>
          <w:lang w:val="ru-RU"/>
        </w:rPr>
      </w:pPr>
      <w:r>
        <w:t xml:space="preserve">    </w:t>
      </w:r>
      <w:r w:rsidRPr="00D53D79">
        <w:rPr>
          <w:lang w:val="ru-RU"/>
        </w:rPr>
        <w:t>"""Функция для получения матрицы в строковом виде</w:t>
      </w: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:</w:t>
      </w:r>
      <w:r>
        <w:t>return</w:t>
      </w:r>
      <w:r w:rsidRPr="00D53D79">
        <w:rPr>
          <w:lang w:val="ru-RU"/>
        </w:rPr>
        <w:t xml:space="preserve"> Строка в которой через запятую перечислены элементы матрицы, а через \\</w:t>
      </w:r>
      <w:r>
        <w:t>n</w:t>
      </w:r>
      <w:r w:rsidRPr="00D53D79">
        <w:rPr>
          <w:lang w:val="ru-RU"/>
        </w:rPr>
        <w:t xml:space="preserve"> строки"""</w:t>
      </w:r>
    </w:p>
    <w:p w:rsidR="00D53D79" w:rsidRDefault="00D53D79" w:rsidP="00D53D79">
      <w:pPr>
        <w:pStyle w:val="aff1"/>
      </w:pPr>
      <w:r w:rsidRPr="00D53D79">
        <w:rPr>
          <w:lang w:val="ru-RU"/>
        </w:rPr>
        <w:t xml:space="preserve">    </w:t>
      </w:r>
      <w:r>
        <w:t>return "\n".join([",".join(map(str, row)) for row in matrix])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>def crascal_solve_with_steps(weight_matrix: List[List[float]]) -&gt; Iterator[Dict[str, str]]:</w:t>
      </w:r>
    </w:p>
    <w:p w:rsidR="00D53D79" w:rsidRPr="00D53D79" w:rsidRDefault="00D53D79" w:rsidP="00D53D79">
      <w:pPr>
        <w:pStyle w:val="aff1"/>
        <w:rPr>
          <w:lang w:val="ru-RU"/>
        </w:rPr>
      </w:pPr>
      <w:r>
        <w:t xml:space="preserve">    </w:t>
      </w:r>
      <w:r w:rsidRPr="00D53D79">
        <w:rPr>
          <w:lang w:val="ru-RU"/>
        </w:rPr>
        <w:t xml:space="preserve">"""Данная функция, такая же как </w:t>
      </w:r>
      <w:r>
        <w:t>crascal</w:t>
      </w:r>
      <w:r w:rsidRPr="00D53D79">
        <w:rPr>
          <w:lang w:val="ru-RU"/>
        </w:rPr>
        <w:t>_</w:t>
      </w:r>
      <w:r>
        <w:t>solve</w:t>
      </w:r>
      <w:r w:rsidRPr="00D53D79">
        <w:rPr>
          <w:lang w:val="ru-RU"/>
        </w:rPr>
        <w:t>, но по шагам. Она является генератором,</w:t>
      </w: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который возвращает с каждым шагом новый граф и какое ребро мы добавили</w:t>
      </w: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:</w:t>
      </w:r>
      <w:r>
        <w:t>return</w:t>
      </w:r>
      <w:r w:rsidRPr="00D53D79">
        <w:rPr>
          <w:lang w:val="ru-RU"/>
        </w:rPr>
        <w:t xml:space="preserve"> Возвращает итератор, каждый элемент которого является словарь {"</w:t>
      </w:r>
      <w:r>
        <w:t>message</w:t>
      </w:r>
      <w:r w:rsidRPr="00D53D79">
        <w:rPr>
          <w:lang w:val="ru-RU"/>
        </w:rPr>
        <w:t xml:space="preserve">": </w:t>
      </w:r>
      <w:r>
        <w:t>str</w:t>
      </w:r>
      <w:r w:rsidRPr="00D53D79">
        <w:rPr>
          <w:lang w:val="ru-RU"/>
        </w:rPr>
        <w:t>, "</w:t>
      </w:r>
      <w:r>
        <w:t>graph</w:t>
      </w:r>
      <w:r w:rsidRPr="00D53D79">
        <w:rPr>
          <w:lang w:val="ru-RU"/>
        </w:rPr>
        <w:t>"/"</w:t>
      </w:r>
      <w:r>
        <w:t>matrix</w:t>
      </w:r>
      <w:r w:rsidRPr="00D53D79">
        <w:rPr>
          <w:lang w:val="ru-RU"/>
        </w:rPr>
        <w:t>"/"</w:t>
      </w:r>
      <w:r>
        <w:t>sum</w:t>
      </w:r>
      <w:r w:rsidRPr="00D53D79">
        <w:rPr>
          <w:lang w:val="ru-RU"/>
        </w:rPr>
        <w:t xml:space="preserve">": </w:t>
      </w:r>
      <w:r>
        <w:t>str</w:t>
      </w:r>
      <w:r w:rsidRPr="00D53D79">
        <w:rPr>
          <w:lang w:val="ru-RU"/>
        </w:rPr>
        <w:t>}</w:t>
      </w:r>
    </w:p>
    <w:p w:rsidR="00D53D79" w:rsidRDefault="00D53D79" w:rsidP="00D53D79">
      <w:pPr>
        <w:pStyle w:val="aff1"/>
      </w:pPr>
      <w:r w:rsidRPr="00D53D79">
        <w:rPr>
          <w:lang w:val="ru-RU"/>
        </w:rPr>
        <w:t xml:space="preserve">    </w:t>
      </w:r>
      <w:r>
        <w:t>"""</w:t>
      </w:r>
    </w:p>
    <w:p w:rsidR="00D53D79" w:rsidRDefault="00D53D79" w:rsidP="00D53D79">
      <w:pPr>
        <w:pStyle w:val="aff1"/>
      </w:pPr>
      <w:r>
        <w:t xml:space="preserve">    # Проверяем матрицу</w:t>
      </w:r>
    </w:p>
    <w:p w:rsidR="00D53D79" w:rsidRDefault="00D53D79" w:rsidP="00D53D79">
      <w:pPr>
        <w:pStyle w:val="aff1"/>
      </w:pPr>
      <w:r>
        <w:t xml:space="preserve">    check_matrix(weight_matrix)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 xml:space="preserve">    n: int = len(weight_matrix)</w:t>
      </w:r>
    </w:p>
    <w:p w:rsidR="00D53D79" w:rsidRDefault="00D53D79" w:rsidP="00D53D79">
      <w:pPr>
        <w:pStyle w:val="aff1"/>
      </w:pPr>
      <w:r>
        <w:t xml:space="preserve">    parent: List[int] = [i for i in range(n)]  # Массив для хранения родительских вершин</w:t>
      </w:r>
    </w:p>
    <w:p w:rsidR="00D53D79" w:rsidRDefault="00D53D79" w:rsidP="00D53D79">
      <w:pPr>
        <w:pStyle w:val="aff1"/>
      </w:pPr>
      <w:r>
        <w:t xml:space="preserve">    rank: List[int] = [0] * n  # Массив для хранения ранга каждой вершины</w:t>
      </w:r>
    </w:p>
    <w:p w:rsid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  <w:rPr>
          <w:lang w:val="ru-RU"/>
        </w:rPr>
      </w:pPr>
      <w:r>
        <w:t xml:space="preserve">    </w:t>
      </w:r>
      <w:r w:rsidRPr="00D53D79">
        <w:rPr>
          <w:lang w:val="ru-RU"/>
        </w:rPr>
        <w:t># Минимальное оставное дерево (начало, конец, длина)</w:t>
      </w:r>
    </w:p>
    <w:p w:rsidR="00D53D79" w:rsidRDefault="00D53D79" w:rsidP="00D53D79">
      <w:pPr>
        <w:pStyle w:val="aff1"/>
      </w:pPr>
      <w:r w:rsidRPr="00D53D79">
        <w:rPr>
          <w:lang w:val="ru-RU"/>
        </w:rPr>
        <w:t xml:space="preserve">    </w:t>
      </w:r>
      <w:r>
        <w:t>minimum_spanning_tree: List[Tuple[int, int, float]] = []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 xml:space="preserve">    edges: List[Tuple[int, int, float]] = []  # Ребра (начало, конец, вес)</w:t>
      </w:r>
    </w:p>
    <w:p w:rsidR="00D53D79" w:rsidRDefault="00D53D79" w:rsidP="00D53D79">
      <w:pPr>
        <w:pStyle w:val="aff1"/>
      </w:pPr>
      <w:r>
        <w:t xml:space="preserve">    for i in range(n):</w:t>
      </w:r>
    </w:p>
    <w:p w:rsidR="00D53D79" w:rsidRDefault="00D53D79" w:rsidP="00D53D79">
      <w:pPr>
        <w:pStyle w:val="aff1"/>
      </w:pPr>
      <w:r>
        <w:t xml:space="preserve">        for j in range(i + 1, n):</w:t>
      </w:r>
    </w:p>
    <w:p w:rsidR="00D53D79" w:rsidRDefault="00D53D79" w:rsidP="00D53D79">
      <w:pPr>
        <w:pStyle w:val="aff1"/>
      </w:pPr>
      <w:r>
        <w:t xml:space="preserve">            if weight_matrix[i][j] != 0:</w:t>
      </w:r>
    </w:p>
    <w:p w:rsidR="00D53D79" w:rsidRDefault="00D53D79" w:rsidP="00D53D79">
      <w:pPr>
        <w:pStyle w:val="aff1"/>
      </w:pPr>
      <w:r>
        <w:t xml:space="preserve">                edges.append((i, j, weight_matrix[i][j]))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 xml:space="preserve">    edges.sort(key=lambda a: a[2])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 xml:space="preserve">    yield {"message": "Начальный граф", "graph": gen_mermaid_graph(edges, minimum_spanning_tree)}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 xml:space="preserve">    for edge in edges:</w:t>
      </w:r>
    </w:p>
    <w:p w:rsidR="00D53D79" w:rsidRDefault="00D53D79" w:rsidP="00D53D79">
      <w:pPr>
        <w:pStyle w:val="aff1"/>
      </w:pPr>
      <w:r>
        <w:t xml:space="preserve">        start, end, weight = edge</w:t>
      </w:r>
    </w:p>
    <w:p w:rsidR="00D53D79" w:rsidRDefault="00D53D79" w:rsidP="00D53D79">
      <w:pPr>
        <w:pStyle w:val="aff1"/>
      </w:pPr>
    </w:p>
    <w:p w:rsidR="00D53D79" w:rsidRPr="00D53D79" w:rsidRDefault="00D53D79" w:rsidP="00D53D79">
      <w:pPr>
        <w:pStyle w:val="aff1"/>
        <w:rPr>
          <w:lang w:val="ru-RU"/>
        </w:rPr>
      </w:pPr>
      <w:r>
        <w:t xml:space="preserve">        </w:t>
      </w:r>
      <w:r w:rsidRPr="00D53D79">
        <w:rPr>
          <w:lang w:val="ru-RU"/>
        </w:rPr>
        <w:t># Проверяем, не создаст ли ребро цикл</w:t>
      </w:r>
    </w:p>
    <w:p w:rsidR="00D53D79" w:rsidRDefault="00D53D79" w:rsidP="00D53D79">
      <w:pPr>
        <w:pStyle w:val="aff1"/>
      </w:pPr>
      <w:r w:rsidRPr="00D53D79">
        <w:rPr>
          <w:lang w:val="ru-RU"/>
        </w:rPr>
        <w:t xml:space="preserve">        </w:t>
      </w:r>
      <w:r>
        <w:t>x = find_parent(parent, start)</w:t>
      </w:r>
    </w:p>
    <w:p w:rsidR="00D53D79" w:rsidRDefault="00D53D79" w:rsidP="00D53D79">
      <w:pPr>
        <w:pStyle w:val="aff1"/>
      </w:pPr>
      <w:r>
        <w:t xml:space="preserve">        y = find_parent(parent, end)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 xml:space="preserve">        if x != y:</w:t>
      </w:r>
    </w:p>
    <w:p w:rsidR="00D53D79" w:rsidRDefault="00D53D79" w:rsidP="00D53D79">
      <w:pPr>
        <w:pStyle w:val="aff1"/>
      </w:pPr>
      <w:r>
        <w:t xml:space="preserve">            minimum_spanning_tree.append((start, end, weight))</w:t>
      </w:r>
    </w:p>
    <w:p w:rsidR="00D53D79" w:rsidRDefault="00D53D79" w:rsidP="00D53D79">
      <w:pPr>
        <w:pStyle w:val="aff1"/>
      </w:pPr>
      <w:r>
        <w:t xml:space="preserve">            yield {"message": f"Добавлено ребро {start + 1}-{end + 1} (Вес {weight})",</w:t>
      </w:r>
    </w:p>
    <w:p w:rsidR="00D53D79" w:rsidRDefault="00D53D79" w:rsidP="00D53D79">
      <w:pPr>
        <w:pStyle w:val="aff1"/>
      </w:pPr>
      <w:r>
        <w:t xml:space="preserve">                   "graph": gen_mermaid_graph(edges, minimum_spanning_tree)}</w:t>
      </w:r>
    </w:p>
    <w:p w:rsidR="00D53D79" w:rsidRDefault="00D53D79" w:rsidP="00D53D79">
      <w:pPr>
        <w:pStyle w:val="aff1"/>
      </w:pPr>
      <w:r>
        <w:t xml:space="preserve">            union(parent, rank, x, y)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 xml:space="preserve">    yield {"message": "Полученный граф", "graph": gen_mermaid_graph(minimum_spanning_tree, [])}</w:t>
      </w:r>
    </w:p>
    <w:p w:rsidR="00D53D79" w:rsidRDefault="00D53D79" w:rsidP="00D53D79">
      <w:pPr>
        <w:pStyle w:val="aff1"/>
      </w:pPr>
      <w:r>
        <w:t xml:space="preserve">    yield {"message": "Остовное дерево", "matrix": matrix_to_string(edges_to_matrix(minimum_spanning_tree, n))}</w:t>
      </w:r>
    </w:p>
    <w:p w:rsidR="00D53D79" w:rsidRDefault="00D53D79" w:rsidP="00D53D79">
      <w:pPr>
        <w:pStyle w:val="aff1"/>
      </w:pPr>
      <w:r>
        <w:t xml:space="preserve">    yield {"message": "Сумма", "sum": sum(map(lambda el: el[2], minimum_spanning_tree))}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>def generate_matrix_to_solve() -&gt; str:</w:t>
      </w:r>
    </w:p>
    <w:p w:rsidR="00D53D79" w:rsidRPr="00D53D79" w:rsidRDefault="00D53D79" w:rsidP="00D53D79">
      <w:pPr>
        <w:pStyle w:val="aff1"/>
        <w:rPr>
          <w:lang w:val="ru-RU"/>
        </w:rPr>
      </w:pPr>
      <w:r>
        <w:t xml:space="preserve">    </w:t>
      </w:r>
      <w:r w:rsidRPr="00D53D79">
        <w:rPr>
          <w:lang w:val="ru-RU"/>
        </w:rPr>
        <w:t>"""Функция, которая генерирует матрицу для решения алгоритмом Краскала</w:t>
      </w:r>
    </w:p>
    <w:p w:rsidR="00D53D79" w:rsidRPr="00D53D79" w:rsidRDefault="00D53D79" w:rsidP="00D53D79">
      <w:pPr>
        <w:pStyle w:val="aff1"/>
        <w:rPr>
          <w:lang w:val="ru-RU"/>
        </w:rPr>
      </w:pPr>
    </w:p>
    <w:p w:rsidR="00D53D79" w:rsidRPr="00D53D79" w:rsidRDefault="00D53D79" w:rsidP="00D53D79">
      <w:pPr>
        <w:pStyle w:val="aff1"/>
        <w:rPr>
          <w:lang w:val="ru-RU"/>
        </w:rPr>
      </w:pPr>
      <w:r w:rsidRPr="00D53D79">
        <w:rPr>
          <w:lang w:val="ru-RU"/>
        </w:rPr>
        <w:t xml:space="preserve">    :</w:t>
      </w:r>
      <w:r>
        <w:t>return</w:t>
      </w:r>
      <w:r w:rsidRPr="00D53D79">
        <w:rPr>
          <w:lang w:val="ru-RU"/>
        </w:rPr>
        <w:t xml:space="preserve"> Строка в которой через запятую перечислены элементы матрицы, а через \\</w:t>
      </w:r>
      <w:r>
        <w:t>n</w:t>
      </w:r>
      <w:r w:rsidRPr="00D53D79">
        <w:rPr>
          <w:lang w:val="ru-RU"/>
        </w:rPr>
        <w:t xml:space="preserve"> строки</w:t>
      </w:r>
    </w:p>
    <w:p w:rsidR="00D53D79" w:rsidRDefault="00D53D79" w:rsidP="00D53D79">
      <w:pPr>
        <w:pStyle w:val="aff1"/>
      </w:pPr>
      <w:r w:rsidRPr="00D53D79">
        <w:rPr>
          <w:lang w:val="ru-RU"/>
        </w:rPr>
        <w:t xml:space="preserve">    </w:t>
      </w:r>
      <w:r>
        <w:t>"""</w:t>
      </w:r>
    </w:p>
    <w:p w:rsidR="00D53D79" w:rsidRDefault="00D53D79" w:rsidP="00D53D79">
      <w:pPr>
        <w:pStyle w:val="aff1"/>
      </w:pPr>
      <w:r>
        <w:t xml:space="preserve">    size = randrange(2, 8, 1)</w:t>
      </w:r>
    </w:p>
    <w:p w:rsidR="00D53D79" w:rsidRDefault="00D53D79" w:rsidP="00D53D79">
      <w:pPr>
        <w:pStyle w:val="aff1"/>
      </w:pPr>
      <w:r>
        <w:t xml:space="preserve">    matrix = [[0.] * size for _ in range(size)]</w:t>
      </w:r>
    </w:p>
    <w:p w:rsidR="00D53D79" w:rsidRDefault="00D53D79" w:rsidP="00D53D79">
      <w:pPr>
        <w:pStyle w:val="aff1"/>
      </w:pPr>
      <w:r>
        <w:t xml:space="preserve">    for i in range(size):</w:t>
      </w:r>
    </w:p>
    <w:p w:rsidR="00D53D79" w:rsidRDefault="00D53D79" w:rsidP="00D53D79">
      <w:pPr>
        <w:pStyle w:val="aff1"/>
      </w:pPr>
      <w:r>
        <w:t xml:space="preserve">        for j in range(i + 1, size):</w:t>
      </w:r>
    </w:p>
    <w:p w:rsidR="00D53D79" w:rsidRDefault="00D53D79" w:rsidP="00D53D79">
      <w:pPr>
        <w:pStyle w:val="aff1"/>
      </w:pPr>
      <w:r>
        <w:t xml:space="preserve">            matrix[i][j] = randrange(0, 20, 1)</w:t>
      </w:r>
    </w:p>
    <w:p w:rsidR="00D53D79" w:rsidRDefault="00D53D79" w:rsidP="00D53D79">
      <w:pPr>
        <w:pStyle w:val="aff1"/>
      </w:pPr>
      <w:r>
        <w:t xml:space="preserve">            matrix[j][i] = matrix[i][j]</w:t>
      </w:r>
    </w:p>
    <w:p w:rsidR="00D53D79" w:rsidRDefault="00D53D79" w:rsidP="00D53D79">
      <w:pPr>
        <w:pStyle w:val="aff1"/>
      </w:pPr>
    </w:p>
    <w:p w:rsidR="00D53D79" w:rsidRDefault="00D53D79" w:rsidP="00D53D79">
      <w:pPr>
        <w:pStyle w:val="aff1"/>
      </w:pPr>
      <w:r>
        <w:t xml:space="preserve">    return matrix_to_string(matrix)</w:t>
      </w:r>
    </w:p>
    <w:p w:rsidR="00D53D79" w:rsidRDefault="00D53D79">
      <w:pPr>
        <w:jc w:val="left"/>
      </w:pPr>
      <w:r>
        <w:br w:type="page"/>
      </w:r>
    </w:p>
    <w:p w:rsidR="00D53D79" w:rsidRDefault="00C6475D" w:rsidP="00C6475D">
      <w:pPr>
        <w:pStyle w:val="13"/>
        <w:numPr>
          <w:ilvl w:val="0"/>
          <w:numId w:val="0"/>
        </w:numPr>
        <w:ind w:left="709"/>
        <w:jc w:val="center"/>
      </w:pPr>
      <w:r w:rsidRPr="00C6475D">
        <w:lastRenderedPageBreak/>
        <w:t>ПРИЛОЖЕНИЕ В Листинг unit-тестов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># Автор: Панков Василий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># Дата создания: 27.05.2023</w:t>
      </w:r>
    </w:p>
    <w:p w:rsidR="00C6475D" w:rsidRPr="00C6475D" w:rsidRDefault="00C6475D" w:rsidP="00C6475D">
      <w:pPr>
        <w:pStyle w:val="afd"/>
        <w:rPr>
          <w:lang w:val="ru-RU"/>
        </w:rPr>
      </w:pPr>
    </w:p>
    <w:p w:rsidR="00C6475D" w:rsidRDefault="00C6475D" w:rsidP="00C6475D">
      <w:pPr>
        <w:pStyle w:val="afd"/>
      </w:pPr>
      <w:r>
        <w:t>import unittest</w:t>
      </w: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  <w:r>
        <w:t>from logic.alg_crascal import check_matrix, crascal_solve, generate_matrix_to_solve, parse_matrix_from_string, \</w:t>
      </w:r>
    </w:p>
    <w:p w:rsidR="00C6475D" w:rsidRDefault="00C6475D" w:rsidP="00C6475D">
      <w:pPr>
        <w:pStyle w:val="afd"/>
      </w:pPr>
      <w:r>
        <w:t xml:space="preserve">    gen_mermaid_graph, edges_to_matrix, matrix_to_string</w:t>
      </w: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  <w:r>
        <w:t>class TestAlgCrascal(unittest.TestCase):</w:t>
      </w:r>
    </w:p>
    <w:p w:rsidR="00C6475D" w:rsidRDefault="00C6475D" w:rsidP="00C6475D">
      <w:pPr>
        <w:pStyle w:val="afd"/>
      </w:pPr>
      <w:r>
        <w:t xml:space="preserve">    """Тестирование алогритма Краскала"""</w:t>
      </w:r>
    </w:p>
    <w:p w:rsidR="00C6475D" w:rsidRPr="00C6475D" w:rsidRDefault="00C6475D" w:rsidP="00C6475D">
      <w:pPr>
        <w:pStyle w:val="afd"/>
        <w:rPr>
          <w:lang w:val="ru-RU"/>
        </w:rPr>
      </w:pPr>
      <w:r>
        <w:t xml:space="preserve">    invalid</w:t>
      </w:r>
      <w:r w:rsidRPr="00C6475D">
        <w:rPr>
          <w:lang w:val="ru-RU"/>
        </w:rPr>
        <w:t>_</w:t>
      </w:r>
      <w:r>
        <w:t>matrices</w:t>
      </w:r>
      <w:r w:rsidRPr="00C6475D">
        <w:rPr>
          <w:lang w:val="ru-RU"/>
        </w:rPr>
        <w:t xml:space="preserve"> = [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[],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# Матрица неквадратная первый случай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[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[1, 0, 3],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[0, 1],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[2, 3, 0]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           ],</w:t>
      </w:r>
    </w:p>
    <w:p w:rsidR="00C6475D" w:rsidRPr="00C6475D" w:rsidRDefault="00C6475D" w:rsidP="00C6475D">
      <w:pPr>
        <w:pStyle w:val="afd"/>
        <w:rPr>
          <w:lang w:val="ru-RU"/>
        </w:rPr>
      </w:pP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# Матрица не квадратная второй случай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[[1, 2, 3]],</w:t>
      </w:r>
    </w:p>
    <w:p w:rsidR="00C6475D" w:rsidRPr="00C6475D" w:rsidRDefault="00C6475D" w:rsidP="00C6475D">
      <w:pPr>
        <w:pStyle w:val="afd"/>
        <w:rPr>
          <w:lang w:val="ru-RU"/>
        </w:rPr>
      </w:pP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# Нет симметрии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[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[0, 0, 3],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[0, 0, 1],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[2, 3, 0],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lastRenderedPageBreak/>
        <w:t xml:space="preserve">        ],</w:t>
      </w:r>
    </w:p>
    <w:p w:rsidR="00C6475D" w:rsidRPr="00C6475D" w:rsidRDefault="00C6475D" w:rsidP="00C6475D">
      <w:pPr>
        <w:pStyle w:val="afd"/>
        <w:rPr>
          <w:lang w:val="ru-RU"/>
        </w:rPr>
      </w:pP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# Отрицательные числа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[[0, -2],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[-2, 0]],</w:t>
      </w:r>
    </w:p>
    <w:p w:rsidR="00C6475D" w:rsidRPr="00C6475D" w:rsidRDefault="00C6475D" w:rsidP="00C6475D">
      <w:pPr>
        <w:pStyle w:val="afd"/>
        <w:rPr>
          <w:lang w:val="ru-RU"/>
        </w:rPr>
      </w:pP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# нули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[[0, 0, 0, 0, 0],</w:t>
      </w:r>
    </w:p>
    <w:p w:rsidR="00C6475D" w:rsidRDefault="00C6475D" w:rsidP="00C6475D">
      <w:pPr>
        <w:pStyle w:val="afd"/>
      </w:pPr>
      <w:r w:rsidRPr="00C6475D">
        <w:rPr>
          <w:lang w:val="ru-RU"/>
        </w:rPr>
        <w:t xml:space="preserve">         </w:t>
      </w:r>
      <w:r>
        <w:t>[0, 0, 0, 0, 0],</w:t>
      </w:r>
    </w:p>
    <w:p w:rsidR="00C6475D" w:rsidRDefault="00C6475D" w:rsidP="00C6475D">
      <w:pPr>
        <w:pStyle w:val="afd"/>
      </w:pPr>
      <w:r>
        <w:t xml:space="preserve">         [0, 0, 0, 0, 0],</w:t>
      </w:r>
    </w:p>
    <w:p w:rsidR="00C6475D" w:rsidRDefault="00C6475D" w:rsidP="00C6475D">
      <w:pPr>
        <w:pStyle w:val="afd"/>
      </w:pPr>
      <w:r>
        <w:t xml:space="preserve">         [0, 0, 0, 0, 0],</w:t>
      </w:r>
    </w:p>
    <w:p w:rsidR="00C6475D" w:rsidRDefault="00C6475D" w:rsidP="00C6475D">
      <w:pPr>
        <w:pStyle w:val="afd"/>
      </w:pPr>
      <w:r>
        <w:t xml:space="preserve">         [0, 0, 0, 0, 0]</w:t>
      </w:r>
    </w:p>
    <w:p w:rsidR="00C6475D" w:rsidRDefault="00C6475D" w:rsidP="00C6475D">
      <w:pPr>
        <w:pStyle w:val="afd"/>
      </w:pPr>
      <w:r>
        <w:t xml:space="preserve">         ],</w:t>
      </w: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  <w:r>
        <w:t xml:space="preserve">        # Диагональ не равна 0</w:t>
      </w:r>
    </w:p>
    <w:p w:rsidR="00C6475D" w:rsidRDefault="00C6475D" w:rsidP="00C6475D">
      <w:pPr>
        <w:pStyle w:val="afd"/>
      </w:pPr>
      <w:r>
        <w:t xml:space="preserve">        [[1, 1, 1, 1, 1],</w:t>
      </w:r>
    </w:p>
    <w:p w:rsidR="00C6475D" w:rsidRDefault="00C6475D" w:rsidP="00C6475D">
      <w:pPr>
        <w:pStyle w:val="afd"/>
      </w:pPr>
      <w:r>
        <w:t xml:space="preserve">         [1, 2, 2, 2, 2],</w:t>
      </w:r>
    </w:p>
    <w:p w:rsidR="00C6475D" w:rsidRDefault="00C6475D" w:rsidP="00C6475D">
      <w:pPr>
        <w:pStyle w:val="afd"/>
      </w:pPr>
      <w:r>
        <w:t xml:space="preserve">         [1, 2, 3, 3, 3],</w:t>
      </w:r>
    </w:p>
    <w:p w:rsidR="00C6475D" w:rsidRDefault="00C6475D" w:rsidP="00C6475D">
      <w:pPr>
        <w:pStyle w:val="afd"/>
      </w:pPr>
      <w:r>
        <w:t xml:space="preserve">         [1, 2, 3, 4, 4],</w:t>
      </w:r>
    </w:p>
    <w:p w:rsidR="00C6475D" w:rsidRDefault="00C6475D" w:rsidP="00C6475D">
      <w:pPr>
        <w:pStyle w:val="afd"/>
      </w:pPr>
      <w:r>
        <w:t xml:space="preserve">         [1, 2, 3, 4, 5]</w:t>
      </w:r>
    </w:p>
    <w:p w:rsidR="00C6475D" w:rsidRDefault="00C6475D" w:rsidP="00C6475D">
      <w:pPr>
        <w:pStyle w:val="afd"/>
      </w:pPr>
      <w:r>
        <w:t xml:space="preserve">         ]</w:t>
      </w:r>
    </w:p>
    <w:p w:rsidR="00C6475D" w:rsidRDefault="00C6475D" w:rsidP="00C6475D">
      <w:pPr>
        <w:pStyle w:val="afd"/>
      </w:pPr>
      <w:r>
        <w:t xml:space="preserve">    ]</w:t>
      </w: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  <w:r>
        <w:t xml:space="preserve">    def test_check_matrix_valid(self):</w:t>
      </w:r>
    </w:p>
    <w:p w:rsidR="00C6475D" w:rsidRPr="00C6475D" w:rsidRDefault="00C6475D" w:rsidP="00C6475D">
      <w:pPr>
        <w:pStyle w:val="afd"/>
        <w:rPr>
          <w:lang w:val="ru-RU"/>
        </w:rPr>
      </w:pPr>
      <w:r>
        <w:t xml:space="preserve">        </w:t>
      </w:r>
      <w:r w:rsidRPr="00C6475D">
        <w:rPr>
          <w:lang w:val="ru-RU"/>
        </w:rPr>
        <w:t>"""Тестирование проверки матриц для решения алгоритмом Краскала, корректные матрицы"""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</w:t>
      </w:r>
      <w:r>
        <w:t>matrices</w:t>
      </w:r>
      <w:r w:rsidRPr="00C6475D">
        <w:rPr>
          <w:lang w:val="ru-RU"/>
        </w:rPr>
        <w:t xml:space="preserve"> = [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       [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           [0, 7, 11, 6, 5, 8],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           [7, 0, 1, 8, 19, 7],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lastRenderedPageBreak/>
        <w:t xml:space="preserve">                        [11, 1, 0, 9, 0, 4],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           [6, 8, 9, 0, 12, 16],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           [5, 19, 0, 12, 0, 17],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           [8, 7, 4, 16, 17, 0]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       ],</w:t>
      </w:r>
    </w:p>
    <w:p w:rsidR="00C6475D" w:rsidRPr="00C6475D" w:rsidRDefault="00C6475D" w:rsidP="00C6475D">
      <w:pPr>
        <w:pStyle w:val="afd"/>
        <w:rPr>
          <w:lang w:val="ru-RU"/>
        </w:rPr>
      </w:pP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       [[0, 1, 1, 1, 1],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        [1, 0, 2, 2, 2],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        [1, 2, 0, 3, 3],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        [1, 2, 3, 0, 4],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        [1, 2, 3, 4, 0]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        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       # Проверки функции генератора и парсера</w:t>
      </w:r>
    </w:p>
    <w:p w:rsidR="00C6475D" w:rsidRDefault="00C6475D" w:rsidP="00C6475D">
      <w:pPr>
        <w:pStyle w:val="afd"/>
      </w:pPr>
      <w:r w:rsidRPr="00C6475D">
        <w:rPr>
          <w:lang w:val="ru-RU"/>
        </w:rPr>
        <w:t xml:space="preserve">                    </w:t>
      </w:r>
      <w:r>
        <w:t>parse_matrix_from_string(generate_matrix_to_solve())</w:t>
      </w:r>
    </w:p>
    <w:p w:rsidR="00C6475D" w:rsidRDefault="00C6475D" w:rsidP="00C6475D">
      <w:pPr>
        <w:pStyle w:val="afd"/>
      </w:pPr>
      <w:r>
        <w:t xml:space="preserve">                    ]</w:t>
      </w:r>
    </w:p>
    <w:p w:rsidR="00C6475D" w:rsidRDefault="00C6475D" w:rsidP="00C6475D">
      <w:pPr>
        <w:pStyle w:val="afd"/>
      </w:pPr>
      <w:r>
        <w:t xml:space="preserve">        for el in matrices:</w:t>
      </w:r>
    </w:p>
    <w:p w:rsidR="00C6475D" w:rsidRDefault="00C6475D" w:rsidP="00C6475D">
      <w:pPr>
        <w:pStyle w:val="afd"/>
      </w:pPr>
      <w:r>
        <w:t xml:space="preserve">            self.assertIsNone(check_matrix(el))</w:t>
      </w: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  <w:r>
        <w:t xml:space="preserve">    def test_check_matrix_invalid(self):</w:t>
      </w:r>
    </w:p>
    <w:p w:rsidR="00C6475D" w:rsidRPr="00C6475D" w:rsidRDefault="00C6475D" w:rsidP="00C6475D">
      <w:pPr>
        <w:pStyle w:val="afd"/>
        <w:rPr>
          <w:lang w:val="ru-RU"/>
        </w:rPr>
      </w:pPr>
      <w:r>
        <w:t xml:space="preserve">        </w:t>
      </w:r>
      <w:r w:rsidRPr="00C6475D">
        <w:rPr>
          <w:lang w:val="ru-RU"/>
        </w:rPr>
        <w:t>"""Тестирование проверки матриц для решения алгоритмом Краскала, некорректные матрицы"""</w:t>
      </w:r>
    </w:p>
    <w:p w:rsidR="00C6475D" w:rsidRPr="00C6475D" w:rsidRDefault="00C6475D" w:rsidP="00C6475D">
      <w:pPr>
        <w:pStyle w:val="afd"/>
        <w:rPr>
          <w:lang w:val="ru-RU"/>
        </w:rPr>
      </w:pPr>
    </w:p>
    <w:p w:rsidR="00C6475D" w:rsidRDefault="00C6475D" w:rsidP="00C6475D">
      <w:pPr>
        <w:pStyle w:val="afd"/>
      </w:pPr>
      <w:r w:rsidRPr="00C6475D">
        <w:rPr>
          <w:lang w:val="ru-RU"/>
        </w:rPr>
        <w:t xml:space="preserve">        </w:t>
      </w:r>
      <w:r>
        <w:t>for matrix in self.invalid_matrices:</w:t>
      </w:r>
    </w:p>
    <w:p w:rsidR="00C6475D" w:rsidRDefault="00C6475D" w:rsidP="00C6475D">
      <w:pPr>
        <w:pStyle w:val="afd"/>
      </w:pPr>
      <w:r>
        <w:t xml:space="preserve">            self.assertRaises(AssertionError, check_matrix, matrix)</w:t>
      </w: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  <w:r>
        <w:t xml:space="preserve">    def test_crascal_solve(self):</w:t>
      </w:r>
    </w:p>
    <w:p w:rsidR="00C6475D" w:rsidRPr="00C6475D" w:rsidRDefault="00C6475D" w:rsidP="00C6475D">
      <w:pPr>
        <w:pStyle w:val="afd"/>
        <w:rPr>
          <w:lang w:val="ru-RU"/>
        </w:rPr>
      </w:pPr>
      <w:r>
        <w:t xml:space="preserve">        </w:t>
      </w:r>
      <w:r w:rsidRPr="00C6475D">
        <w:rPr>
          <w:lang w:val="ru-RU"/>
        </w:rPr>
        <w:t>"""Тестирование решения алгоритмом Краскала"""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</w:t>
      </w:r>
      <w:r>
        <w:t>matrices</w:t>
      </w:r>
      <w:r w:rsidRPr="00C6475D">
        <w:rPr>
          <w:lang w:val="ru-RU"/>
        </w:rPr>
        <w:t xml:space="preserve"> = [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# Тестовая матрица 1 (нет возможной разъеденении двух множеств)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lastRenderedPageBreak/>
        <w:t xml:space="preserve">            [[0, 1, 2, 0],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[1, 0, 3, 0],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[2, 3, 0, 4],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[0, 0, 4, 0]],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# Тестовая матрица 2 (большая матрица, есть возможное разъеденение двух множеств)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[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   [0, 7, 11, 6, 5, 8],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   [7, 0, 1, 8, 19, 7],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   [11, 1, 0, 9, 0, 4],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   [6, 8, 9, 0, 12, 16],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   [5, 19, 0, 12, 0, 17],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   [8, 7, 4, 16, 17, 0]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],</w:t>
      </w:r>
    </w:p>
    <w:p w:rsidR="00C6475D" w:rsidRPr="00C6475D" w:rsidRDefault="00C6475D" w:rsidP="00C6475D">
      <w:pPr>
        <w:pStyle w:val="afd"/>
        <w:rPr>
          <w:lang w:val="ru-RU"/>
        </w:rPr>
      </w:pP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# Тестовая матрица 3 (дополнительный тест)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[[0, 1, 3, 0],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[1, 0, 0, 2],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[3, 0, 0, 4],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[0, 2, 4, 0]],</w:t>
      </w:r>
    </w:p>
    <w:p w:rsidR="00C6475D" w:rsidRPr="00C6475D" w:rsidRDefault="00C6475D" w:rsidP="00C6475D">
      <w:pPr>
        <w:pStyle w:val="afd"/>
        <w:rPr>
          <w:lang w:val="ru-RU"/>
        </w:rPr>
      </w:pPr>
    </w:p>
    <w:p w:rsidR="00C6475D" w:rsidRPr="00C6475D" w:rsidRDefault="00C6475D" w:rsidP="00C6475D">
      <w:pPr>
        <w:pStyle w:val="afd"/>
        <w:rPr>
          <w:lang w:val="ru-RU"/>
        </w:rPr>
      </w:pP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# Матрица с дублирующимися ребрами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[[0, 1, 2],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[1, 0, 1],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 [2, 1, 0]]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]</w:t>
      </w:r>
    </w:p>
    <w:p w:rsidR="00C6475D" w:rsidRPr="00C6475D" w:rsidRDefault="00C6475D" w:rsidP="00C6475D">
      <w:pPr>
        <w:pStyle w:val="afd"/>
        <w:rPr>
          <w:lang w:val="ru-RU"/>
        </w:rPr>
      </w:pP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# Список ожидаемых результатов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</w:t>
      </w:r>
      <w:r>
        <w:t>expected</w:t>
      </w:r>
      <w:r w:rsidRPr="00C6475D">
        <w:rPr>
          <w:lang w:val="ru-RU"/>
        </w:rPr>
        <w:t>_</w:t>
      </w:r>
      <w:r>
        <w:t>results</w:t>
      </w:r>
      <w:r w:rsidRPr="00C6475D">
        <w:rPr>
          <w:lang w:val="ru-RU"/>
        </w:rPr>
        <w:t xml:space="preserve"> = [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lastRenderedPageBreak/>
        <w:t xml:space="preserve">            # Ожидаемый результат для Тестовой матрицы 1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[(0, 1, 1), (0, 2, 2), (2, 3, 4)],</w:t>
      </w:r>
    </w:p>
    <w:p w:rsidR="00C6475D" w:rsidRPr="00C6475D" w:rsidRDefault="00C6475D" w:rsidP="00C6475D">
      <w:pPr>
        <w:pStyle w:val="afd"/>
        <w:rPr>
          <w:lang w:val="ru-RU"/>
        </w:rPr>
      </w:pP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# Ожидаемый результат для Тестовой матрицы 2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[(1, 2, 1), (2, 5, 4), (0, 4, 5), (0, 3, 6), (0, 1, 7)],</w:t>
      </w:r>
    </w:p>
    <w:p w:rsidR="00C6475D" w:rsidRPr="00C6475D" w:rsidRDefault="00C6475D" w:rsidP="00C6475D">
      <w:pPr>
        <w:pStyle w:val="afd"/>
        <w:rPr>
          <w:lang w:val="ru-RU"/>
        </w:rPr>
      </w:pP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# Ожидаемый результат для Тестовой матрицы 3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[(0, 1, 1), (1, 3, 2), (0, 2, 3)],</w:t>
      </w:r>
    </w:p>
    <w:p w:rsidR="00C6475D" w:rsidRPr="00C6475D" w:rsidRDefault="00C6475D" w:rsidP="00C6475D">
      <w:pPr>
        <w:pStyle w:val="afd"/>
        <w:rPr>
          <w:lang w:val="ru-RU"/>
        </w:rPr>
      </w:pP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# Ожидаемый результат для Матрицы с дублирующимися ребрами</w:t>
      </w:r>
    </w:p>
    <w:p w:rsidR="00C6475D" w:rsidRDefault="00C6475D" w:rsidP="00C6475D">
      <w:pPr>
        <w:pStyle w:val="afd"/>
      </w:pPr>
      <w:r w:rsidRPr="00C6475D">
        <w:rPr>
          <w:lang w:val="ru-RU"/>
        </w:rPr>
        <w:t xml:space="preserve">            </w:t>
      </w:r>
      <w:r>
        <w:t>[(0, 1, 1), (1, 2, 1)]</w:t>
      </w:r>
    </w:p>
    <w:p w:rsidR="00C6475D" w:rsidRDefault="00C6475D" w:rsidP="00C6475D">
      <w:pPr>
        <w:pStyle w:val="afd"/>
      </w:pPr>
      <w:r>
        <w:t xml:space="preserve">        ]</w:t>
      </w: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  <w:r>
        <w:t xml:space="preserve">        # Проверка результатов для каждой матрицы</w:t>
      </w:r>
    </w:p>
    <w:p w:rsidR="00C6475D" w:rsidRDefault="00C6475D" w:rsidP="00C6475D">
      <w:pPr>
        <w:pStyle w:val="afd"/>
      </w:pPr>
      <w:r>
        <w:t xml:space="preserve">        for matrix, expected_result in zip(matrices, expected_results):</w:t>
      </w:r>
    </w:p>
    <w:p w:rsidR="00C6475D" w:rsidRDefault="00C6475D" w:rsidP="00C6475D">
      <w:pPr>
        <w:pStyle w:val="afd"/>
      </w:pPr>
      <w:r>
        <w:t xml:space="preserve">            self.assertEqual(crascal_solve(matrix), expected_result)</w:t>
      </w: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  <w:r>
        <w:t xml:space="preserve">    def test_crascal_solve_invalid_matrix(self):</w:t>
      </w:r>
    </w:p>
    <w:p w:rsidR="00C6475D" w:rsidRPr="00C6475D" w:rsidRDefault="00C6475D" w:rsidP="00C6475D">
      <w:pPr>
        <w:pStyle w:val="afd"/>
        <w:rPr>
          <w:lang w:val="ru-RU"/>
        </w:rPr>
      </w:pPr>
      <w:r>
        <w:t xml:space="preserve">        </w:t>
      </w:r>
      <w:r w:rsidRPr="00C6475D">
        <w:rPr>
          <w:lang w:val="ru-RU"/>
        </w:rPr>
        <w:t>"""Тест алгоритма Краскала с неправильными матрицами"""</w:t>
      </w:r>
    </w:p>
    <w:p w:rsidR="00C6475D" w:rsidRDefault="00C6475D" w:rsidP="00C6475D">
      <w:pPr>
        <w:pStyle w:val="afd"/>
      </w:pPr>
      <w:r w:rsidRPr="00C6475D">
        <w:rPr>
          <w:lang w:val="ru-RU"/>
        </w:rPr>
        <w:t xml:space="preserve">        </w:t>
      </w:r>
      <w:r>
        <w:t>for matrix in self.invalid_matrices:</w:t>
      </w:r>
    </w:p>
    <w:p w:rsidR="00C6475D" w:rsidRDefault="00C6475D" w:rsidP="00C6475D">
      <w:pPr>
        <w:pStyle w:val="afd"/>
      </w:pPr>
      <w:r>
        <w:t xml:space="preserve">            self.assertRaises(AssertionError, crascal_solve, matrix)</w:t>
      </w: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  <w:r>
        <w:t>class TestHelpfulFunctions(unittest.TestCase):</w:t>
      </w:r>
    </w:p>
    <w:p w:rsidR="00C6475D" w:rsidRDefault="00C6475D" w:rsidP="00C6475D">
      <w:pPr>
        <w:pStyle w:val="afd"/>
      </w:pPr>
      <w:r>
        <w:t xml:space="preserve">    """Тестирование вспомогательных функций"""</w:t>
      </w: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  <w:r>
        <w:t xml:space="preserve">    def test_gen_mermaid_graph(self):</w:t>
      </w:r>
    </w:p>
    <w:p w:rsidR="00C6475D" w:rsidRPr="00C6475D" w:rsidRDefault="00C6475D" w:rsidP="00C6475D">
      <w:pPr>
        <w:pStyle w:val="afd"/>
        <w:rPr>
          <w:lang w:val="ru-RU"/>
        </w:rPr>
      </w:pPr>
      <w:r>
        <w:t xml:space="preserve">        </w:t>
      </w:r>
      <w:r w:rsidRPr="00C6475D">
        <w:rPr>
          <w:lang w:val="ru-RU"/>
        </w:rPr>
        <w:t xml:space="preserve">"""Тестирование генерации графов </w:t>
      </w:r>
      <w:r>
        <w:t>mermaid</w:t>
      </w:r>
      <w:r w:rsidRPr="00C6475D">
        <w:rPr>
          <w:lang w:val="ru-RU"/>
        </w:rPr>
        <w:t>"""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lastRenderedPageBreak/>
        <w:t xml:space="preserve">        </w:t>
      </w:r>
      <w:r>
        <w:t>test</w:t>
      </w:r>
      <w:r w:rsidRPr="00C6475D">
        <w:rPr>
          <w:lang w:val="ru-RU"/>
        </w:rPr>
        <w:t>_</w:t>
      </w:r>
      <w:r>
        <w:t>cases</w:t>
      </w:r>
      <w:r w:rsidRPr="00C6475D">
        <w:rPr>
          <w:lang w:val="ru-RU"/>
        </w:rPr>
        <w:t xml:space="preserve"> = [</w:t>
      </w:r>
    </w:p>
    <w:p w:rsidR="00C6475D" w:rsidRDefault="00C6475D" w:rsidP="00C6475D">
      <w:pPr>
        <w:pStyle w:val="afd"/>
      </w:pPr>
      <w:r w:rsidRPr="00C6475D">
        <w:rPr>
          <w:lang w:val="ru-RU"/>
        </w:rPr>
        <w:t xml:space="preserve">            </w:t>
      </w:r>
      <w:r>
        <w:t>{</w:t>
      </w:r>
    </w:p>
    <w:p w:rsidR="00C6475D" w:rsidRDefault="00C6475D" w:rsidP="00C6475D">
      <w:pPr>
        <w:pStyle w:val="afd"/>
      </w:pPr>
      <w:r>
        <w:t xml:space="preserve">                'edges': [(0, 1, 3.5), (1, 2, 2.2), (2, 3, 4.7), (0, 3, 1.8)],</w:t>
      </w:r>
    </w:p>
    <w:p w:rsidR="00C6475D" w:rsidRDefault="00C6475D" w:rsidP="00C6475D">
      <w:pPr>
        <w:pStyle w:val="afd"/>
      </w:pPr>
      <w:r>
        <w:t xml:space="preserve">                'minimum_spanning_tree': [(0, 1, 3.5), (1, 2, 2.2)],</w:t>
      </w:r>
    </w:p>
    <w:p w:rsidR="00C6475D" w:rsidRDefault="00C6475D" w:rsidP="00C6475D">
      <w:pPr>
        <w:pStyle w:val="afd"/>
      </w:pPr>
      <w:r>
        <w:t xml:space="preserve">                'expected_output': """graph LR</w:t>
      </w:r>
    </w:p>
    <w:p w:rsidR="00C6475D" w:rsidRDefault="00C6475D" w:rsidP="00C6475D">
      <w:pPr>
        <w:pStyle w:val="afd"/>
      </w:pPr>
      <w:r>
        <w:t>1 --3.5--- 2</w:t>
      </w:r>
    </w:p>
    <w:p w:rsidR="00C6475D" w:rsidRDefault="00C6475D" w:rsidP="00C6475D">
      <w:pPr>
        <w:pStyle w:val="afd"/>
      </w:pPr>
      <w:r>
        <w:t>style 1 fill:#f9f</w:t>
      </w:r>
    </w:p>
    <w:p w:rsidR="00C6475D" w:rsidRDefault="00C6475D" w:rsidP="00C6475D">
      <w:pPr>
        <w:pStyle w:val="afd"/>
      </w:pPr>
      <w:r>
        <w:t>style 2 fill:#f9f</w:t>
      </w:r>
    </w:p>
    <w:p w:rsidR="00C6475D" w:rsidRDefault="00C6475D" w:rsidP="00C6475D">
      <w:pPr>
        <w:pStyle w:val="afd"/>
      </w:pPr>
      <w:r>
        <w:t>linkStyle 0 stroke-width:2px,fill:none,stroke:#f9f</w:t>
      </w:r>
    </w:p>
    <w:p w:rsidR="00C6475D" w:rsidRDefault="00C6475D" w:rsidP="00C6475D">
      <w:pPr>
        <w:pStyle w:val="afd"/>
      </w:pPr>
      <w:r>
        <w:t>2 --2.2--- 3</w:t>
      </w:r>
    </w:p>
    <w:p w:rsidR="00C6475D" w:rsidRDefault="00C6475D" w:rsidP="00C6475D">
      <w:pPr>
        <w:pStyle w:val="afd"/>
      </w:pPr>
      <w:r>
        <w:t>style 2 fill:#f9f</w:t>
      </w:r>
    </w:p>
    <w:p w:rsidR="00C6475D" w:rsidRDefault="00C6475D" w:rsidP="00C6475D">
      <w:pPr>
        <w:pStyle w:val="afd"/>
      </w:pPr>
      <w:r>
        <w:t>style 3 fill:#f9f</w:t>
      </w:r>
    </w:p>
    <w:p w:rsidR="00C6475D" w:rsidRDefault="00C6475D" w:rsidP="00C6475D">
      <w:pPr>
        <w:pStyle w:val="afd"/>
      </w:pPr>
      <w:r>
        <w:t>linkStyle 1 stroke-width:2px,fill:none,stroke:#f9f</w:t>
      </w:r>
    </w:p>
    <w:p w:rsidR="00C6475D" w:rsidRDefault="00C6475D" w:rsidP="00C6475D">
      <w:pPr>
        <w:pStyle w:val="afd"/>
      </w:pPr>
      <w:r>
        <w:t>3 --4.7--- 4</w:t>
      </w:r>
    </w:p>
    <w:p w:rsidR="00C6475D" w:rsidRDefault="00C6475D" w:rsidP="00C6475D">
      <w:pPr>
        <w:pStyle w:val="afd"/>
      </w:pPr>
      <w:r>
        <w:t>1 --1.8--- 4</w:t>
      </w:r>
    </w:p>
    <w:p w:rsidR="00C6475D" w:rsidRDefault="00C6475D" w:rsidP="00C6475D">
      <w:pPr>
        <w:pStyle w:val="afd"/>
      </w:pPr>
      <w:r>
        <w:t>"""</w:t>
      </w:r>
    </w:p>
    <w:p w:rsidR="00C6475D" w:rsidRDefault="00C6475D" w:rsidP="00C6475D">
      <w:pPr>
        <w:pStyle w:val="afd"/>
      </w:pPr>
      <w:r>
        <w:t xml:space="preserve">            },</w:t>
      </w:r>
    </w:p>
    <w:p w:rsidR="00C6475D" w:rsidRDefault="00C6475D" w:rsidP="00C6475D">
      <w:pPr>
        <w:pStyle w:val="afd"/>
      </w:pPr>
      <w:r>
        <w:t xml:space="preserve">            {</w:t>
      </w:r>
    </w:p>
    <w:p w:rsidR="00C6475D" w:rsidRDefault="00C6475D" w:rsidP="00C6475D">
      <w:pPr>
        <w:pStyle w:val="afd"/>
      </w:pPr>
      <w:r>
        <w:t xml:space="preserve">                'edges': [(0, 1, 2.5)],</w:t>
      </w:r>
    </w:p>
    <w:p w:rsidR="00C6475D" w:rsidRDefault="00C6475D" w:rsidP="00C6475D">
      <w:pPr>
        <w:pStyle w:val="afd"/>
      </w:pPr>
      <w:r>
        <w:t xml:space="preserve">                'minimum_spanning_tree': [],</w:t>
      </w:r>
    </w:p>
    <w:p w:rsidR="00C6475D" w:rsidRDefault="00C6475D" w:rsidP="00C6475D">
      <w:pPr>
        <w:pStyle w:val="afd"/>
      </w:pPr>
      <w:r>
        <w:t xml:space="preserve">                'expected_output': "graph LR\n1 --2.5--- 2\n"</w:t>
      </w:r>
    </w:p>
    <w:p w:rsidR="00C6475D" w:rsidRDefault="00C6475D" w:rsidP="00C6475D">
      <w:pPr>
        <w:pStyle w:val="afd"/>
      </w:pPr>
      <w:r>
        <w:t xml:space="preserve">            },</w:t>
      </w:r>
    </w:p>
    <w:p w:rsidR="00C6475D" w:rsidRDefault="00C6475D" w:rsidP="00C6475D">
      <w:pPr>
        <w:pStyle w:val="afd"/>
      </w:pPr>
      <w:r>
        <w:t xml:space="preserve">        ]</w:t>
      </w: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  <w:r>
        <w:t xml:space="preserve">        for test in test_cases:</w:t>
      </w:r>
    </w:p>
    <w:p w:rsidR="00C6475D" w:rsidRDefault="00C6475D" w:rsidP="00C6475D">
      <w:pPr>
        <w:pStyle w:val="afd"/>
      </w:pPr>
      <w:r>
        <w:t xml:space="preserve">            result = gen_mermaid_graph(test['edges'], test['minimum_spanning_tree'])</w:t>
      </w:r>
    </w:p>
    <w:p w:rsidR="00C6475D" w:rsidRDefault="00C6475D" w:rsidP="00C6475D">
      <w:pPr>
        <w:pStyle w:val="afd"/>
      </w:pPr>
      <w:r>
        <w:t xml:space="preserve">            self.assertEqual(result, test['expected_output'])</w:t>
      </w: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  <w:r>
        <w:t xml:space="preserve">    def test_edges_to_matrix(self):</w:t>
      </w:r>
    </w:p>
    <w:p w:rsidR="00C6475D" w:rsidRPr="00C6475D" w:rsidRDefault="00C6475D" w:rsidP="00C6475D">
      <w:pPr>
        <w:pStyle w:val="afd"/>
        <w:rPr>
          <w:lang w:val="ru-RU"/>
        </w:rPr>
      </w:pPr>
      <w:r>
        <w:lastRenderedPageBreak/>
        <w:t xml:space="preserve">        </w:t>
      </w:r>
      <w:r w:rsidRPr="00C6475D">
        <w:rPr>
          <w:lang w:val="ru-RU"/>
        </w:rPr>
        <w:t>"""Тестирование преобразования рёбер в матрицу"""</w:t>
      </w:r>
    </w:p>
    <w:p w:rsidR="00C6475D" w:rsidRDefault="00C6475D" w:rsidP="00C6475D">
      <w:pPr>
        <w:pStyle w:val="afd"/>
      </w:pPr>
      <w:r w:rsidRPr="00C6475D">
        <w:rPr>
          <w:lang w:val="ru-RU"/>
        </w:rPr>
        <w:t xml:space="preserve">        </w:t>
      </w:r>
      <w:r>
        <w:t>test_cases = [</w:t>
      </w:r>
    </w:p>
    <w:p w:rsidR="00C6475D" w:rsidRDefault="00C6475D" w:rsidP="00C6475D">
      <w:pPr>
        <w:pStyle w:val="afd"/>
      </w:pPr>
      <w:r>
        <w:t xml:space="preserve">            {</w:t>
      </w:r>
    </w:p>
    <w:p w:rsidR="00C6475D" w:rsidRDefault="00C6475D" w:rsidP="00C6475D">
      <w:pPr>
        <w:pStyle w:val="afd"/>
      </w:pPr>
      <w:r>
        <w:t xml:space="preserve">                'edges': [(0, 1, 3.5), (1, 2, 2.2), (2, 3, 4.7), (0, 3, 1.8)],</w:t>
      </w:r>
    </w:p>
    <w:p w:rsidR="00C6475D" w:rsidRDefault="00C6475D" w:rsidP="00C6475D">
      <w:pPr>
        <w:pStyle w:val="afd"/>
      </w:pPr>
      <w:r>
        <w:t xml:space="preserve">                'n': 4,</w:t>
      </w:r>
    </w:p>
    <w:p w:rsidR="00C6475D" w:rsidRDefault="00C6475D" w:rsidP="00C6475D">
      <w:pPr>
        <w:pStyle w:val="afd"/>
      </w:pPr>
      <w:r>
        <w:t xml:space="preserve">                'expected_output': [[0.0, 3.5, 0.0, 1.8],</w:t>
      </w:r>
    </w:p>
    <w:p w:rsidR="00C6475D" w:rsidRDefault="00C6475D" w:rsidP="00C6475D">
      <w:pPr>
        <w:pStyle w:val="afd"/>
      </w:pPr>
      <w:r>
        <w:t xml:space="preserve">                                    [3.5, 0.0, 2.2, 0.0],</w:t>
      </w:r>
    </w:p>
    <w:p w:rsidR="00C6475D" w:rsidRDefault="00C6475D" w:rsidP="00C6475D">
      <w:pPr>
        <w:pStyle w:val="afd"/>
      </w:pPr>
      <w:r>
        <w:t xml:space="preserve">                                    [0.0, 2.2, 0.0, 4.7],</w:t>
      </w:r>
    </w:p>
    <w:p w:rsidR="00C6475D" w:rsidRDefault="00C6475D" w:rsidP="00C6475D">
      <w:pPr>
        <w:pStyle w:val="afd"/>
      </w:pPr>
      <w:r>
        <w:t xml:space="preserve">                                    [1.8, 0.0, 4.7, 0.0]]</w:t>
      </w:r>
    </w:p>
    <w:p w:rsidR="00C6475D" w:rsidRDefault="00C6475D" w:rsidP="00C6475D">
      <w:pPr>
        <w:pStyle w:val="afd"/>
      </w:pPr>
      <w:r>
        <w:t xml:space="preserve">            },</w:t>
      </w:r>
    </w:p>
    <w:p w:rsidR="00C6475D" w:rsidRDefault="00C6475D" w:rsidP="00C6475D">
      <w:pPr>
        <w:pStyle w:val="afd"/>
      </w:pPr>
      <w:r>
        <w:t xml:space="preserve">            {</w:t>
      </w:r>
    </w:p>
    <w:p w:rsidR="00C6475D" w:rsidRDefault="00C6475D" w:rsidP="00C6475D">
      <w:pPr>
        <w:pStyle w:val="afd"/>
      </w:pPr>
      <w:r>
        <w:t xml:space="preserve">                'edges': [],</w:t>
      </w:r>
    </w:p>
    <w:p w:rsidR="00C6475D" w:rsidRDefault="00C6475D" w:rsidP="00C6475D">
      <w:pPr>
        <w:pStyle w:val="afd"/>
      </w:pPr>
      <w:r>
        <w:t xml:space="preserve">                'n': 3,</w:t>
      </w:r>
    </w:p>
    <w:p w:rsidR="00C6475D" w:rsidRDefault="00C6475D" w:rsidP="00C6475D">
      <w:pPr>
        <w:pStyle w:val="afd"/>
      </w:pPr>
      <w:r>
        <w:t xml:space="preserve">                'expected_output': [[0.0, 0.0, 0.0],</w:t>
      </w:r>
    </w:p>
    <w:p w:rsidR="00C6475D" w:rsidRDefault="00C6475D" w:rsidP="00C6475D">
      <w:pPr>
        <w:pStyle w:val="afd"/>
      </w:pPr>
      <w:r>
        <w:t xml:space="preserve">                                    [0.0, 0.0, 0.0],</w:t>
      </w:r>
    </w:p>
    <w:p w:rsidR="00C6475D" w:rsidRDefault="00C6475D" w:rsidP="00C6475D">
      <w:pPr>
        <w:pStyle w:val="afd"/>
      </w:pPr>
      <w:r>
        <w:t xml:space="preserve">                                    [0.0, 0.0, 0.0]]</w:t>
      </w:r>
    </w:p>
    <w:p w:rsidR="00C6475D" w:rsidRDefault="00C6475D" w:rsidP="00C6475D">
      <w:pPr>
        <w:pStyle w:val="afd"/>
      </w:pPr>
      <w:r>
        <w:t xml:space="preserve">            },</w:t>
      </w: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  <w:r>
        <w:t xml:space="preserve">        ]</w:t>
      </w: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  <w:r>
        <w:t xml:space="preserve">        for test in test_cases:</w:t>
      </w:r>
    </w:p>
    <w:p w:rsidR="00C6475D" w:rsidRDefault="00C6475D" w:rsidP="00C6475D">
      <w:pPr>
        <w:pStyle w:val="afd"/>
      </w:pPr>
      <w:r>
        <w:t xml:space="preserve">            result = edges_to_matrix(test['edges'], test['n'])</w:t>
      </w:r>
    </w:p>
    <w:p w:rsidR="00C6475D" w:rsidRDefault="00C6475D" w:rsidP="00C6475D">
      <w:pPr>
        <w:pStyle w:val="afd"/>
      </w:pPr>
      <w:r>
        <w:t xml:space="preserve">            self.assertEqual(result, test['expected_output'])</w:t>
      </w: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  <w:r>
        <w:t xml:space="preserve">    def test_matrix_to_string(self):</w:t>
      </w:r>
    </w:p>
    <w:p w:rsidR="00C6475D" w:rsidRPr="00C6475D" w:rsidRDefault="00C6475D" w:rsidP="00C6475D">
      <w:pPr>
        <w:pStyle w:val="afd"/>
        <w:rPr>
          <w:lang w:val="ru-RU"/>
        </w:rPr>
      </w:pPr>
      <w:r>
        <w:t xml:space="preserve">        </w:t>
      </w:r>
      <w:r w:rsidRPr="00C6475D">
        <w:rPr>
          <w:lang w:val="ru-RU"/>
        </w:rPr>
        <w:t>"""Тестирование преобразования матрицы в строку"""</w:t>
      </w:r>
    </w:p>
    <w:p w:rsidR="00C6475D" w:rsidRDefault="00C6475D" w:rsidP="00C6475D">
      <w:pPr>
        <w:pStyle w:val="afd"/>
      </w:pPr>
      <w:r w:rsidRPr="00C6475D">
        <w:rPr>
          <w:lang w:val="ru-RU"/>
        </w:rPr>
        <w:t xml:space="preserve">        </w:t>
      </w:r>
      <w:r>
        <w:t>test_cases = [</w:t>
      </w:r>
    </w:p>
    <w:p w:rsidR="00C6475D" w:rsidRDefault="00C6475D" w:rsidP="00C6475D">
      <w:pPr>
        <w:pStyle w:val="afd"/>
      </w:pPr>
      <w:r>
        <w:t xml:space="preserve">            {</w:t>
      </w:r>
    </w:p>
    <w:p w:rsidR="00C6475D" w:rsidRDefault="00C6475D" w:rsidP="00C6475D">
      <w:pPr>
        <w:pStyle w:val="afd"/>
      </w:pPr>
      <w:r>
        <w:t xml:space="preserve">                'matrix': [[0.0, 3.5, 0.0, 1.8],</w:t>
      </w:r>
    </w:p>
    <w:p w:rsidR="00C6475D" w:rsidRDefault="00C6475D" w:rsidP="00C6475D">
      <w:pPr>
        <w:pStyle w:val="afd"/>
      </w:pPr>
      <w:r>
        <w:t xml:space="preserve">                           [3.5, 0.0, 2.2, 0.0],</w:t>
      </w:r>
    </w:p>
    <w:p w:rsidR="00C6475D" w:rsidRDefault="00C6475D" w:rsidP="00C6475D">
      <w:pPr>
        <w:pStyle w:val="afd"/>
      </w:pPr>
      <w:r>
        <w:lastRenderedPageBreak/>
        <w:t xml:space="preserve">                           [0.0, 2.2, 0.0, 4.7],</w:t>
      </w:r>
    </w:p>
    <w:p w:rsidR="00C6475D" w:rsidRDefault="00C6475D" w:rsidP="00C6475D">
      <w:pPr>
        <w:pStyle w:val="afd"/>
      </w:pPr>
      <w:r>
        <w:t xml:space="preserve">                           [1.8, 0.0, 4.7, 0.0]],</w:t>
      </w:r>
    </w:p>
    <w:p w:rsidR="00C6475D" w:rsidRDefault="00C6475D" w:rsidP="00C6475D">
      <w:pPr>
        <w:pStyle w:val="afd"/>
      </w:pPr>
      <w:r>
        <w:t xml:space="preserve">                'expected_output': "0.0,3.5,0.0,1.8\n3.5,0.0,2.2,0.0\n0.0,2.2,0.0,4.7\n1.8,0.0,4.7,0.0"</w:t>
      </w:r>
    </w:p>
    <w:p w:rsidR="00C6475D" w:rsidRDefault="00C6475D" w:rsidP="00C6475D">
      <w:pPr>
        <w:pStyle w:val="afd"/>
      </w:pPr>
      <w:r>
        <w:t xml:space="preserve">            },</w:t>
      </w:r>
    </w:p>
    <w:p w:rsidR="00C6475D" w:rsidRDefault="00C6475D" w:rsidP="00C6475D">
      <w:pPr>
        <w:pStyle w:val="afd"/>
      </w:pPr>
      <w:r>
        <w:t xml:space="preserve">            {</w:t>
      </w:r>
    </w:p>
    <w:p w:rsidR="00C6475D" w:rsidRDefault="00C6475D" w:rsidP="00C6475D">
      <w:pPr>
        <w:pStyle w:val="afd"/>
      </w:pPr>
      <w:r>
        <w:t xml:space="preserve">                'matrix': [[1.5]],</w:t>
      </w:r>
    </w:p>
    <w:p w:rsidR="00C6475D" w:rsidRDefault="00C6475D" w:rsidP="00C6475D">
      <w:pPr>
        <w:pStyle w:val="afd"/>
      </w:pPr>
      <w:r>
        <w:t xml:space="preserve">                'expected_output': "1.5"</w:t>
      </w:r>
    </w:p>
    <w:p w:rsidR="00C6475D" w:rsidRDefault="00C6475D" w:rsidP="00C6475D">
      <w:pPr>
        <w:pStyle w:val="afd"/>
      </w:pPr>
      <w:r>
        <w:t xml:space="preserve">            },</w:t>
      </w:r>
    </w:p>
    <w:p w:rsidR="00C6475D" w:rsidRDefault="00C6475D" w:rsidP="00C6475D">
      <w:pPr>
        <w:pStyle w:val="afd"/>
      </w:pPr>
      <w:r>
        <w:t xml:space="preserve">        ]</w:t>
      </w: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  <w:r>
        <w:t xml:space="preserve">        for test in test_cases:</w:t>
      </w:r>
    </w:p>
    <w:p w:rsidR="00C6475D" w:rsidRDefault="00C6475D" w:rsidP="00C6475D">
      <w:pPr>
        <w:pStyle w:val="afd"/>
      </w:pPr>
      <w:r>
        <w:t xml:space="preserve">            result = matrix_to_string(test['matrix'])</w:t>
      </w:r>
    </w:p>
    <w:p w:rsidR="00C6475D" w:rsidRDefault="00C6475D" w:rsidP="00C6475D">
      <w:pPr>
        <w:pStyle w:val="afd"/>
      </w:pPr>
      <w:r>
        <w:t xml:space="preserve">            self.assertEqual(result, test['expected_output'])</w:t>
      </w: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  <w:r>
        <w:t xml:space="preserve">    def test_parse_matrix_from_string(self):</w:t>
      </w:r>
    </w:p>
    <w:p w:rsidR="00C6475D" w:rsidRPr="00C6475D" w:rsidRDefault="00C6475D" w:rsidP="00C6475D">
      <w:pPr>
        <w:pStyle w:val="afd"/>
        <w:rPr>
          <w:lang w:val="ru-RU"/>
        </w:rPr>
      </w:pPr>
      <w:r>
        <w:t xml:space="preserve">        </w:t>
      </w:r>
      <w:r w:rsidRPr="00C6475D">
        <w:rPr>
          <w:lang w:val="ru-RU"/>
        </w:rPr>
        <w:t>"""Тестирование функции парсинга из строки в матрицу"""</w:t>
      </w:r>
    </w:p>
    <w:p w:rsidR="00C6475D" w:rsidRDefault="00C6475D" w:rsidP="00C6475D">
      <w:pPr>
        <w:pStyle w:val="afd"/>
      </w:pPr>
      <w:r w:rsidRPr="00C6475D">
        <w:rPr>
          <w:lang w:val="ru-RU"/>
        </w:rPr>
        <w:t xml:space="preserve">        </w:t>
      </w:r>
      <w:r>
        <w:t>test_cases = [</w:t>
      </w:r>
    </w:p>
    <w:p w:rsidR="00C6475D" w:rsidRDefault="00C6475D" w:rsidP="00C6475D">
      <w:pPr>
        <w:pStyle w:val="afd"/>
      </w:pPr>
      <w:r>
        <w:t xml:space="preserve">            {</w:t>
      </w:r>
    </w:p>
    <w:p w:rsidR="00C6475D" w:rsidRDefault="00C6475D" w:rsidP="00C6475D">
      <w:pPr>
        <w:pStyle w:val="afd"/>
      </w:pPr>
      <w:r>
        <w:t xml:space="preserve">                'string': "1.0,2.0\n3.0,4.0\n5.0,6.0",</w:t>
      </w:r>
    </w:p>
    <w:p w:rsidR="00C6475D" w:rsidRDefault="00C6475D" w:rsidP="00C6475D">
      <w:pPr>
        <w:pStyle w:val="afd"/>
      </w:pPr>
      <w:r>
        <w:t xml:space="preserve">                'expected_output': [[1.0, 2.0],</w:t>
      </w:r>
    </w:p>
    <w:p w:rsidR="00C6475D" w:rsidRDefault="00C6475D" w:rsidP="00C6475D">
      <w:pPr>
        <w:pStyle w:val="afd"/>
      </w:pPr>
      <w:r>
        <w:t xml:space="preserve">                                    [3.0, 4.0],</w:t>
      </w:r>
    </w:p>
    <w:p w:rsidR="00C6475D" w:rsidRDefault="00C6475D" w:rsidP="00C6475D">
      <w:pPr>
        <w:pStyle w:val="afd"/>
      </w:pPr>
      <w:r>
        <w:t xml:space="preserve">                                    [5.0, 6.0]]</w:t>
      </w:r>
    </w:p>
    <w:p w:rsidR="00C6475D" w:rsidRDefault="00C6475D" w:rsidP="00C6475D">
      <w:pPr>
        <w:pStyle w:val="afd"/>
      </w:pPr>
      <w:r>
        <w:t xml:space="preserve">            },</w:t>
      </w:r>
    </w:p>
    <w:p w:rsidR="00C6475D" w:rsidRDefault="00C6475D" w:rsidP="00C6475D">
      <w:pPr>
        <w:pStyle w:val="afd"/>
      </w:pPr>
      <w:r>
        <w:t xml:space="preserve">            {</w:t>
      </w:r>
    </w:p>
    <w:p w:rsidR="00C6475D" w:rsidRDefault="00C6475D" w:rsidP="00C6475D">
      <w:pPr>
        <w:pStyle w:val="afd"/>
      </w:pPr>
      <w:r>
        <w:t xml:space="preserve">                'string': "0",</w:t>
      </w:r>
    </w:p>
    <w:p w:rsidR="00C6475D" w:rsidRDefault="00C6475D" w:rsidP="00C6475D">
      <w:pPr>
        <w:pStyle w:val="afd"/>
      </w:pPr>
      <w:r>
        <w:t xml:space="preserve">                'expected_output': [[0.0]]</w:t>
      </w:r>
    </w:p>
    <w:p w:rsidR="00C6475D" w:rsidRDefault="00C6475D" w:rsidP="00C6475D">
      <w:pPr>
        <w:pStyle w:val="afd"/>
      </w:pPr>
      <w:r>
        <w:t xml:space="preserve">            },</w:t>
      </w:r>
    </w:p>
    <w:p w:rsidR="00C6475D" w:rsidRDefault="00C6475D" w:rsidP="00C6475D">
      <w:pPr>
        <w:pStyle w:val="afd"/>
      </w:pPr>
      <w:r>
        <w:t xml:space="preserve">        ]</w:t>
      </w: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  <w:r>
        <w:lastRenderedPageBreak/>
        <w:t xml:space="preserve">        for test in test_cases:</w:t>
      </w:r>
    </w:p>
    <w:p w:rsidR="00C6475D" w:rsidRDefault="00C6475D" w:rsidP="00C6475D">
      <w:pPr>
        <w:pStyle w:val="afd"/>
      </w:pPr>
      <w:r>
        <w:t xml:space="preserve">            result = parse_matrix_from_string(test['string'])</w:t>
      </w:r>
    </w:p>
    <w:p w:rsidR="00C6475D" w:rsidRDefault="00C6475D" w:rsidP="00C6475D">
      <w:pPr>
        <w:pStyle w:val="afd"/>
      </w:pPr>
      <w:r>
        <w:t xml:space="preserve">            self.assertEqual(result, test['expected_output'])</w:t>
      </w: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  <w:r>
        <w:t xml:space="preserve">    def test_parse_matrix_from_string_invalid(self):</w:t>
      </w:r>
    </w:p>
    <w:p w:rsidR="00C6475D" w:rsidRPr="00C6475D" w:rsidRDefault="00C6475D" w:rsidP="00C6475D">
      <w:pPr>
        <w:pStyle w:val="afd"/>
        <w:rPr>
          <w:lang w:val="ru-RU"/>
        </w:rPr>
      </w:pPr>
      <w:r>
        <w:t xml:space="preserve">        </w:t>
      </w:r>
      <w:r w:rsidRPr="00C6475D">
        <w:rPr>
          <w:lang w:val="ru-RU"/>
        </w:rPr>
        <w:t>"""Тестирование функции парсинга из строки в матрицу, плохие данные"""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</w:t>
      </w:r>
      <w:r>
        <w:t>invalid</w:t>
      </w:r>
      <w:r w:rsidRPr="00C6475D">
        <w:rPr>
          <w:lang w:val="ru-RU"/>
        </w:rPr>
        <w:t>_</w:t>
      </w:r>
      <w:r>
        <w:t>values</w:t>
      </w:r>
      <w:r w:rsidRPr="00C6475D">
        <w:rPr>
          <w:lang w:val="ru-RU"/>
        </w:rPr>
        <w:t xml:space="preserve"> = [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# пустой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"",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# </w:t>
      </w:r>
      <w:r>
        <w:t>c</w:t>
      </w:r>
      <w:r w:rsidRPr="00C6475D">
        <w:rPr>
          <w:lang w:val="ru-RU"/>
        </w:rPr>
        <w:t xml:space="preserve"> буквами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"1.0,</w:t>
      </w:r>
      <w:r>
        <w:t>abc</w:t>
      </w:r>
      <w:r w:rsidRPr="00C6475D">
        <w:rPr>
          <w:lang w:val="ru-RU"/>
        </w:rPr>
        <w:t>,2.3\</w:t>
      </w:r>
      <w:r>
        <w:t>n</w:t>
      </w:r>
      <w:r w:rsidRPr="00C6475D">
        <w:rPr>
          <w:lang w:val="ru-RU"/>
        </w:rPr>
        <w:t>4.5,6.7,8.9",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# \</w:t>
      </w:r>
      <w:r>
        <w:t>n</w:t>
      </w:r>
      <w:r w:rsidRPr="00C6475D">
        <w:rPr>
          <w:lang w:val="ru-RU"/>
        </w:rPr>
        <w:t xml:space="preserve"> на конце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"1.0,2.0\</w:t>
      </w:r>
      <w:r>
        <w:t>n</w:t>
      </w:r>
      <w:r w:rsidRPr="00C6475D">
        <w:rPr>
          <w:lang w:val="ru-RU"/>
        </w:rPr>
        <w:t>3.0,4.0\</w:t>
      </w:r>
      <w:r>
        <w:t>n</w:t>
      </w:r>
      <w:r w:rsidRPr="00C6475D">
        <w:rPr>
          <w:lang w:val="ru-RU"/>
        </w:rPr>
        <w:t>5.0,6.0\</w:t>
      </w:r>
      <w:r>
        <w:t>n</w:t>
      </w:r>
      <w:r w:rsidRPr="00C6475D">
        <w:rPr>
          <w:lang w:val="ru-RU"/>
        </w:rPr>
        <w:t>",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# пустые</w:t>
      </w:r>
    </w:p>
    <w:p w:rsidR="00C6475D" w:rsidRPr="00C6475D" w:rsidRDefault="00C6475D" w:rsidP="00C6475D">
      <w:pPr>
        <w:pStyle w:val="afd"/>
        <w:rPr>
          <w:lang w:val="ru-RU"/>
        </w:rPr>
      </w:pPr>
      <w:r w:rsidRPr="00C6475D">
        <w:rPr>
          <w:lang w:val="ru-RU"/>
        </w:rPr>
        <w:t xml:space="preserve">            "1.0,,,2.0\</w:t>
      </w:r>
      <w:r>
        <w:t>n</w:t>
      </w:r>
      <w:r w:rsidRPr="00C6475D">
        <w:rPr>
          <w:lang w:val="ru-RU"/>
        </w:rPr>
        <w:t>3.0,4.0\</w:t>
      </w:r>
      <w:r>
        <w:t>n</w:t>
      </w:r>
      <w:r w:rsidRPr="00C6475D">
        <w:rPr>
          <w:lang w:val="ru-RU"/>
        </w:rPr>
        <w:t>5.0,6.0"</w:t>
      </w:r>
    </w:p>
    <w:p w:rsidR="00C6475D" w:rsidRDefault="00C6475D" w:rsidP="00C6475D">
      <w:pPr>
        <w:pStyle w:val="afd"/>
      </w:pPr>
      <w:r w:rsidRPr="00C6475D">
        <w:rPr>
          <w:lang w:val="ru-RU"/>
        </w:rPr>
        <w:t xml:space="preserve">                          </w:t>
      </w:r>
      <w:r>
        <w:t>]</w:t>
      </w: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  <w:r>
        <w:t xml:space="preserve">        for value in invalid_values:</w:t>
      </w:r>
    </w:p>
    <w:p w:rsidR="00C6475D" w:rsidRDefault="00C6475D" w:rsidP="00C6475D">
      <w:pPr>
        <w:pStyle w:val="afd"/>
      </w:pPr>
      <w:r>
        <w:t xml:space="preserve">            self.assertRaises(ValueError, parse_matrix_from_string, value)</w:t>
      </w: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</w:p>
    <w:p w:rsidR="00C6475D" w:rsidRDefault="00C6475D" w:rsidP="00C6475D">
      <w:pPr>
        <w:pStyle w:val="afd"/>
      </w:pPr>
      <w:r>
        <w:t>if __name__ == '__main__':</w:t>
      </w:r>
    </w:p>
    <w:p w:rsidR="00C6475D" w:rsidRPr="00D53D79" w:rsidRDefault="00C6475D" w:rsidP="00C6475D">
      <w:pPr>
        <w:pStyle w:val="afd"/>
      </w:pPr>
      <w:r>
        <w:t xml:space="preserve">    unittest.main()</w:t>
      </w:r>
      <w:bookmarkStart w:id="23" w:name="_GoBack"/>
      <w:bookmarkEnd w:id="23"/>
    </w:p>
    <w:sectPr w:rsidR="00C6475D" w:rsidRPr="00D53D79" w:rsidSect="00BF2570">
      <w:headerReference w:type="default" r:id="rId46"/>
      <w:footerReference w:type="default" r:id="rId47"/>
      <w:pgSz w:w="11906" w:h="16838"/>
      <w:pgMar w:top="1134" w:right="850" w:bottom="1134" w:left="1701" w:header="709" w:footer="709" w:gutter="0"/>
      <w:pgNumType w:start="4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00092" w:rsidRDefault="00500092">
      <w:pPr>
        <w:spacing w:after="0" w:line="240" w:lineRule="auto"/>
      </w:pPr>
      <w:r>
        <w:separator/>
      </w:r>
    </w:p>
  </w:endnote>
  <w:endnote w:type="continuationSeparator" w:id="0">
    <w:p w:rsidR="00500092" w:rsidRDefault="005000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JetBrains Mono">
    <w:panose1 w:val="02000009000000000000"/>
    <w:charset w:val="CC"/>
    <w:family w:val="modern"/>
    <w:pitch w:val="fixed"/>
    <w:sig w:usb0="A00402FF" w:usb1="1200F9FB" w:usb2="02000028" w:usb3="00000000" w:csb0="0000019F" w:csb1="00000000"/>
  </w:font>
  <w:font w:name="Journal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0D1B" w:rsidRDefault="000D0D1B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00092" w:rsidRDefault="00500092">
      <w:pPr>
        <w:spacing w:after="0" w:line="240" w:lineRule="auto"/>
      </w:pPr>
      <w:r>
        <w:separator/>
      </w:r>
    </w:p>
  </w:footnote>
  <w:footnote w:type="continuationSeparator" w:id="0">
    <w:p w:rsidR="00500092" w:rsidRDefault="005000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0D1B" w:rsidRDefault="000D0D1B">
    <w:pPr>
      <w:pStyle w:val="a9"/>
    </w:pPr>
    <w:r>
      <w:rPr>
        <w:rFonts w:cs="Times New Roman"/>
        <w:noProof/>
        <w:sz w:val="24"/>
        <w:szCs w:val="24"/>
        <w:lang w:val="ru-RU" w:eastAsia="ru-RU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3B461CF6" wp14:editId="0BD1EB27">
              <wp:simplePos x="0" y="0"/>
              <wp:positionH relativeFrom="column">
                <wp:posOffset>-384810</wp:posOffset>
              </wp:positionH>
              <wp:positionV relativeFrom="paragraph">
                <wp:posOffset>-231140</wp:posOffset>
              </wp:positionV>
              <wp:extent cx="6588760" cy="10273665"/>
              <wp:effectExtent l="0" t="0" r="21590" b="32385"/>
              <wp:wrapNone/>
              <wp:docPr id="60" name="Группа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73665"/>
                        <a:chOff x="1152" y="432"/>
                        <a:chExt cx="10376" cy="16046"/>
                      </a:xfrm>
                    </wpg:grpSpPr>
                    <wps:wsp>
                      <wps:cNvPr id="61" name="Rectangle 3"/>
                      <wps:cNvSpPr>
                        <a:spLocks noChangeArrowheads="1"/>
                      </wps:cNvSpPr>
                      <wps:spPr bwMode="auto">
                        <a:xfrm>
                          <a:off x="1152" y="432"/>
                          <a:ext cx="10376" cy="1604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2" name="Line 4"/>
                      <wps:cNvCnPr>
                        <a:cxnSpLocks noChangeShapeType="1"/>
                      </wps:cNvCnPr>
                      <wps:spPr bwMode="auto">
                        <a:xfrm>
                          <a:off x="1667" y="14218"/>
                          <a:ext cx="1" cy="833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5"/>
                      <wps:cNvCnPr>
                        <a:cxnSpLocks noChangeShapeType="1"/>
                      </wps:cNvCnPr>
                      <wps:spPr bwMode="auto">
                        <a:xfrm>
                          <a:off x="1157" y="14210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4" name="Line 6"/>
                      <wps:cNvCnPr>
                        <a:cxnSpLocks noChangeShapeType="1"/>
                      </wps:cNvCnPr>
                      <wps:spPr bwMode="auto">
                        <a:xfrm>
                          <a:off x="2286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5" name="Line 7"/>
                      <wps:cNvCnPr>
                        <a:cxnSpLocks noChangeShapeType="1"/>
                      </wps:cNvCnPr>
                      <wps:spPr bwMode="auto">
                        <a:xfrm>
                          <a:off x="3704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6" name="Line 8"/>
                      <wps:cNvCnPr>
                        <a:cxnSpLocks noChangeShapeType="1"/>
                      </wps:cNvCnPr>
                      <wps:spPr bwMode="auto">
                        <a:xfrm>
                          <a:off x="4554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" name="Line 9"/>
                      <wps:cNvCnPr>
                        <a:cxnSpLocks noChangeShapeType="1"/>
                      </wps:cNvCnPr>
                      <wps:spPr bwMode="auto">
                        <a:xfrm>
                          <a:off x="5121" y="14218"/>
                          <a:ext cx="1" cy="2243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8" name="Line 10"/>
                      <wps:cNvCnPr>
                        <a:cxnSpLocks noChangeShapeType="1"/>
                      </wps:cNvCnPr>
                      <wps:spPr bwMode="auto">
                        <a:xfrm>
                          <a:off x="9374" y="15065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Line 11"/>
                      <wps:cNvCnPr>
                        <a:cxnSpLocks noChangeShapeType="1"/>
                      </wps:cNvCnPr>
                      <wps:spPr bwMode="auto">
                        <a:xfrm>
                          <a:off x="1157" y="1591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0" name="Line 12"/>
                      <wps:cNvCnPr>
                        <a:cxnSpLocks noChangeShapeType="1"/>
                      </wps:cNvCnPr>
                      <wps:spPr bwMode="auto">
                        <a:xfrm>
                          <a:off x="1157" y="16194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Rectangle 13"/>
                      <wps:cNvSpPr>
                        <a:spLocks noChangeArrowheads="1"/>
                      </wps:cNvSpPr>
                      <wps:spPr bwMode="auto">
                        <a:xfrm>
                          <a:off x="1180" y="14803"/>
                          <a:ext cx="458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Default="000D0D1B" w:rsidP="0067694B">
                            <w:pPr>
                              <w:pStyle w:val="af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2" name="Rectangle 14"/>
                      <wps:cNvSpPr>
                        <a:spLocks noChangeArrowheads="1"/>
                      </wps:cNvSpPr>
                      <wps:spPr bwMode="auto">
                        <a:xfrm>
                          <a:off x="1697" y="14803"/>
                          <a:ext cx="571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Default="000D0D1B" w:rsidP="0067694B">
                            <w:pPr>
                              <w:pStyle w:val="afa"/>
                              <w:jc w:val="center"/>
                              <w:rPr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3" name="Rectangle 15"/>
                      <wps:cNvSpPr>
                        <a:spLocks noChangeArrowheads="1"/>
                      </wps:cNvSpPr>
                      <wps:spPr bwMode="auto">
                        <a:xfrm>
                          <a:off x="2328" y="14803"/>
                          <a:ext cx="133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Default="000D0D1B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4" name="Rectangle 16"/>
                      <wps:cNvSpPr>
                        <a:spLocks noChangeArrowheads="1"/>
                      </wps:cNvSpPr>
                      <wps:spPr bwMode="auto">
                        <a:xfrm>
                          <a:off x="3737" y="14803"/>
                          <a:ext cx="796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Default="000D0D1B" w:rsidP="0067694B">
                            <w:pPr>
                              <w:pStyle w:val="afa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  <w:t xml:space="preserve">  Подп.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5" name="Rectangle 17"/>
                      <wps:cNvSpPr>
                        <a:spLocks noChangeArrowheads="1"/>
                      </wps:cNvSpPr>
                      <wps:spPr bwMode="auto">
                        <a:xfrm>
                          <a:off x="4578" y="14803"/>
                          <a:ext cx="519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Default="000D0D1B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6" name="Rectangle 18"/>
                      <wps:cNvSpPr>
                        <a:spLocks noChangeArrowheads="1"/>
                      </wps:cNvSpPr>
                      <wps:spPr bwMode="auto">
                        <a:xfrm>
                          <a:off x="9416" y="15080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Default="000D0D1B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7" name="Rectangle 19"/>
                      <wps:cNvSpPr>
                        <a:spLocks noChangeArrowheads="1"/>
                      </wps:cNvSpPr>
                      <wps:spPr bwMode="auto">
                        <a:xfrm>
                          <a:off x="9416" y="15373"/>
                          <a:ext cx="765" cy="2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Pr="00E56030" w:rsidRDefault="000D0D1B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E56030">
                              <w:rPr>
                                <w:rFonts w:ascii="Times New Roman" w:hAnsi="Times New Roman"/>
                                <w:i w:val="0"/>
                                <w:sz w:val="22"/>
                                <w:szCs w:val="22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" name="Line 20"/>
                      <wps:cNvCnPr>
                        <a:cxnSpLocks noChangeShapeType="1"/>
                      </wps:cNvCnPr>
                      <wps:spPr bwMode="auto">
                        <a:xfrm>
                          <a:off x="1158" y="15060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9" name="Line 21"/>
                      <wps:cNvCnPr>
                        <a:cxnSpLocks noChangeShapeType="1"/>
                      </wps:cNvCnPr>
                      <wps:spPr bwMode="auto">
                        <a:xfrm>
                          <a:off x="1165" y="14778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0" name="Line 22"/>
                      <wps:cNvCnPr>
                        <a:cxnSpLocks noChangeShapeType="1"/>
                      </wps:cNvCnPr>
                      <wps:spPr bwMode="auto">
                        <a:xfrm>
                          <a:off x="1157" y="14493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1" name="Line 23"/>
                      <wps:cNvCnPr>
                        <a:cxnSpLocks noChangeShapeType="1"/>
                      </wps:cNvCnPr>
                      <wps:spPr bwMode="auto">
                        <a:xfrm>
                          <a:off x="1157" y="15626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2" name="Line 24"/>
                      <wps:cNvCnPr>
                        <a:cxnSpLocks noChangeShapeType="1"/>
                      </wps:cNvCnPr>
                      <wps:spPr bwMode="auto">
                        <a:xfrm>
                          <a:off x="1157" y="1534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83" name="Group 25"/>
                      <wpg:cNvGrpSpPr>
                        <a:grpSpLocks/>
                      </wpg:cNvGrpSpPr>
                      <wpg:grpSpPr bwMode="auto">
                        <a:xfrm>
                          <a:off x="1172" y="15088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84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67694B">
                              <w:pPr>
                                <w:pStyle w:val="af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Pr="00E465A9" w:rsidRDefault="000D0D1B" w:rsidP="0067694B">
                              <w:pPr>
                                <w:pStyle w:val="afa"/>
                                <w:jc w:val="left"/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Панков В.Д</w:t>
                              </w:r>
                              <w:r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,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6" name="Group 28"/>
                      <wpg:cNvGrpSpPr>
                        <a:grpSpLocks/>
                      </wpg:cNvGrpSpPr>
                      <wpg:grpSpPr bwMode="auto">
                        <a:xfrm>
                          <a:off x="1172" y="15366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87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67694B">
                              <w:pPr>
                                <w:pStyle w:val="af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Пров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Pr="00AB5E6B" w:rsidRDefault="000D0D1B" w:rsidP="0067694B">
                              <w:pPr>
                                <w:pStyle w:val="af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Опалева У.С.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9" name="Group 31"/>
                      <wpg:cNvGrpSpPr>
                        <a:grpSpLocks/>
                      </wpg:cNvGrpSpPr>
                      <wpg:grpSpPr bwMode="auto">
                        <a:xfrm>
                          <a:off x="1172" y="15651"/>
                          <a:ext cx="3085" cy="261"/>
                          <a:chOff x="0" y="0"/>
                          <a:chExt cx="24768" cy="21049"/>
                        </a:xfrm>
                      </wpg:grpSpPr>
                      <wps:wsp>
                        <wps:cNvPr id="90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67694B">
                              <w:pPr>
                                <w:pStyle w:val="af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8799" y="0"/>
                            <a:ext cx="15969" cy="21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Pr="00922928" w:rsidRDefault="000D0D1B" w:rsidP="0067694B">
                              <w:pPr>
                                <w:pStyle w:val="af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 w:rsidRPr="009229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Бартасевич И.Г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  <w:p w:rsidR="000D0D1B" w:rsidRPr="002E2B11" w:rsidRDefault="000D0D1B" w:rsidP="0067694B">
                              <w:pPr>
                                <w:pStyle w:val="af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2" name="Group 34"/>
                      <wpg:cNvGrpSpPr>
                        <a:grpSpLocks/>
                      </wpg:cNvGrpSpPr>
                      <wpg:grpSpPr bwMode="auto">
                        <a:xfrm>
                          <a:off x="1172" y="15928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93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67694B">
                              <w:pPr>
                                <w:pStyle w:val="af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 xml:space="preserve"> Н. 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к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67694B">
                              <w:pPr>
                                <w:pStyle w:val="afa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95" name="Group 37"/>
                      <wpg:cNvGrpSpPr>
                        <a:grpSpLocks/>
                      </wpg:cNvGrpSpPr>
                      <wpg:grpSpPr bwMode="auto">
                        <a:xfrm>
                          <a:off x="1172" y="16205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96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67694B">
                              <w:pPr>
                                <w:pStyle w:val="afa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Утв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7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67694B">
                              <w:pPr>
                                <w:pStyle w:val="afa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8" name="Line 40"/>
                      <wps:cNvCnPr>
                        <a:cxnSpLocks noChangeShapeType="1"/>
                      </wps:cNvCnPr>
                      <wps:spPr bwMode="auto">
                        <a:xfrm>
                          <a:off x="8523" y="15065"/>
                          <a:ext cx="1" cy="140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9" name="Rectangle 41"/>
                      <wps:cNvSpPr>
                        <a:spLocks noChangeArrowheads="1"/>
                      </wps:cNvSpPr>
                      <wps:spPr bwMode="auto">
                        <a:xfrm>
                          <a:off x="5192" y="15125"/>
                          <a:ext cx="3264" cy="1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Default="000D0D1B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ОТЧЕТ </w:t>
                            </w:r>
                          </w:p>
                          <w:p w:rsidR="000D0D1B" w:rsidRDefault="000D0D1B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О ПРАКТИКЕ ПО ОСУЩЕСТВЛЕНИЮ ИНТЕГРАЦИИ ПМ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Line 42"/>
                      <wps:cNvCnPr>
                        <a:cxnSpLocks noChangeShapeType="1"/>
                      </wps:cNvCnPr>
                      <wps:spPr bwMode="auto">
                        <a:xfrm>
                          <a:off x="8530" y="15344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1" name="Line 43"/>
                      <wps:cNvCnPr>
                        <a:cxnSpLocks noChangeShapeType="1"/>
                      </wps:cNvCnPr>
                      <wps:spPr bwMode="auto">
                        <a:xfrm>
                          <a:off x="8529" y="15627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2" name="Line 44"/>
                      <wps:cNvCnPr>
                        <a:cxnSpLocks noChangeShapeType="1"/>
                      </wps:cNvCnPr>
                      <wps:spPr bwMode="auto">
                        <a:xfrm>
                          <a:off x="10224" y="15065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3" name="Rectangle 45"/>
                      <wps:cNvSpPr>
                        <a:spLocks noChangeArrowheads="1"/>
                      </wps:cNvSpPr>
                      <wps:spPr bwMode="auto">
                        <a:xfrm>
                          <a:off x="8568" y="15080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Default="000D0D1B" w:rsidP="0067694B">
                            <w:pPr>
                              <w:pStyle w:val="afa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Лит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4" name="Rectangle 46"/>
                      <wps:cNvSpPr>
                        <a:spLocks noChangeArrowheads="1"/>
                      </wps:cNvSpPr>
                      <wps:spPr bwMode="auto">
                        <a:xfrm>
                          <a:off x="10271" y="15080"/>
                          <a:ext cx="1207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Default="000D0D1B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i w:val="0"/>
                                <w:color w:val="FFFFFF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0"/>
                              </w:rPr>
                              <w:t>Лис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0"/>
                                <w:lang w:val="ru-RU"/>
                              </w:rPr>
                              <w:t>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47"/>
                      <wps:cNvSpPr>
                        <a:spLocks noChangeArrowheads="1"/>
                      </wps:cNvSpPr>
                      <wps:spPr bwMode="auto">
                        <a:xfrm>
                          <a:off x="8530" y="15366"/>
                          <a:ext cx="782" cy="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Pr="00F36E28" w:rsidRDefault="000D0D1B" w:rsidP="0067694B">
                            <w:pPr>
                              <w:pStyle w:val="afa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  <w:r w:rsidRPr="00F36E28"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  <w:t>Д</w:t>
                            </w:r>
                          </w:p>
                        </w:txbxContent>
                      </wps:txbx>
                      <wps:bodyPr rot="0" vert="horz" wrap="square" lIns="50400" tIns="12700" rIns="12700" bIns="12700" anchor="t" anchorCtr="0" upright="1">
                        <a:noAutofit/>
                      </wps:bodyPr>
                    </wps:wsp>
                    <wps:wsp>
                      <wps:cNvPr id="106" name="Line 48"/>
                      <wps:cNvCnPr>
                        <a:cxnSpLocks noChangeShapeType="1"/>
                      </wps:cNvCnPr>
                      <wps:spPr bwMode="auto">
                        <a:xfrm>
                          <a:off x="8807" y="15350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7" name="Rectangle 49"/>
                      <wps:cNvSpPr>
                        <a:spLocks noChangeArrowheads="1"/>
                      </wps:cNvSpPr>
                      <wps:spPr bwMode="auto">
                        <a:xfrm>
                          <a:off x="8568" y="15853"/>
                          <a:ext cx="2910" cy="3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Pr="00E56030" w:rsidRDefault="000D0D1B" w:rsidP="0067694B">
                            <w:pPr>
                              <w:pStyle w:val="afa"/>
                              <w:jc w:val="center"/>
                              <w:rPr>
                                <w:rFonts w:ascii="Journal" w:hAnsi="Journal"/>
                                <w:i w:val="0"/>
                                <w:iCs/>
                                <w:sz w:val="24"/>
                                <w:lang w:val="ru-RU"/>
                              </w:rPr>
                            </w:pPr>
                            <w:r w:rsidRPr="00E56030">
                              <w:rPr>
                                <w:rFonts w:ascii="Journal" w:hAnsi="Journal"/>
                                <w:i w:val="0"/>
                                <w:iCs/>
                                <w:sz w:val="24"/>
                                <w:lang w:val="ru-RU"/>
                              </w:rPr>
                              <w:t>ГУАП ФСПО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Line 50"/>
                      <wps:cNvCnPr>
                        <a:cxnSpLocks noChangeShapeType="1"/>
                      </wps:cNvCnPr>
                      <wps:spPr bwMode="auto">
                        <a:xfrm>
                          <a:off x="9084" y="15345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" name="Rectangle 51"/>
                      <wps:cNvSpPr>
                        <a:spLocks noChangeArrowheads="1"/>
                      </wps:cNvSpPr>
                      <wps:spPr bwMode="auto">
                        <a:xfrm>
                          <a:off x="5122" y="14211"/>
                          <a:ext cx="6400" cy="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Pr="0063039B" w:rsidRDefault="000D0D1B" w:rsidP="0067694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b/>
                                <w:i w:val="0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УП04.090207.09Д</w:t>
                            </w:r>
                          </w:p>
                        </w:txbxContent>
                      </wps:txbx>
                      <wps:bodyPr rot="0" vert="horz" wrap="square" lIns="0" tIns="86400" rIns="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B461CF6" id="Группа 60" o:spid="_x0000_s1026" style="position:absolute;left:0;text-align:left;margin-left:-30.3pt;margin-top:-18.2pt;width:518.8pt;height:808.95pt;z-index:251661312" coordorigin="1152,432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">
              <v:rect id="Rectangle 3" o:spid="_x0000_s1027" style="position:absolute;left:1152;top:432;width:10376;height:16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oVoMUA&#10;AADbAAAADwAAAGRycy9kb3ducmV2LnhtbESPQWvCQBSE7wX/w/IEL8VsYtuQpq4iglA8FKoiPT6y&#10;r0kw+zbsrhr/vSsUehxm5htmvhxMJy7kfGtZQZakIIgrq1uuFRz2m2kBwgdkjZ1lUnAjD8vF6GmO&#10;pbZX/qbLLtQiQtiXqKAJoS+l9FVDBn1ie+Lo/VpnMETpaqkdXiPcdHKWprk02HJcaLCndUPVaXc2&#10;Cravb+lPOGZ2X5xe3r9c93zMt2elJuNh9QEi0BD+w3/tT60gz+DxJf4Aub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2hWgxQAAANsAAAAPAAAAAAAAAAAAAAAAAJgCAABkcnMv&#10;ZG93bnJldi54bWxQSwUGAAAAAAQABAD1AAAAigMAAAAA&#10;" filled="f" strokeweight="1pt"/>
              <v:line id="Line 4" o:spid="_x0000_s1028" style="position:absolute;visibility:visible;mso-wrap-style:square" from="1667,14218" to="1668,150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/>
              <v:line id="Line 5" o:spid="_x0000_s1029" style="position:absolute;visibility:visible;mso-wrap-style:square" from="1157,14210" to="11516,142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oLQsQAAADbAAAADwAAAGRycy9kb3ducmV2LnhtbESP0WoCMRRE3wX/IVyhbzVrC2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igtCxAAAANsAAAAPAAAAAAAAAAAA&#10;AAAAAKECAABkcnMvZG93bnJldi54bWxQSwUGAAAAAAQABAD5AAAAkgMAAAAA&#10;" strokeweight="1pt"/>
              <v:line id="Line 6" o:spid="_x0000_s1030" style="position:absolute;visibility:visible;mso-wrap-style:square" from="2286,14225" to="2287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mOTNsQAAADbAAAADwAAAGRycy9kb3ducmV2LnhtbESP0WoCMRRE3wX/IVyhbzVrKW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Y5M2xAAAANsAAAAPAAAAAAAAAAAA&#10;AAAAAKECAABkcnMvZG93bnJldi54bWxQSwUGAAAAAAQABAD5AAAAkgMAAAAA&#10;" strokeweight="1pt"/>
              <v:line id="Line 7" o:spid="_x0000_s1031" style="position:absolute;visibility:visible;mso-wrap-style:square" from="3704,14225" to="3705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82rcQAAADbAAAADwAAAGRycy9kb3ducmV2LnhtbESP0WoCMRRE3wX/IVyhbzVroW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FLzatxAAAANsAAAAPAAAAAAAAAAAA&#10;AAAAAKECAABkcnMvZG93bnJldi54bWxQSwUGAAAAAAQABAD5AAAAkgMAAAAA&#10;" strokeweight="1pt"/>
              <v:line id="Line 8" o:spid="_x0000_s1032" style="position:absolute;visibility:visible;mso-wrap-style:square" from="4554,14225" to="4555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2o2sMAAADbAAAADwAAAGRycy9kb3ducmV2LnhtbESPQWsCMRSE7wX/Q3iCt5rVw9KuRhG1&#10;oPRQqv6A5+a5Wd28LEmq2/76RhA8DjPzDTOdd7YRV/KhdqxgNMxAEJdO11wpOOw/Xt9AhIissXFM&#10;Cn4pwHzWe5liod2Nv+m6i5VIEA4FKjAxtoWUoTRkMQxdS5y8k/MWY5K+ktrjLcFtI8dZlkuLNacF&#10;gy0tDZWX3Y9VsPXHz8vorzLyyFu/br5W78GelRr0u8UERKQuPsOP9kYryHO4f0k/QM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X9qNrDAAAA2wAAAA8AAAAAAAAAAAAA&#10;AAAAoQIAAGRycy9kb3ducmV2LnhtbFBLBQYAAAAABAAEAPkAAACRAwAAAAA=&#10;" strokeweight="1pt"/>
              <v:line id="Line 9" o:spid="_x0000_s1033" style="position:absolute;visibility:visible;mso-wrap-style:square" from="5121,14218" to="5122,164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ENQc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SG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sQ1BxAAAANsAAAAPAAAAAAAAAAAA&#10;AAAAAKECAABkcnMvZG93bnJldi54bWxQSwUGAAAAAAQABAD5AAAAkgMAAAAA&#10;" strokeweight="1pt"/>
              <v:line id="Line 10" o:spid="_x0000_s1034" style="position:absolute;visibility:visible;mso-wrap-style:square" from="9374,15065" to="9376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y6ZM8AAAADbAAAADwAAAGRycy9kb3ducmV2LnhtbERPy4rCMBTdC/5DuII7TXUh2jHKoA4o&#10;LsTHB1ybO03H5qYkGe3M15uF4PJw3vNla2txJx8qxwpGwwwEceF0xaWCy/lrMAURIrLG2jEp+KMA&#10;y0W3M8dcuwcf6X6KpUghHHJUYGJscilDYchiGLqGOHHfzluMCfpSao+PFG5rOc6yibRYcWow2NDK&#10;UHE7/VoFO3/d30b/pZFX3vlNfVjPgv1Rqt9rPz9ARGrjW/xyb7WCSRqbvqQfIBd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sumTPAAAAA2wAAAA8AAAAAAAAAAAAAAAAA&#10;oQIAAGRycy9kb3ducmV2LnhtbFBLBQYAAAAABAAEAPkAAACOAwAAAAA=&#10;" strokeweight="1pt"/>
              <v:line id="Line 11" o:spid="_x0000_s1035" style="position:absolute;visibility:visible;mso-wrap-style:square" from="1157,15911" to="5111,15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I8qMMAAADbAAAADwAAAGRycy9kb3ducmV2LnhtbESPQWsCMRSE74X+h/AK3rpZPYiuRilt&#10;BaUHqfoDnpvnZnXzsiRR1/56IxQ8DjPzDTOdd7YRF/Khdqygn+UgiEuna64U7LaL9xGIEJE1No5J&#10;wY0CzGevL1MstLvyL102sRIJwqFABSbGtpAylIYshsy1xMk7OG8xJukrqT1eE9w2cpDnQ2mx5rRg&#10;sKVPQ+Vpc7YKVn7/c+r/VUbueeW/m/XXONijUr237mMCIlIXn+H/9lIrGI7h8SX9ADm7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RiPKjDAAAA2wAAAA8AAAAAAAAAAAAA&#10;AAAAoQIAAGRycy9kb3ducmV2LnhtbFBLBQYAAAAABAAEAPkAAACRAwAAAAA=&#10;" strokeweight="1pt"/>
              <v:line id="Line 12" o:spid="_x0000_s1036" style="position:absolute;visibility:visible;mso-wrap-style:square" from="1157,16194" to="5111,161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ED6MEAAADbAAAADwAAAGRycy9kb3ducmV2LnhtbERPS27CMBDdV+IO1iB1VxxYlJJiUMVH&#10;KmKBCBxgiKdxSjyObAMpp8cLpC6f3n8672wjruRD7VjBcJCBIC6drrlScDys3z5AhIissXFMCv4o&#10;wHzWe5lirt2N93QtYiVSCIccFZgY21zKUBqyGAauJU7cj/MWY4K+ktrjLYXbRo6y7F1arDk1GGxp&#10;Yag8FxerYONP2/PwXhl54o1fNbvlJNhfpV773dcniEhd/Bc/3d9awTitT1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QgQPowQAAANsAAAAPAAAAAAAAAAAAAAAA&#10;AKECAABkcnMvZG93bnJldi54bWxQSwUGAAAAAAQABAD5AAAAjwMAAAAA&#10;" strokeweight="1pt"/>
              <v:rect id="Rectangle 13" o:spid="_x0000_s1037" style="position:absolute;left:1180;top:14803;width:458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Hsi8QA&#10;AADbAAAADwAAAGRycy9kb3ducmV2LnhtbESPzWrDMBCE74G+g9hCb4nsQBLXjRzaQqDklJ/2vlhb&#10;27W1Ui3Fcd++CgRyHGbmG2a9GU0nBup9Y1lBOktAEJdWN1wp+DxtpxkIH5A1dpZJwR952BQPkzXm&#10;2l74QMMxVCJC2OeooA7B5VL6siaDfmYdcfS+bW8wRNlXUvd4iXDTyXmSLKXBhuNCjY7eayrb49ko&#10;aNPfxfCjV7vnbMlv893efbmtU+rpcXx9ARFoDPfwrf2hFaxSuH6JP0AW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8x7IvEAAAA2wAAAA8AAAAAAAAAAAAAAAAAmAIAAGRycy9k&#10;b3ducmV2LnhtbFBLBQYAAAAABAAEAPUAAACJAwAAAAA=&#10;" filled="f" stroked="f" strokeweight="1pt">
                <v:textbox inset="1pt,1pt,1pt,1pt">
                  <w:txbxContent>
                    <w:p w:rsidR="000D0D1B" w:rsidRDefault="000D0D1B" w:rsidP="0067694B">
                      <w:pPr>
                        <w:pStyle w:val="af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38" style="position:absolute;left:1697;top:14803;width:571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+Ny/MQA&#10;AADbAAAADwAAAGRycy9kb3ducmV2LnhtbESPzWrDMBCE74G+g9hCb4kcQxLXjRzaQqDklJ/2vlhb&#10;27W1Ui3Fcd++CgRyHGbmG2a9GU0nBup9Y1nBfJaAIC6tbrhS8HnaTjMQPiBr7CyTgj/ysCkeJmvM&#10;tb3wgYZjqESEsM9RQR2Cy6X0ZU0G/cw64uh9295giLKvpO7xEuGmk2mSLKXBhuNCjY7eayrb49ko&#10;aOe/i+FHr3bP2ZLf0t3efbmtU+rpcXx9ARFoDPfwrf2hFaxSuH6JP0AW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/jcvzEAAAA2wAAAA8AAAAAAAAAAAAAAAAAmAIAAGRycy9k&#10;b3ducmV2LnhtbFBLBQYAAAAABAAEAPUAAACJAwAAAAA=&#10;" filled="f" stroked="f" strokeweight="1pt">
                <v:textbox inset="1pt,1pt,1pt,1pt">
                  <w:txbxContent>
                    <w:p w:rsidR="000D0D1B" w:rsidRDefault="000D0D1B" w:rsidP="0067694B">
                      <w:pPr>
                        <w:pStyle w:val="afa"/>
                        <w:jc w:val="center"/>
                        <w:rPr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39" style="position:absolute;left:2328;top:14803;width:133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/XZ8QA&#10;AADbAAAADwAAAGRycy9kb3ducmV2LnhtbESPS2vDMBCE74X+B7GF3ho5Kc3DjRySQKDk1Lzui7Wx&#10;XVsrxVId999HgUKOw8x8w8wXvWlER62vLCsYDhIQxLnVFRcKjofN2xSED8gaG8uk4I88LLLnpzmm&#10;2l55R90+FCJC2KeooAzBpVL6vCSDfmAdcfTOtjUYomwLqVu8Rrhp5ChJxtJgxXGhREfrkvJ6/2sU&#10;1MPLR/ejJ9vZdMyr0fbbndzGKfX60i8/QQTqwyP83/7SCibvcP8Sf4DM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Cv12fEAAAA2wAAAA8AAAAAAAAAAAAAAAAAmAIAAGRycy9k&#10;b3ducmV2LnhtbFBLBQYAAAAABAAEAPUAAACJAwAAAAA=&#10;" filled="f" stroked="f" strokeweight="1pt">
                <v:textbox inset="1pt,1pt,1pt,1pt">
                  <w:txbxContent>
                    <w:p w:rsidR="000D0D1B" w:rsidRDefault="000D0D1B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0" style="position:absolute;left:3737;top:14803;width:796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ZPE8QA&#10;AADbAAAADwAAAGRycy9kb3ducmV2LnhtbESPS2vDMBCE74X+B7GF3ho5oc3DjRySQKDk1Lzui7Wx&#10;XVsrxVId999HgUKOw8x8w8wXvWlER62vLCsYDhIQxLnVFRcKjofN2xSED8gaG8uk4I88LLLnpzmm&#10;2l55R90+FCJC2KeooAzBpVL6vCSDfmAdcfTOtjUYomwLqVu8Rrhp5ChJxtJgxXGhREfrkvJ6/2sU&#10;1MPLR/ejJ9vZdMyr0fbbndzGKfX60i8/QQTqwyP83/7SCibvcP8Sf4DM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9GTxPEAAAA2wAAAA8AAAAAAAAAAAAAAAAAmAIAAGRycy9k&#10;b3ducmV2LnhtbFBLBQYAAAAABAAEAPUAAACJAwAAAAA=&#10;" filled="f" stroked="f" strokeweight="1pt">
                <v:textbox inset="1pt,1pt,1pt,1pt">
                  <w:txbxContent>
                    <w:p w:rsidR="000D0D1B" w:rsidRDefault="000D0D1B" w:rsidP="0067694B">
                      <w:pPr>
                        <w:pStyle w:val="afa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  <w:t xml:space="preserve">  Подп.</w:t>
                      </w:r>
                    </w:p>
                  </w:txbxContent>
                </v:textbox>
              </v:rect>
              <v:rect id="Rectangle 17" o:spid="_x0000_s1041" style="position:absolute;left:4578;top:14803;width:519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rqiMIA&#10;AADbAAAADwAAAGRycy9kb3ducmV2LnhtbESPT4vCMBTE78J+h/AEb5oq+GerUVZBEE+ru3t/NM+2&#10;2rzEJtb67c2C4HGYmd8wi1VrKtFQ7UvLCoaDBARxZnXJuYLfn21/BsIHZI2VZVLwIA+r5Udngam2&#10;dz5Qcwy5iBD2KSooQnCplD4ryKAfWEccvZOtDYYo61zqGu8Rbio5SpKJNFhyXCjQ0aag7HK8GQWX&#10;4XXcnPV0/zmb8Hq0/3Z/buuU6nXbrzmIQG14h1/tnVYwHcP/l/gD5P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CuqIwgAAANsAAAAPAAAAAAAAAAAAAAAAAJgCAABkcnMvZG93&#10;bnJldi54bWxQSwUGAAAAAAQABAD1AAAAhwMAAAAA&#10;" filled="f" stroked="f" strokeweight="1pt">
                <v:textbox inset="1pt,1pt,1pt,1pt">
                  <w:txbxContent>
                    <w:p w:rsidR="000D0D1B" w:rsidRDefault="000D0D1B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2" style="position:absolute;left:9416;top:1508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h0/8IA&#10;AADbAAAADwAAAGRycy9kb3ducmV2LnhtbESPQWvCQBSE74L/YXlCb7pRaNToKrYgFE/W6v2RfSbR&#10;7Ns1u43x37tCocdhZr5hluvO1KKlxleWFYxHCQji3OqKCwXHn+1wBsIHZI21ZVLwIA/rVb+3xEzb&#10;O39TewiFiBD2GSooQ3CZlD4vyaAfWUccvbNtDIYom0LqBu8Rbmo5SZJUGqw4LpTo6LOk/Hr4NQqu&#10;49t7e9HT3XyW8sdkt3cnt3VKvQ26zQJEoC78h//aX1rBNIXXl/gD5Oo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2HT/wgAAANsAAAAPAAAAAAAAAAAAAAAAAJgCAABkcnMvZG93&#10;bnJldi54bWxQSwUGAAAAAAQABAD1AAAAhwMAAAAA&#10;" filled="f" stroked="f" strokeweight="1pt">
                <v:textbox inset="1pt,1pt,1pt,1pt">
                  <w:txbxContent>
                    <w:p w:rsidR="000D0D1B" w:rsidRDefault="000D0D1B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3" style="position:absolute;left:9416;top:15373;width:765;height: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5TRZMQA&#10;AADbAAAADwAAAGRycy9kb3ducmV2LnhtbESPzWrDMBCE74G+g9hCb4mcQGLXjRzaQqDklJ/2vlhb&#10;27W1Ui3Fcd++CgRyHGbmG2a9GU0nBup9Y1nBfJaAIC6tbrhS8HnaTjMQPiBr7CyTgj/ysCkeJmvM&#10;tb3wgYZjqESEsM9RQR2Cy6X0ZU0G/cw64uh9295giLKvpO7xEuGmk4skWUmDDceFGh2911S2x7NR&#10;0M5/l8OPTnfP2YrfFru9+3Jbp9TT4/j6AiLQGO7hW/tDK0hTuH6JP0AW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+U0WTEAAAA2wAAAA8AAAAAAAAAAAAAAAAAmAIAAGRycy9k&#10;b3ducmV2LnhtbFBLBQYAAAAABAAEAPUAAACJAwAAAAA=&#10;" filled="f" stroked="f" strokeweight="1pt">
                <v:textbox inset="1pt,1pt,1pt,1pt">
                  <w:txbxContent>
                    <w:p w:rsidR="000D0D1B" w:rsidRPr="00E56030" w:rsidRDefault="000D0D1B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i w:val="0"/>
                          <w:sz w:val="22"/>
                          <w:szCs w:val="22"/>
                          <w:lang w:val="ru-RU"/>
                        </w:rPr>
                      </w:pPr>
                      <w:r w:rsidRPr="00E56030">
                        <w:rPr>
                          <w:rFonts w:ascii="Times New Roman" w:hAnsi="Times New Roman"/>
                          <w:i w:val="0"/>
                          <w:sz w:val="22"/>
                          <w:szCs w:val="22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line id="Line 20" o:spid="_x0000_s1044" style="position:absolute;visibility:visible;mso-wrap-style:square" from="1158,15060" to="11517,150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vcP7sEAAADbAAAADwAAAGRycy9kb3ducmV2LnhtbERPS27CMBDdV+IO1iB1VxxYlJJiUMVH&#10;KmKBCBxgiKdxSjyObAMpp8cLpC6f3n8672wjruRD7VjBcJCBIC6drrlScDys3z5AhIissXFMCv4o&#10;wHzWe5lirt2N93QtYiVSCIccFZgY21zKUBqyGAauJU7cj/MWY4K+ktrjLYXbRo6y7F1arDk1GGxp&#10;Yag8FxerYONP2/PwXhl54o1fNbvlJNhfpV773dcniEhd/Bc/3d9awTiNTV/SD5C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u9w/uwQAAANsAAAAPAAAAAAAAAAAAAAAA&#10;AKECAABkcnMvZG93bnJldi54bWxQSwUGAAAAAAQABAD5AAAAjwMAAAAA&#10;" strokeweight="1pt"/>
              <v:line id="Line 21" o:spid="_x0000_s1045" style="position:absolute;visibility:visible;mso-wrap-style:square" from="1165,14778" to="5119,147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buqdcQAAADbAAAADwAAAGRycy9kb3ducmV2LnhtbESP3WoCMRSE7wXfIRyhd5q1F7WuRhFt&#10;odIL8ecBjpvjZnVzsiSpbn36Rih4OczMN8x03tpaXMmHyrGC4SADQVw4XXGp4LD/7L+DCBFZY+2Y&#10;FPxSgPms25lirt2Nt3TdxVIkCIccFZgYm1zKUBiyGAauIU7eyXmLMUlfSu3xluC2lq9Z9iYtVpwW&#10;DDa0NFRcdj9Wwdofvy/De2nkkdf+o96sxsGelXrptYsJiEhtfIb/219awWgM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Bu6p1xAAAANsAAAAPAAAAAAAAAAAA&#10;AAAAAKECAABkcnMvZG93bnJldi54bWxQSwUGAAAAAAQABAD5AAAAkgMAAAAA&#10;" strokeweight="1pt"/>
              <v:line id="Line 22" o:spid="_x0000_s1046" style="position:absolute;visibility:visible;mso-wrap-style:square" from="1157,14493" to="5111,144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Rzz8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+v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lVHPPwQAAANsAAAAPAAAAAAAAAAAAAAAA&#10;AKECAABkcnMvZG93bnJldi54bWxQSwUGAAAAAAQABAD5AAAAjwMAAAAA&#10;" strokeweight="1pt"/>
              <v:line id="Line 23" o:spid="_x0000_s1047" style="position:absolute;visibility:visible;mso-wrap-style:square" from="1157,15626" to="5111,156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hjWVMMAAADbAAAADwAAAGRycy9kb3ducmV2LnhtbESPQWsCMRSE74X+h/AEbzW7PYhdjSK2&#10;gtJDqfoDnpvnZnXzsiRR1/76RhA8DjPzDTOZdbYRF/KhdqwgH2QgiEuna64U7LbLtxGIEJE1No5J&#10;wY0CzKavLxMstLvyL102sRIJwqFABSbGtpAylIYshoFriZN3cN5iTNJXUnu8Jrht5HuWDaXFmtOC&#10;wZYWhsrT5mwVrP3++5T/VUbuee2/mp/Pj2CPSvV73XwMIlIXn+FHe6UVjHK4f0k/QE7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oY1lTDAAAA2wAAAA8AAAAAAAAAAAAA&#10;AAAAoQIAAGRycy9kb3ducmV2LnhtbFBLBQYAAAAABAAEAPkAAACRAwAAAAA=&#10;" strokeweight="1pt"/>
              <v:line id="Line 24" o:spid="_x0000_s1048" style="position:absolute;visibility:visible;mso-wrap-style:square" from="1157,15341" to="5111,153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pII8QAAADbAAAADwAAAGRycy9kb3ducmV2LnhtbESPQWsCMRSE7wX/Q3iCt5rVg9it2UXU&#10;gtJDqe0PeG6em9XNy5KkuvbXN4LQ4zAz3zCLsretuJAPjWMFk3EGgrhyuuFawffX2/McRIjIGlvH&#10;pOBGAcpi8LTAXLsrf9JlH2uRIBxyVGBi7HIpQ2XIYhi7jjh5R+ctxiR9LbXHa4LbVk6zbCYtNpwW&#10;DHa0MlSd9z9Wwc4f3s+T39rIA+/8pv1YvwR7Umo07JevICL18T/8aG+1gvkU7l/SD5DF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6ykgjxAAAANsAAAAPAAAAAAAAAAAA&#10;AAAAAKECAABkcnMvZG93bnJldi54bWxQSwUGAAAAAAQABAD5AAAAkgMAAAAA&#10;" strokeweight="1pt"/>
              <v:group id="Group 25" o:spid="_x0000_s1049" style="position:absolute;left:1172;top:15088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9eXJ6sQAAADbAAAA&#10;DwAAAAAAAAAAAAAAAACqAgAAZHJzL2Rvd25yZXYueG1sUEsFBgAAAAAEAAQA+gAAAJsDAAAAAA==&#10;">
                <v:rect id="Rectangle 26" o:spid="_x0000_s105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M/NMMA&#10;AADbAAAADwAAAGRycy9kb3ducmV2LnhtbESPS2/CMBCE75X6H6ytxK04IB4hxaAWCQlx4nlfxdsk&#10;JV67sQnh32OkSj2OZuYbzXzZmVq01PjKsoJBPwFBnFtdcaHgdFy/pyB8QNZYWyYFd/KwXLy+zDHT&#10;9sZ7ag+hEBHCPkMFZQguk9LnJRn0feuIo/dtG4MhyqaQusFbhJtaDpNkIg1WHBdKdLQqKb8crkbB&#10;ZfA7bn/0dDtLJ/w13O7c2a2dUr237vMDRKAu/If/2hutIB3B80v8AXL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pM/NMMAAADbAAAADwAAAAAAAAAAAAAAAACYAgAAZHJzL2Rv&#10;d25yZXYueG1sUEsFBgAAAAAEAAQA9QAAAIgDAAAAAA==&#10;" filled="f" stroked="f" strokeweight="1pt">
                  <v:textbox inset="1pt,1pt,1pt,1pt">
                    <w:txbxContent>
                      <w:p w:rsidR="000D0D1B" w:rsidRDefault="000D0D1B" w:rsidP="0067694B">
                        <w:pPr>
                          <w:pStyle w:val="af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7" o:spid="_x0000_s105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+ar8MA&#10;AADbAAAADwAAAGRycy9kb3ducmV2LnhtbESPT4vCMBTE7wt+h/AEb2uqoNvtGkUFYfG065/7o3m2&#10;1eYlNrF2v/1GEDwOM/MbZrboTC1aanxlWcFomIAgzq2uuFBw2G/eUxA+IGusLZOCP/KwmPfeZphp&#10;e+dfanehEBHCPkMFZQguk9LnJRn0Q+uIo3eyjcEQZVNI3eA9wk0tx0kylQYrjgslOlqXlF92N6Pg&#10;MrpO2rP+2H6mU16Ntz/u6DZOqUG/W36BCNSFV/jZ/tYK0gk8vsQfIO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d+ar8MAAADbAAAADwAAAAAAAAAAAAAAAACYAgAAZHJzL2Rv&#10;d25yZXYueG1sUEsFBgAAAAAEAAQA9QAAAIgDAAAAAA==&#10;" filled="f" stroked="f" strokeweight="1pt">
                  <v:textbox inset="1pt,1pt,1pt,1pt">
                    <w:txbxContent>
                      <w:p w:rsidR="000D0D1B" w:rsidRPr="00E465A9" w:rsidRDefault="000D0D1B" w:rsidP="0067694B">
                        <w:pPr>
                          <w:pStyle w:val="afa"/>
                          <w:jc w:val="left"/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Панков В.Д</w:t>
                        </w:r>
                        <w:r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  <w:t>,</w:t>
                        </w:r>
                      </w:p>
                    </w:txbxContent>
                  </v:textbox>
                </v:rect>
              </v:group>
              <v:group id="Group 28" o:spid="_x0000_s1052" style="position:absolute;left:1172;top:1536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ZJqcsQAAADbAAAADwAAAGRycy9kb3ducmV2LnhtbESPQYvCMBSE74L/ITzB&#10;m6ZdUaQaRcRdPMiCVVj29miebbF5KU22rf/eCAseh5n5hllve1OJlhpXWlYQTyMQxJnVJecKrpfP&#10;yRKE88gaK8uk4EEOtpvhYI2Jth2fqU19LgKEXYIKCu/rREqXFWTQTW1NHLybbQz6IJtc6ga7ADeV&#10;/IiihTRYclgosKZ9Qdk9/TMKvjrsdrP40J7ut/3j9zL//jnFpNR41O9WIDz1/h3+bx+1guUCXl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ZJqcsQAAADbAAAA&#10;DwAAAAAAAAAAAAAAAACqAgAAZHJzL2Rvd25yZXYueG1sUEsFBgAAAAAEAAQA+gAAAJsDAAAAAA==&#10;">
                <v:rect id="Rectangle 29" o:spid="_x0000_s105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GhQ8QA&#10;AADbAAAADwAAAGRycy9kb3ducmV2LnhtbESPzWrDMBCE74G+g9hCb7EcQxLXjWLaQqDklJ/2vlhb&#10;2421Ui3Fcd++CgRyHGbmG2ZVjqYTA/W+taxglqQgiCurW64VfB430xyED8gaO8uk4I88lOuHyQoL&#10;bS+8p+EQahEh7AtU0ITgCil91ZBBn1hHHL1v2xsMUfa11D1eItx0MkvThTTYclxo0NF7Q9XpcDYK&#10;TrPf+fCjl9vnfMFv2XbnvtzGKfX0OL6+gAg0hnv41v7QCvIlXL/EHyD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BoUPEAAAA2wAAAA8AAAAAAAAAAAAAAAAAmAIAAGRycy9k&#10;b3ducmV2LnhtbFBLBQYAAAAABAAEAPUAAACJAwAAAAA=&#10;" filled="f" stroked="f" strokeweight="1pt">
                  <v:textbox inset="1pt,1pt,1pt,1pt">
                    <w:txbxContent>
                      <w:p w:rsidR="000D0D1B" w:rsidRDefault="000D0D1B" w:rsidP="0067694B">
                        <w:pPr>
                          <w:pStyle w:val="af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Пров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0" o:spid="_x0000_s105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41McEA&#10;AADbAAAADwAAAGRycy9kb3ducmV2LnhtbERPz2vCMBS+C/sfwhvspmmF1a4aZQ4E6Wm67f5onm3X&#10;5iU2Wa3//XIY7Pjx/d7sJtOLkQbfWlaQLhIQxJXVLdcKPj8O8xyED8gae8uk4E4edtuH2QYLbW98&#10;ovEcahFD2BeooAnBFVL6qiGDfmEdceQudjAYIhxqqQe8xXDTy2WSZNJgy7GhQUdvDVXd+cco6NLr&#10;8/itV+VLnvF+Wb67L3dwSj09Tq9rEIGm8C/+cx+1gjyOjV/iD5Db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veNTHBAAAA2wAAAA8AAAAAAAAAAAAAAAAAmAIAAGRycy9kb3du&#10;cmV2LnhtbFBLBQYAAAAABAAEAPUAAACGAwAAAAA=&#10;" filled="f" stroked="f" strokeweight="1pt">
                  <v:textbox inset="1pt,1pt,1pt,1pt">
                    <w:txbxContent>
                      <w:p w:rsidR="000D0D1B" w:rsidRPr="00AB5E6B" w:rsidRDefault="000D0D1B" w:rsidP="0067694B">
                        <w:pPr>
                          <w:pStyle w:val="af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Опалева У.С.</w:t>
                        </w:r>
                      </w:p>
                    </w:txbxContent>
                  </v:textbox>
                </v:rect>
              </v:group>
              <v:group id="Group 31" o:spid="_x0000_s1055" style="position:absolute;left:1172;top:15651;width:3085;height:261" coordsize="24768,210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A3+AMQAAADbAAAADwAAAGRycy9kb3ducmV2LnhtbESPT4vCMBTE74LfITzB&#10;m6ZVdnG7RhFR8SAL/oFlb4/m2Rabl9LEtn77jSB4HGbmN8x82ZlSNFS7wrKCeByBIE6tLjhTcDlv&#10;RzMQziNrLC2Tggc5WC76vTkm2rZ8pObkMxEg7BJUkHtfJVK6NCeDbmwr4uBdbW3QB1lnUtfYBrgp&#10;5SSKPqXBgsNCjhWtc0pvp7tRsGuxXU3jTXO4XdePv/PHz+8hJqWGg271DcJT59/hV3uvFcy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A3+AMQAAADbAAAA&#10;DwAAAAAAAAAAAAAAAACqAgAAZHJzL2Rvd25yZXYueG1sUEsFBgAAAAAEAAQA+gAAAJsDAAAAAA==&#10;">
                <v:rect id="Rectangle 32" o:spid="_x0000_s105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Gv6sEA&#10;AADbAAAADwAAAGRycy9kb3ducmV2LnhtbERPz2vCMBS+C/sfwht4s6kFtVajbIPC8DTrdn80z7az&#10;ecmarHb//XIY7Pjx/d4fJ9OLkQbfWVawTFIQxLXVHTcK3i/lIgfhA7LG3jIp+CEPx8PDbI+Ftnc+&#10;01iFRsQQ9gUqaENwhZS+bsmgT6wjjtzVDgZDhEMj9YD3GG56maXpWhrsODa06OilpfpWfRsFt+XX&#10;avzUm9M2X/NzdnpzH650Ss0fp6cdiEBT+Bf/uV+1gm1cH7/EHyAP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Bxr+rBAAAA2wAAAA8AAAAAAAAAAAAAAAAAmAIAAGRycy9kb3du&#10;cmV2LnhtbFBLBQYAAAAABAAEAPUAAACGAwAAAAA=&#10;" filled="f" stroked="f" strokeweight="1pt">
                  <v:textbox inset="1pt,1pt,1pt,1pt">
                    <w:txbxContent>
                      <w:p w:rsidR="000D0D1B" w:rsidRDefault="000D0D1B" w:rsidP="0067694B">
                        <w:pPr>
                          <w:pStyle w:val="af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33" o:spid="_x0000_s1057" style="position:absolute;left:8799;width:15969;height:210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0KccMA&#10;AADbAAAADwAAAGRycy9kb3ducmV2LnhtbESPQWvCQBSE7wX/w/KE3uomQq3GbMQKgnhqrd4f2WcS&#10;zb7dZtcY/323UOhxmJlvmHw1mFb01PnGsoJ0koAgLq1uuFJw/Nq+zEH4gKyxtUwKHuRhVYyecsy0&#10;vfMn9YdQiQhhn6GCOgSXSenLmgz6iXXE0TvbzmCIsquk7vAe4aaV0ySZSYMNx4UaHW1qKq+Hm1Fw&#10;Tb9f+4t+2y/mM36f7j/cyW2dUs/jYb0EEWgI/+G/9k4rWKTw+yX+AFn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z0KccMAAADbAAAADwAAAAAAAAAAAAAAAACYAgAAZHJzL2Rv&#10;d25yZXYueG1sUEsFBgAAAAAEAAQA9QAAAIgDAAAAAA==&#10;" filled="f" stroked="f" strokeweight="1pt">
                  <v:textbox inset="1pt,1pt,1pt,1pt">
                    <w:txbxContent>
                      <w:p w:rsidR="000D0D1B" w:rsidRPr="00922928" w:rsidRDefault="000D0D1B" w:rsidP="0067694B">
                        <w:pPr>
                          <w:pStyle w:val="af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 w:rsidRPr="009229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Бартасевич И.Г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.</w:t>
                        </w:r>
                      </w:p>
                      <w:p w:rsidR="000D0D1B" w:rsidRPr="002E2B11" w:rsidRDefault="000D0D1B" w:rsidP="0067694B">
                        <w:pPr>
                          <w:pStyle w:val="af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4" o:spid="_x0000_s1058" style="position:absolute;left:1172;top:15928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3D6rM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d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3D6rMQAAADbAAAA&#10;DwAAAAAAAAAAAAAAAACqAgAAZHJzL2Rvd25yZXYueG1sUEsFBgAAAAAEAAQA+gAAAJsDAAAAAA==&#10;">
                <v:rect id="Rectangle 35" o:spid="_x0000_s10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MxncMA&#10;AADbAAAADwAAAGRycy9kb3ducmV2LnhtbESPQWvCQBSE70L/w/IK3uomilajq7SCIJ6q1fsj+0zS&#10;ZN9us2tM/323UPA4zMw3zGrTm0Z01PrKsoJ0lIAgzq2uuFBw/ty9zEH4gKyxsUwKfsjDZv00WGGm&#10;7Z2P1J1CISKEfYYKyhBcJqXPSzLoR9YRR+9qW4MhyraQusV7hJtGjpNkJg1WHBdKdLQtKa9PN6Og&#10;Tr+n3Zd+PSzmM34fHz7cxe2cUsPn/m0JIlAfHuH/9l4rWEzg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KMxncMAAADbAAAADwAAAAAAAAAAAAAAAACYAgAAZHJzL2Rv&#10;d25yZXYueG1sUEsFBgAAAAAEAAQA9QAAAIgDAAAAAA==&#10;" filled="f" stroked="f" strokeweight="1pt">
                  <v:textbox inset="1pt,1pt,1pt,1pt">
                    <w:txbxContent>
                      <w:p w:rsidR="000D0D1B" w:rsidRDefault="000D0D1B" w:rsidP="0067694B">
                        <w:pPr>
                          <w:pStyle w:val="af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 xml:space="preserve"> Н. 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к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онтр.</w:t>
                        </w:r>
                      </w:p>
                    </w:txbxContent>
                  </v:textbox>
                </v:rect>
                <v:rect id="Rectangle 36" o:spid="_x0000_s106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qp6cMA&#10;AADbAAAADwAAAGRycy9kb3ducmV2LnhtbESPQWvCQBSE70L/w/IK3uomolajq7SCIJ6q1fsj+0zS&#10;ZN9us2tM/323UPA4zMw3zGrTm0Z01PrKsoJ0lIAgzq2uuFBw/ty9zEH4gKyxsUwKfsjDZv00WGGm&#10;7Z2P1J1CISKEfYYKyhBcJqXPSzLoR9YRR+9qW4MhyraQusV7hJtGjpNkJg1WHBdKdLQtKa9PN6Og&#10;Tr+n3Zd+PSzmM34fHz7cxe2cUsPn/m0JIlAfHuH/9l4rWEzg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0qp6cMAAADbAAAADwAAAAAAAAAAAAAAAACYAgAAZHJzL2Rv&#10;d25yZXYueG1sUEsFBgAAAAAEAAQA9QAAAIgDAAAAAA==&#10;" filled="f" stroked="f" strokeweight="1pt">
                  <v:textbox inset="1pt,1pt,1pt,1pt">
                    <w:txbxContent>
                      <w:p w:rsidR="000D0D1B" w:rsidRDefault="000D0D1B" w:rsidP="0067694B">
                        <w:pPr>
                          <w:pStyle w:val="afa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7" o:spid="_x0000_s1061" style="position:absolute;left:1172;top:16205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Jli2M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R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CZYtjFAAAA2wAA&#10;AA8AAAAAAAAAAAAAAAAAqgIAAGRycy9kb3ducmV2LnhtbFBLBQYAAAAABAAEAPoAAACcAwAAAAA=&#10;">
                <v:rect id="Rectangle 38" o:spid="_x0000_s106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SSBcMA&#10;AADbAAAADwAAAGRycy9kb3ducmV2LnhtbESPQWvCQBSE74X+h+UJ3upGwTTGbKQWhOKpte39kX0m&#10;0ezbNbuN6b/vCkKPw8x8wxSb0XRioN63lhXMZwkI4srqlmsFX5+7pwyED8gaO8uk4Jc8bMrHhwJz&#10;ba/8QcMh1CJC2OeooAnB5VL6qiGDfmYdcfSOtjcYouxrqXu8Rrjp5CJJUmmw5bjQoKPXhqrz4cco&#10;OM8vy+Gkn/erLOXtYv/uvt3OKTWdjC9rEIHG8B++t9+0glUKty/xB8jy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NSSBcMAAADbAAAADwAAAAAAAAAAAAAAAACYAgAAZHJzL2Rv&#10;d25yZXYueG1sUEsFBgAAAAAEAAQA9QAAAIgDAAAAAA==&#10;" filled="f" stroked="f" strokeweight="1pt">
                  <v:textbox inset="1pt,1pt,1pt,1pt">
                    <w:txbxContent>
                      <w:p w:rsidR="000D0D1B" w:rsidRDefault="000D0D1B" w:rsidP="0067694B">
                        <w:pPr>
                          <w:pStyle w:val="afa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Утв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39" o:spid="_x0000_s106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g3nsIA&#10;AADbAAAADwAAAGRycy9kb3ducmV2LnhtbESPW4vCMBSE3wX/QzjCvmmq4K1rFHdBWHzytu+H5mzb&#10;tTmJTaz13xtB8HGYmW+Yxao1lWio9qVlBcNBAoI4s7rkXMHpuOnPQPiArLGyTAru5GG17HYWmGp7&#10;4z01h5CLCGGfooIiBJdK6bOCDPqBdcTR+7O1wRBlnUtd4y3CTSVHSTKRBkuOCwU6+i4oOx+uRsF5&#10;eBk3/3q6nc8m/DXa7tyv2zilPnrt+hNEoDa8w6/2j1Ywn8LzS/wBcv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mDeewgAAANsAAAAPAAAAAAAAAAAAAAAAAJgCAABkcnMvZG93&#10;bnJldi54bWxQSwUGAAAAAAQABAD1AAAAhwMAAAAA&#10;" filled="f" stroked="f" strokeweight="1pt">
                  <v:textbox inset="1pt,1pt,1pt,1pt">
                    <w:txbxContent>
                      <w:p w:rsidR="000D0D1B" w:rsidRDefault="000D0D1B" w:rsidP="0067694B">
                        <w:pPr>
                          <w:pStyle w:val="afa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40" o:spid="_x0000_s1064" style="position:absolute;visibility:visible;mso-wrap-style:square" from="8523,15065" to="8524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vvpFL8AAADbAAAADwAAAGRycy9kb3ducmV2LnhtbERPzYrCMBC+C75DGGFvmupBtBpF1AXF&#10;w6K7DzA2Y1NtJiXJatenN4cFjx/f/3zZ2lrcyYfKsYLhIANBXDhdcang5/uzPwERIrLG2jEp+KMA&#10;y0W3M8dcuwcf6X6KpUghHHJUYGJscilDYchiGLiGOHEX5y3GBH0ptcdHCre1HGXZWFqsODUYbGht&#10;qLidfq2CvT8fbsNnaeSZ935bf22mwV6V+ui1qxmISG18i//dO61gmsamL+kHyMUL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vvpFL8AAADbAAAADwAAAAAAAAAAAAAAAACh&#10;AgAAZHJzL2Rvd25yZXYueG1sUEsFBgAAAAAEAAQA+QAAAI0DAAAAAA==&#10;" strokeweight="1pt"/>
              <v:rect id="Rectangle 41" o:spid="_x0000_s1065" style="position:absolute;left:5192;top:15125;width:3264;height:12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sGd8MA&#10;AADbAAAADwAAAGRycy9kb3ducmV2LnhtbESPQWvCQBSE70L/w/IKvelGoZpEN9IWhOJJrd4f2WeS&#10;Jvt2m93G9N+7hUKPw8x8w2y2o+nEQL1vLCuYzxIQxKXVDVcKzh+7aQrCB2SNnWVS8EMetsXDZIO5&#10;tjc+0nAKlYgQ9jkqqENwuZS+rMmgn1lHHL2r7Q2GKPtK6h5vEW46uUiSpTTYcFyo0dFbTWV7+jYK&#10;2vnX8/CpV/ssXfLrYn9wF7dzSj09ji9rEIHG8B/+a79rBVkGv1/iD5DF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UsGd8MAAADbAAAADwAAAAAAAAAAAAAAAACYAgAAZHJzL2Rv&#10;d25yZXYueG1sUEsFBgAAAAAEAAQA9QAAAIgDAAAAAA==&#10;" filled="f" stroked="f" strokeweight="1pt">
                <v:textbox inset="1pt,1pt,1pt,1pt">
                  <w:txbxContent>
                    <w:p w:rsidR="000D0D1B" w:rsidRDefault="000D0D1B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ОТЧЕТ </w:t>
                      </w:r>
                    </w:p>
                    <w:p w:rsidR="000D0D1B" w:rsidRDefault="000D0D1B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О ПРАКТИКЕ ПО ОСУЩЕСТВЛЕНИЮ ИНТЕГРАЦИИ ПМ</w:t>
                      </w:r>
                    </w:p>
                  </w:txbxContent>
                </v:textbox>
              </v:rect>
              <v:line id="Line 42" o:spid="_x0000_s1066" style="position:absolute;visibility:visible;mso-wrap-style:square" from="8530,15344" to="11523,15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CmZ8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BF+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wKZnxAAAANwAAAAPAAAAAAAAAAAA&#10;AAAAAKECAABkcnMvZG93bnJldi54bWxQSwUGAAAAAAQABAD5AAAAkgMAAAAA&#10;" strokeweight="1pt"/>
              <v:line id="Line 43" o:spid="_x0000_s1067" style="position:absolute;visibility:visible;mso-wrap-style:square" from="8529,15627" to="11522,156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4wD/MEAAADcAAAADwAAAGRycy9kb3ducmV2LnhtbERPzWoCMRC+C32HMAVvml0PYrdGEVtB&#10;8SC1fYBxM25WN5Mlibr69KZQ6G0+vt+ZzjvbiCv5UDtWkA8zEMSl0zVXCn6+V4MJiBCRNTaOScGd&#10;AsxnL70pFtrd+Iuu+1iJFMKhQAUmxraQMpSGLIaha4kTd3TeYkzQV1J7vKVw28hRlo2lxZpTg8GW&#10;lobK8/5iFWz8YXvOH5WRB974z2b38RbsSan+a7d4BxGpi//iP/dap/lZDr/PpAvk7A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PjAP8wQAAANwAAAAPAAAAAAAAAAAAAAAA&#10;AKECAABkcnMvZG93bnJldi54bWxQSwUGAAAAAAQABAD5AAAAjwMAAAAA&#10;" strokeweight="1pt"/>
              <v:line id="Line 44" o:spid="_x0000_s1068" style="position:absolute;visibility:visible;mso-wrap-style:square" from="10224,15065" to="10226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16di8EAAADcAAAADwAAAGRycy9kb3ducmV2LnhtbERPzWoCMRC+F3yHMEJvNauH0q5GEX9A&#10;6UGqPsC4GTerm8mSRN326Y0geJuP73dGk9bW4ko+VI4V9HsZCOLC6YpLBfvd8uMLRIjIGmvHpOCP&#10;AkzGnbcR5trd+Jeu21iKFMIhRwUmxiaXMhSGLIaea4gTd3TeYkzQl1J7vKVwW8tBln1KixWnBoMN&#10;zQwV5+3FKlj7w8+5/18aeeC1X9Sb+XewJ6Xeu+10CCJSG1/ip3ul0/xsAI9n0gVyfA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/Xp2LwQAAANwAAAAPAAAAAAAAAAAAAAAA&#10;AKECAABkcnMvZG93bnJldi54bWxQSwUGAAAAAAQABAD5AAAAjwMAAAAA&#10;" strokeweight="1pt"/>
              <v:rect id="Rectangle 45" o:spid="_x0000_s1069" style="position:absolute;left:8568;top:1508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lyXcIA&#10;AADcAAAADwAAAGRycy9kb3ducmV2LnhtbERPS2vCQBC+F/oflin0Vjem+IquoRYE8VSj3ofsmKRm&#10;Z9fsNqb/vlso9DYf33NW+WBa0VPnG8sKxqMEBHFpdcOVgtNx+zIH4QOyxtYyKfgmD/n68WGFmbZ3&#10;PlBfhErEEPYZKqhDcJmUvqzJoB9ZRxy5i+0Mhgi7SuoO7zHctDJNkqk02HBsqNHRe03ltfgyCq7j&#10;26T/1LP9Yj7lTbr/cGe3dUo9Pw1vSxCBhvAv/nPvdJyfvMLvM/ECuf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0OXJdwgAAANwAAAAPAAAAAAAAAAAAAAAAAJgCAABkcnMvZG93&#10;bnJldi54bWxQSwUGAAAAAAQABAD1AAAAhwMAAAAA&#10;" filled="f" stroked="f" strokeweight="1pt">
                <v:textbox inset="1pt,1pt,1pt,1pt">
                  <w:txbxContent>
                    <w:p w:rsidR="000D0D1B" w:rsidRDefault="000D0D1B" w:rsidP="0067694B">
                      <w:pPr>
                        <w:pStyle w:val="afa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Лит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46" o:spid="_x0000_s1070" style="position:absolute;left:10271;top:15080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DqKcIA&#10;AADcAAAADwAAAGRycy9kb3ducmV2LnhtbERPS2vCQBC+F/oflin0VjeG+oquoRYE8VSj3ofsmKRm&#10;Z9fsNqb/vlso9DYf33NW+WBa0VPnG8sKxqMEBHFpdcOVgtNx+zIH4QOyxtYyKfgmD/n68WGFmbZ3&#10;PlBfhErEEPYZKqhDcJmUvqzJoB9ZRxy5i+0Mhgi7SuoO7zHctDJNkqk02HBsqNHRe03ltfgyCq7j&#10;26T/1LP9Yj7lTbr/cGe3dUo9Pw1vSxCBhvAv/nPvdJyfvMLvM/ECuf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0OopwgAAANwAAAAPAAAAAAAAAAAAAAAAAJgCAABkcnMvZG93&#10;bnJldi54bWxQSwUGAAAAAAQABAD1AAAAhwMAAAAA&#10;" filled="f" stroked="f" strokeweight="1pt">
                <v:textbox inset="1pt,1pt,1pt,1pt">
                  <w:txbxContent>
                    <w:p w:rsidR="000D0D1B" w:rsidRDefault="000D0D1B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i w:val="0"/>
                          <w:color w:val="FFFFFF"/>
                          <w:sz w:val="2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color w:val="000000"/>
                          <w:sz w:val="20"/>
                        </w:rPr>
                        <w:t>Лис</w:t>
                      </w:r>
                      <w:r>
                        <w:rPr>
                          <w:rFonts w:ascii="Times New Roman" w:hAnsi="Times New Roman"/>
                          <w:i w:val="0"/>
                          <w:color w:val="000000"/>
                          <w:sz w:val="20"/>
                          <w:lang w:val="ru-RU"/>
                        </w:rPr>
                        <w:t>тов</w:t>
                      </w:r>
                    </w:p>
                  </w:txbxContent>
                </v:textbox>
              </v:rect>
              <v:rect id="Rectangle 47" o:spid="_x0000_s1071" style="position:absolute;left:8530;top:15366;width:782;height: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wOhsMA&#10;AADcAAAADwAAAGRycy9kb3ducmV2LnhtbERPTWvCQBC9F/wPywje6saKJaSuIRYE20up2tLjuDsm&#10;wexsyG40/vtuoeBtHu9zlvlgG3GhzteOFcymCQhi7UzNpYLDfvOYgvAB2WDjmBTcyEO+Gj0sMTPu&#10;yp902YVSxBD2GSqoQmgzKb2uyKKfupY4cifXWQwRdqU0HV5juG3kU5I8S4s1x4YKW3qtSJ93vVXw&#10;pfWPXss3bep5//3eH4uPU1oqNRkPxQuIQEO4i//dWxPnJwv4eyZe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CwOhsMAAADcAAAADwAAAAAAAAAAAAAAAACYAgAAZHJzL2Rv&#10;d25yZXYueG1sUEsFBgAAAAAEAAQA9QAAAIgDAAAAAA==&#10;" filled="f" stroked="f" strokeweight="1pt">
                <v:textbox inset="1.4mm,1pt,1pt,1pt">
                  <w:txbxContent>
                    <w:p w:rsidR="000D0D1B" w:rsidRPr="00F36E28" w:rsidRDefault="000D0D1B" w:rsidP="0067694B">
                      <w:pPr>
                        <w:pStyle w:val="afa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  <w:r w:rsidRPr="00F36E28"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  <w:t>Д</w:t>
                      </w:r>
                    </w:p>
                  </w:txbxContent>
                </v:textbox>
              </v:rect>
              <v:line id="Line 48" o:spid="_x0000_s1072" style="position:absolute;visibility:visible;mso-wrap-style:square" from="8807,15350" to="8808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GWbiMEAAADcAAAADwAAAGRycy9kb3ducmV2LnhtbERPzWoCMRC+F3yHMAVv3awexG6NIlVB&#10;8SBVH2DcTDerm8mSRN326U2h4G0+vt+ZzDrbiBv5UDtWMMhyEMSl0zVXCo6H1dsYRIjIGhvHpOCH&#10;AsymvZcJFtrd+Ytu+1iJFMKhQAUmxraQMpSGLIbMtcSJ+3beYkzQV1J7vKdw28hhno+kxZpTg8GW&#10;Pg2Vl/3VKtj40/Yy+K2MPPHGL5vd4j3Ys1L9127+ASJSF5/if/dap/n5CP6eSRfI6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AZZuIwQAAANwAAAAPAAAAAAAAAAAAAAAA&#10;AKECAABkcnMvZG93bnJldi54bWxQSwUGAAAAAAQABAD5AAAAjwMAAAAA&#10;" strokeweight="1pt"/>
              <v:rect id="Rectangle 49" o:spid="_x0000_s1073" style="position:absolute;left:8568;top:15853;width:2910;height: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J0XsAA&#10;AADcAAAADwAAAGRycy9kb3ducmV2LnhtbERPS4vCMBC+C/sfwix401TBVzWKCoJ48rF7H5rZtmsz&#10;iU2s3X+/EQRv8/E9Z7FqTSUaqn1pWcGgn4AgzqwuOVfwddn1piB8QNZYWSYFf+RhtfzoLDDV9sEn&#10;as4hFzGEfYoKihBcKqXPCjLo+9YRR+7H1gZDhHUudY2PGG4qOUySsTRYcmwo0NG2oOx6vhsF18Ft&#10;1PzqyWE2HfNmeDi6b7dzSnU/2/UcRKA2vMUv917H+ckEns/EC+Ty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wJ0XsAAAADcAAAADwAAAAAAAAAAAAAAAACYAgAAZHJzL2Rvd25y&#10;ZXYueG1sUEsFBgAAAAAEAAQA9QAAAIUDAAAAAA==&#10;" filled="f" stroked="f" strokeweight="1pt">
                <v:textbox inset="1pt,1pt,1pt,1pt">
                  <w:txbxContent>
                    <w:p w:rsidR="000D0D1B" w:rsidRPr="00E56030" w:rsidRDefault="000D0D1B" w:rsidP="0067694B">
                      <w:pPr>
                        <w:pStyle w:val="afa"/>
                        <w:jc w:val="center"/>
                        <w:rPr>
                          <w:rFonts w:ascii="Journal" w:hAnsi="Journal"/>
                          <w:i w:val="0"/>
                          <w:iCs/>
                          <w:sz w:val="24"/>
                          <w:lang w:val="ru-RU"/>
                        </w:rPr>
                      </w:pPr>
                      <w:r w:rsidRPr="00E56030">
                        <w:rPr>
                          <w:rFonts w:ascii="Journal" w:hAnsi="Journal"/>
                          <w:i w:val="0"/>
                          <w:iCs/>
                          <w:sz w:val="24"/>
                          <w:lang w:val="ru-RU"/>
                        </w:rPr>
                        <w:t>ГУАП ФСПО</w:t>
                      </w:r>
                    </w:p>
                  </w:txbxContent>
                </v:textbox>
              </v:rect>
              <v:line id="Line 50" o:spid="_x0000_s1074" style="position:absolute;visibility:visible;mso-wrap-style:square" from="9084,15345" to="9085,156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aqYc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hFa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etqphxAAAANwAAAAPAAAAAAAAAAAA&#10;AAAAAKECAABkcnMvZG93bnJldi54bWxQSwUGAAAAAAQABAD5AAAAkgMAAAAA&#10;" strokeweight="1pt"/>
              <v:rect id="Rectangle 51" o:spid="_x0000_s1075" style="position:absolute;left:5122;top:14211;width:6400;height: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cM1sQA&#10;AADcAAAADwAAAGRycy9kb3ducmV2LnhtbERPTWvCQBC9F/wPywi9lLqxUmtTN0FahEJPahC8Ddkx&#10;G8zOhuxqkn/vFgq9zeN9zjofbCNu1PnasYL5LAFBXDpdc6WgOGyfVyB8QNbYOCYFI3nIs8nDGlPt&#10;et7RbR8qEUPYp6jAhNCmUvrSkEU/cy1x5M6usxgi7CqpO+xjuG3kS5IspcWaY4PBlj4NlZf91Sr4&#10;uRrzWl0WT+ObLIrTtj5/rY5SqcfpsPkAEWgI/+I/97eO85N3+H0mXiCz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HHDNbEAAAA3AAAAA8AAAAAAAAAAAAAAAAAmAIAAGRycy9k&#10;b3ducmV2LnhtbFBLBQYAAAAABAAEAPUAAACJAwAAAAA=&#10;" filled="f" stroked="f" strokeweight="1pt">
                <v:textbox inset="0,2.4mm,0,1pt">
                  <w:txbxContent>
                    <w:p w:rsidR="000D0D1B" w:rsidRPr="0063039B" w:rsidRDefault="000D0D1B" w:rsidP="0067694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b/>
                          <w:i w:val="0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УП04.090207.09Д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0D1B" w:rsidRDefault="000D0D1B">
    <w:pPr>
      <w:pStyle w:val="a9"/>
    </w:pPr>
    <w:r>
      <w:rPr>
        <w:noProof/>
        <w:lang w:val="ru-RU" w:eastAsia="ru-RU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F4FAB60" wp14:editId="5E6E7AA8">
              <wp:simplePos x="0" y="0"/>
              <wp:positionH relativeFrom="column">
                <wp:posOffset>-414020</wp:posOffset>
              </wp:positionH>
              <wp:positionV relativeFrom="paragraph">
                <wp:posOffset>-214630</wp:posOffset>
              </wp:positionV>
              <wp:extent cx="6588760" cy="10248900"/>
              <wp:effectExtent l="14605" t="12700" r="16510" b="15875"/>
              <wp:wrapNone/>
              <wp:docPr id="38" name="Группа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48900"/>
                        <a:chOff x="1134" y="397"/>
                        <a:chExt cx="10376" cy="16046"/>
                      </a:xfrm>
                    </wpg:grpSpPr>
                    <wpg:grpSp>
                      <wpg:cNvPr id="39" name="Group 24"/>
                      <wpg:cNvGrpSpPr>
                        <a:grpSpLocks/>
                      </wpg:cNvGrpSpPr>
                      <wpg:grpSpPr bwMode="auto">
                        <a:xfrm>
                          <a:off x="1134" y="397"/>
                          <a:ext cx="10376" cy="16046"/>
                          <a:chOff x="0" y="0"/>
                          <a:chExt cx="20000" cy="20000"/>
                        </a:xfrm>
                      </wpg:grpSpPr>
                      <wps:wsp>
                        <wps:cNvPr id="40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29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Line 30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Line 33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Line 34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Line 35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AB5E6B">
                              <w:pPr>
                                <w:pStyle w:val="afa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Изм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AB5E6B">
                              <w:pPr>
                                <w:pStyle w:val="af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AB5E6B">
                              <w:pPr>
                                <w:pStyle w:val="af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AB5E6B">
                              <w:pPr>
                                <w:pStyle w:val="af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AB5E6B">
                              <w:pPr>
                                <w:pStyle w:val="af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AB5E6B">
                              <w:pPr>
                                <w:pStyle w:val="afa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>Лис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т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Pr="005D4C03" w:rsidRDefault="000D0D1B" w:rsidP="00AB5E6B">
                              <w:pPr>
                                <w:pStyle w:val="af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 w:rsidRPr="000C4D4F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begin"/>
                              </w:r>
                              <w:r w:rsidRPr="000C4D4F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instrText>PAGE   \* MERGEFORMAT</w:instrText>
                              </w:r>
                              <w:r w:rsidRPr="000C4D4F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separate"/>
                              </w:r>
                              <w:r w:rsidR="00C6475D">
                                <w:rPr>
                                  <w:rFonts w:ascii="Times New Roman" w:hAnsi="Times New Roman"/>
                                  <w:i w:val="0"/>
                                  <w:iCs/>
                                  <w:noProof/>
                                  <w:sz w:val="24"/>
                                  <w:szCs w:val="24"/>
                                  <w:lang w:val="ru-RU"/>
                                </w:rPr>
                                <w:t>19</w:t>
                              </w:r>
                              <w:r w:rsidRPr="000C4D4F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D0D1B" w:rsidRDefault="000D0D1B" w:rsidP="00AB5E6B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59" name="Text Box 44"/>
                      <wps:cNvSpPr txBox="1">
                        <a:spLocks noChangeArrowheads="1"/>
                      </wps:cNvSpPr>
                      <wps:spPr bwMode="auto">
                        <a:xfrm>
                          <a:off x="5121" y="15714"/>
                          <a:ext cx="5760" cy="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58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D0D1B" w:rsidRDefault="000D0D1B" w:rsidP="00AB5E6B">
                            <w:pPr>
                              <w:pStyle w:val="afa"/>
                              <w:jc w:val="center"/>
                              <w:rPr>
                                <w:rFonts w:ascii="Times New Roman" w:hAnsi="Times New Roman"/>
                                <w:b/>
                                <w:i w:val="0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УП02.090207.09Д</w:t>
                            </w:r>
                          </w:p>
                          <w:p w:rsidR="000D0D1B" w:rsidRDefault="000D0D1B" w:rsidP="00AB5E6B">
                            <w:pPr>
                              <w:rPr>
                                <w:rFonts w:ascii="Calibri" w:hAnsi="Calibri"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4FAB60" id="Группа 38" o:spid="_x0000_s1076" style="position:absolute;left:0;text-align:left;margin-left:-32.6pt;margin-top:-16.9pt;width:518.8pt;height:807pt;z-index:251659264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">
              <v:group id="Group 24" o:spid="_x0000_s1077" style="position:absolute;left:1134;top:397;width:10376;height:16046" coordsize="20000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7I358QAAADbAAAADwAAAGRycy9kb3ducmV2LnhtbESPT4vCMBTE7wt+h/AE&#10;b2taxUWrUURc8SCCf0C8PZpnW2xeSpNt67ffLAh7HGbmN8xi1ZlSNFS7wrKCeBiBIE6tLjhTcL18&#10;f05BOI+ssbRMCl7kYLXsfSww0bblEzVnn4kAYZeggtz7KpHSpTkZdENbEQfvYWuDPsg6k7rGNsBN&#10;KUdR9CUNFhwWcqxok1P6PP8YBbsW2/U43jaH52Pzul8mx9shJqUG/W49B+Gp8//hd3uvFYx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7I358QAAADbAAAA&#10;DwAAAAAAAAAAAAAAAACqAgAAZHJzL2Rvd25yZXYueG1sUEsFBgAAAAAEAAQA+gAAAJsDAAAAAA==&#10;">
                <v:rect id="Rectangle 25" o:spid="_x0000_s107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lqh70A&#10;AADbAAAADwAAAGRycy9kb3ducmV2LnhtbERPSwrCMBDdC94hjOBGNPWDaDWKCIIggr8DDM3YljaT&#10;0qRab28WgsvH+6+3rSnFi2qXW1YwHkUgiBOrc04VPO6H4QKE88gaS8uk4EMOtptuZ42xtm++0uvm&#10;UxFC2MWoIPO+iqV0SUYG3chWxIF72tqgD7BOpa7xHcJNKSdRNJcGcw4NGVa0zygpbo1RsF9G/kDn&#10;6eV0mjZ8tkVTHYuBUv1eu1uB8NT6v/jnPmoFs7A+fAk/QG6+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ZZlqh70AAADbAAAADwAAAAAAAAAAAAAAAACYAgAAZHJzL2Rvd25yZXYu&#10;eG1sUEsFBgAAAAAEAAQA9QAAAIIDAAAAAA==&#10;" filled="f" strokeweight="1.25pt"/>
                <v:line id="Line 26" o:spid="_x0000_s1079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C0I98MAAADbAAAADwAAAGRycy9kb3ducmV2LnhtbESP0WrCQBRE34X+w3ILfTObtBJKdBWR&#10;CoWCaPQDbrPXJLh7N2S3Jv17VxB8HGbmDLNYjdaIK/W+dawgS1IQxJXTLdcKTsft9BOED8gajWNS&#10;8E8eVsuXyQIL7QY+0LUMtYgQ9gUqaELoCil91ZBFn7iOOHpn11sMUfa11D0OEW6NfE/TXFpsOS40&#10;2NGmoepS/lkFw77cjrsfp+3JbfLW5Nnvx5dR6u11XM9BBBrDM/xof2sFswzuX+IPkMsb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wtCPfDAAAA2wAAAA8AAAAAAAAAAAAA&#10;AAAAoQIAAGRycy9kb3ducmV2LnhtbFBLBQYAAAAABAAEAPkAAACRAwAAAAA=&#10;" strokeweight="1.25pt"/>
                <v:line id="Line 27" o:spid="_x0000_s1080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+WgMIAAADbAAAADwAAAGRycy9kb3ducmV2LnhtbESP0YrCMBRE3wX/IVxh3zTVlSLVKCIK&#10;wsLiVj/g2lzbYnJTmmi7f78RhH0cZuYMs9r01ogntb52rGA6SUAQF07XXCq4nA/jBQgfkDUax6Tg&#10;lzxs1sPBCjPtOv6hZx5KESHsM1RQhdBkUvqiIot+4hri6N1cazFE2ZZSt9hFuDVyliSptFhzXKiw&#10;oV1FxT1/WAXdKT/0319O24vbpbVJp9fPvVHqY9RvlyAC9eE//G4ftYL5DF5f4g+Q6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P+WgMIAAADbAAAADwAAAAAAAAAAAAAA&#10;AAChAgAAZHJzL2Rvd25yZXYueG1sUEsFBgAAAAAEAAQA+QAAAJADAAAAAA==&#10;" strokeweight="1.25pt"/>
                <v:line id="Line 28" o:spid="_x0000_s1081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7MzG8IAAADbAAAADwAAAGRycy9kb3ducmV2LnhtbESP3YrCMBSE74V9h3AW9k5TfyjSNcoi&#10;KywIotUHONsc22JyUppo69sbQfBymJlvmMWqt0bcqPW1YwXjUQKCuHC65lLB6bgZzkH4gKzROCYF&#10;d/KwWn4MFphp1/GBbnkoRYSwz1BBFUKTSemLiiz6kWuIo3d2rcUQZVtK3WIX4dbISZKk0mLNcaHC&#10;htYVFZf8ahV0+3zT77ZO25Nbp7VJx//TX6PU12f/8w0iUB/e4Vf7TyuYTeH5Jf4AuX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7MzG8IAAADbAAAADwAAAAAAAAAAAAAA&#10;AAChAgAAZHJzL2Rvd25yZXYueG1sUEsFBgAAAAAEAAQA+QAAAJADAAAAAA==&#10;" strokeweight="1.25pt"/>
                <v:line id="Line 29" o:spid="_x0000_s1082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qrb8IAAADbAAAADwAAAGRycy9kb3ducmV2LnhtbESP0YrCMBRE3wX/IVzBN01dpSzVKCIK&#10;giC7XT/g2lzbYnJTmqytf2+EhX0cZuYMs9r01ogHtb52rGA2TUAQF07XXCq4/BwmnyB8QNZoHJOC&#10;J3nYrIeDFWbadfxNjzyUIkLYZ6igCqHJpPRFRRb91DXE0bu51mKIsi2lbrGLcGvkR5Kk0mLNcaHC&#10;hnYVFff81yrovvJDfz45bS9ul9YmnV3ne6PUeNRvlyAC9eE//Nc+agWLBby/xB8g1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Fqrb8IAAADbAAAADwAAAAAAAAAAAAAA&#10;AAChAgAAZHJzL2Rvd25yZXYueG1sUEsFBgAAAAAEAAQA+QAAAJADAAAAAA==&#10;" strokeweight="1.25pt"/>
                <v:line id="Line 30" o:spid="_x0000_s108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YO9MMAAADbAAAADwAAAGRycy9kb3ducmV2LnhtbESP0WrCQBRE3wv9h+UW+lY3qRpKdCNF&#10;KhQE0egH3GavSeju3ZBdTfr3XUHwcZiZM8xyNVojrtT71rGCdJKAIK6cbrlWcDpu3j5A+ICs0Tgm&#10;BX/kYVU8Py0x127gA13LUIsIYZ+jgiaELpfSVw1Z9BPXEUfv7HqLIcq+lrrHIcKtke9JkkmLLceF&#10;BjtaN1T9lherYNiXm3G3ddqe3DprTZb+TL+MUq8v4+cCRKAxPML39rdWMJvD7Uv8AbL4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MWDvTDAAAA2wAAAA8AAAAAAAAAAAAA&#10;AAAAoQIAAGRycy9kb3ducmV2LnhtbFBLBQYAAAAABAAEAPkAAACRAwAAAAA=&#10;" strokeweight="1.25pt"/>
                <v:line id="Line 31" o:spid="_x0000_s1084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8SQg8MAAADbAAAADwAAAGRycy9kb3ducmV2LnhtbESPwWrDMBBE74H+g9hCb7GctpjiRAnF&#10;1FAohMTxB2ytjW0qrYylxu7fR4VAjsPMvGE2u9kacaHR944VrJIUBHHjdM+tgvpULt9A+ICs0Tgm&#10;BX/kYbd9WGww127iI12q0IoIYZ+jgi6EIZfSNx1Z9IkbiKN3dqPFEOXYSj3iFOHWyOc0zaTFnuNC&#10;hwMVHTU/1a9VMB2qct5/OW1rV2S9yVbfLx9GqafH+X0NItAc7uFb+1MreM3g/0v8AXJ7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PEkIPDAAAA2wAAAA8AAAAAAAAAAAAA&#10;AAAAoQIAAGRycy9kb3ducmV2LnhtbFBLBQYAAAAABAAEAPkAAACRAwAAAAA=&#10;" strokeweight="1.25pt"/>
                <v:line id="Line 32" o:spid="_x0000_s1085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Ig1GMMAAADbAAAADwAAAGRycy9kb3ducmV2LnhtbESP3WrCQBSE7wu+w3IE7+rGH6JEVxGp&#10;UChIjT7AMXtMgrtnQ3Zr0rfvCkIvh5n5hllve2vEg1pfO1YwGScgiAunay4VXM6H9yUIH5A1Gsek&#10;4Jc8bDeDtzVm2nV8okceShEh7DNUUIXQZFL6oiKLfuwa4ujdXGsxRNmWUrfYRbg1cpokqbRYc1yo&#10;sKF9RcU9/7EKuu/80B+/nLYXt09rk06usw+j1GjY71YgAvXhP/xqf2oF8wU8v8QfID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yINRjDAAAA2wAAAA8AAAAAAAAAAAAA&#10;AAAAoQIAAGRycy9kb3ducmV2LnhtbFBLBQYAAAAABAAEAPkAAACRAwAAAAA=&#10;" strokeweight="1.25pt"/>
                <v:line id="Line 33" o:spid="_x0000_s1086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Rehar8AAADbAAAADwAAAGRycy9kb3ducmV2LnhtbERPzYrCMBC+C75DGMGbTd2VslSjiCgs&#10;CKJdH2BsxraYTEqTtfXtzWFhjx/f/2ozWCOe1PnGsYJ5koIgLp1uuFJw/TnMvkD4gKzROCYFL/Kw&#10;WY9HK8y16/lCzyJUIoawz1FBHUKbS+nLmiz6xLXEkbu7zmKIsKuk7rCP4dbIjzTNpMWGY0ONLe1q&#10;Kh/Fr1XQn4vDcDo6ba9ulzUmm98+90ap6WTYLkEEGsK/+M/9rRUs4tj4Jf4AuX4D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rRehar8AAADbAAAADwAAAAAAAAAAAAAAAACh&#10;AgAAZHJzL2Rvd25yZXYueG1sUEsFBgAAAAAEAAQA+QAAAI0DAAAAAA==&#10;" strokeweight="1.25pt"/>
                <v:line id="Line 34" o:spid="_x0000_s1087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sE8cMAAADbAAAADwAAAGRycy9kb3ducmV2LnhtbESP3WrCQBSE7wu+w3IE7+rGH4JGVxGp&#10;UChIjT7AMXtMgrtnQ3Zr0rfvCkIvh5n5hllve2vEg1pfO1YwGScgiAunay4VXM6H9wUIH5A1Gsek&#10;4Jc8bDeDtzVm2nV8okceShEh7DNUUIXQZFL6oiKLfuwa4ujdXGsxRNmWUrfYRbg1cpokqbRYc1yo&#10;sKF9RcU9/7EKuu/80B+/nLYXt09rk06usw+j1GjY71YgAvXhP/xqf2oF8yU8v8QfID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JbBPHDAAAA2wAAAA8AAAAAAAAAAAAA&#10;AAAAoQIAAGRycy9kb3ducmV2LnhtbFBLBQYAAAAABAAEAPkAAACRAwAAAAA=&#10;" strokeweight="1.25pt"/>
                <v:line id="Line 35" o:spid="_x0000_s108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rg7sb8AAADbAAAADwAAAGRycy9kb3ducmV2LnhtbERPzYrCMBC+C75DGMGbTd3FslSjiCgs&#10;CKJdH2BsxraYTEqTtfXtzWFhjx/f/2ozWCOe1PnGsYJ5koIgLp1uuFJw/TnMvkD4gKzROCYFL/Kw&#10;WY9HK8y16/lCzyJUIoawz1FBHUKbS+nLmiz6xLXEkbu7zmKIsKuk7rCP4dbIjzTNpMWGY0ONLe1q&#10;Kh/Fr1XQn4vDcDo6ba9ulzUmm98+90ap6WTYLkEEGsK/+M/9rRUs4vr4Jf4AuX4D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1rg7sb8AAADbAAAADwAAAAAAAAAAAAAAAACh&#10;AgAAZHJzL2Rvd25yZXYueG1sUEsFBgAAAAAEAAQA+QAAAI0DAAAAAA==&#10;" strokeweight="1.25pt"/>
                <v:rect id="Rectangle 36" o:spid="_x0000_s1089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1k0cMA&#10;AADbAAAADwAAAGRycy9kb3ducmV2LnhtbESPzWrDMBCE74W8g9hAbo3s4priRAlJoaE3t0kfYGNt&#10;bBNrZSTVP29fFQo9DjPzDbPdT6YTAznfWlaQrhMQxJXVLdcKvi5vjy8gfEDW2FkmBTN52O8WD1ss&#10;tB35k4ZzqEWEsC9QQRNCX0jpq4YM+rXtiaN3s85giNLVUjscI9x08ilJcmmw5bjQYE+vDVX387dR&#10;UI6htel1SvNL9uGOJ1eO2TwotVpOhw2IQFP4D/+137WC5xR+v8QfIH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I1k0cMAAADbAAAADwAAAAAAAAAAAAAAAACYAgAAZHJzL2Rv&#10;d25yZXYueG1sUEsFBgAAAAAEAAQA9QAAAIgDAAAAAA==&#10;" filled="f" stroked="f" strokeweight="1.25pt">
                  <v:textbox inset="1pt,1pt,1pt,1pt">
                    <w:txbxContent>
                      <w:p w:rsidR="000D0D1B" w:rsidRDefault="000D0D1B" w:rsidP="00AB5E6B">
                        <w:pPr>
                          <w:pStyle w:val="afa"/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Изм</w:t>
                        </w:r>
                        <w:r>
                          <w:rPr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7" o:spid="_x0000_s1090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/6psMA&#10;AADbAAAADwAAAGRycy9kb3ducmV2LnhtbESPzWrDMBCE74W8g9hAbo1s44bgRglNoKE3t0keYGNt&#10;bVNrZSTVP29fFQo9DjPzDbM7TKYTAznfWlaQrhMQxJXVLdcKbtfXxy0IH5A1dpZJwUweDvvFww4L&#10;bUf+oOESahEh7AtU0ITQF1L6qiGDfm174uh9WmcwROlqqR2OEW46mSXJRhpsOS402NOpoerr8m0U&#10;lGNobXqf0s01f3fHsyvHfB6UWi2nl2cQgabwH/5rv2kFTxn8fok/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F/6psMAAADbAAAADwAAAAAAAAAAAAAAAACYAgAAZHJzL2Rv&#10;d25yZXYueG1sUEsFBgAAAAAEAAQA9QAAAIgDAAAAAA==&#10;" filled="f" stroked="f" strokeweight="1.25pt">
                  <v:textbox inset="1pt,1pt,1pt,1pt">
                    <w:txbxContent>
                      <w:p w:rsidR="000D0D1B" w:rsidRDefault="000D0D1B" w:rsidP="00AB5E6B">
                        <w:pPr>
                          <w:pStyle w:val="af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38" o:spid="_x0000_s1091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NfPcIA&#10;AADbAAAADwAAAGRycy9kb3ducmV2LnhtbESP3WrCQBSE7wXfYTlC73STVoOkrqIFi3f+PsBp9jQJ&#10;zZ4Nu2sS374rFHo5zMw3zGozmEZ05HxtWUE6S0AQF1bXXCq4XffTJQgfkDU2lknBgzxs1uPRCnNt&#10;ez5TdwmliBD2OSqoQmhzKX1RkUE/sy1x9L6tMxiidKXUDvsIN418TZJMGqw5LlTY0kdFxc/lbhQc&#10;+1Db9GtIs+v85Haf7tjPH51SL5Nh+w4i0BD+w3/tg1aweIPnl/gD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E189wgAAANsAAAAPAAAAAAAAAAAAAAAAAJgCAABkcnMvZG93&#10;bnJldi54bWxQSwUGAAAAAAQABAD1AAAAhwMAAAAA&#10;" filled="f" stroked="f" strokeweight="1.25pt">
                  <v:textbox inset="1pt,1pt,1pt,1pt">
                    <w:txbxContent>
                      <w:p w:rsidR="000D0D1B" w:rsidRDefault="000D0D1B" w:rsidP="00AB5E6B">
                        <w:pPr>
                          <w:pStyle w:val="af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39" o:spid="_x0000_s1092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rHScIA&#10;AADbAAAADwAAAGRycy9kb3ducmV2LnhtbESP0WrCQBRE3wv+w3IF3+omJUpJXUULim/a2A+4zd4m&#10;odm7YXdN4t+7gtDHYWbOMKvNaFrRk/ONZQXpPAFBXFrdcKXg+7J/fQfhA7LG1jIpuJGHzXryssJc&#10;24G/qC9CJSKEfY4K6hC6XEpf1mTQz21HHL1f6wyGKF0ltcMhwk0r35JkKQ02HBdq7OizpvKvuBoF&#10;pyE0Nv0Z0+UlO7vdwZ2G7NYrNZuO2w8QgcbwH362j1rBIoPHl/gD5P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+sdJwgAAANsAAAAPAAAAAAAAAAAAAAAAAJgCAABkcnMvZG93&#10;bnJldi54bWxQSwUGAAAAAAQABAD1AAAAhwMAAAAA&#10;" filled="f" stroked="f" strokeweight="1.25pt">
                  <v:textbox inset="1pt,1pt,1pt,1pt">
                    <w:txbxContent>
                      <w:p w:rsidR="000D0D1B" w:rsidRDefault="000D0D1B" w:rsidP="00AB5E6B">
                        <w:pPr>
                          <w:pStyle w:val="af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Подп.</w:t>
                        </w:r>
                      </w:p>
                    </w:txbxContent>
                  </v:textbox>
                </v:rect>
                <v:rect id="Rectangle 40" o:spid="_x0000_s109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7Zi0sEA&#10;AADbAAAADwAAAGRycy9kb3ducmV2LnhtbESP0YrCMBRE34X9h3AXfNO0oiLVKCrs4pur7gfcba5t&#10;sbkpSWzr3xthwcdhZs4wq01vatGS85VlBek4AUGcW11xoeD38jVagPABWWNtmRQ8yMNm/TFYYaZt&#10;xydqz6EQEcI+QwVlCE0mpc9LMujHtiGO3tU6gyFKV0jtsItwU8tJksylwYrjQokN7UvKb+e7UXDs&#10;QmXTvz6dX6Y/bvftjt300So1/Oy3SxCB+vAO/7cPWsFsBq8v8QfI9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e2YtLBAAAA2wAAAA8AAAAAAAAAAAAAAAAAmAIAAGRycy9kb3du&#10;cmV2LnhtbFBLBQYAAAAABAAEAPUAAACGAwAAAAA=&#10;" filled="f" stroked="f" strokeweight="1.25pt">
                  <v:textbox inset="1pt,1pt,1pt,1pt">
                    <w:txbxContent>
                      <w:p w:rsidR="000D0D1B" w:rsidRDefault="000D0D1B" w:rsidP="00AB5E6B">
                        <w:pPr>
                          <w:pStyle w:val="af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Дата</w:t>
                        </w:r>
                      </w:p>
                    </w:txbxContent>
                  </v:textbox>
                </v:rect>
                <v:rect id="Rectangle 41" o:spid="_x0000_s1094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T8pcIA&#10;AADbAAAADwAAAGRycy9kb3ducmV2LnhtbESP0WrCQBRE3wv+w3IF3+omxQZJXUULim/a6AfcZm+T&#10;0OzdsLsm8e/dgtDHYWbOMKvNaFrRk/ONZQXpPAFBXFrdcKXgetm/LkH4gKyxtUwK7uRhs568rDDX&#10;duAv6otQiQhhn6OCOoQul9KXNRn0c9sRR+/HOoMhSldJ7XCIcNPKtyTJpMGG40KNHX3WVP4WN6Pg&#10;NITGpt9jml0WZ7c7uNOwuPdKzabj9gNEoDH8h5/to1bwnsHfl/gD5P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ZPylwgAAANsAAAAPAAAAAAAAAAAAAAAAAJgCAABkcnMvZG93&#10;bnJldi54bWxQSwUGAAAAAAQABAD1AAAAhwMAAAAA&#10;" filled="f" stroked="f" strokeweight="1.25pt">
                  <v:textbox inset="1pt,1pt,1pt,1pt">
                    <w:txbxContent>
                      <w:p w:rsidR="000D0D1B" w:rsidRDefault="000D0D1B" w:rsidP="00AB5E6B">
                        <w:pPr>
                          <w:pStyle w:val="afa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>Лис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т</w:t>
                        </w:r>
                        <w:r>
                          <w:rPr>
                            <w:sz w:val="18"/>
                            <w:szCs w:val="18"/>
                          </w:rPr>
                          <w:t>т</w:t>
                        </w:r>
                      </w:p>
                    </w:txbxContent>
                  </v:textbox>
                </v:rect>
                <v:rect id="Rectangle 42" o:spid="_x0000_s1095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hZPsMA&#10;AADbAAAADwAAAGRycy9kb3ducmV2LnhtbESP0WrCQBRE34X+w3ILfdNNirUSs5FWqPTNqv2Aa/aa&#10;hGbvht01iX/vCkIfh5k5w+Tr0bSiJ+cbywrSWQKCuLS64UrB7/FrugThA7LG1jIpuJKHdfE0yTHT&#10;duA99YdQiQhhn6GCOoQuk9KXNRn0M9sRR+9sncEQpaukdjhEuGnla5IspMGG40KNHW1qKv8OF6Ng&#10;N4TGpqcxXRznP+5z63bD/Nor9fI8fqxABBrDf/jR/tYK3t7h/iX+AFn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ChZPsMAAADbAAAADwAAAAAAAAAAAAAAAACYAgAAZHJzL2Rv&#10;d25yZXYueG1sUEsFBgAAAAAEAAQA9QAAAIgDAAAAAA==&#10;" filled="f" stroked="f" strokeweight="1.25pt">
                  <v:textbox inset="1pt,1pt,1pt,1pt">
                    <w:txbxContent>
                      <w:p w:rsidR="000D0D1B" w:rsidRPr="005D4C03" w:rsidRDefault="000D0D1B" w:rsidP="00AB5E6B">
                        <w:pPr>
                          <w:pStyle w:val="af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</w:pPr>
                        <w:r w:rsidRPr="000C4D4F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begin"/>
                        </w:r>
                        <w:r w:rsidRPr="000C4D4F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instrText>PAGE   \* MERGEFORMAT</w:instrText>
                        </w:r>
                        <w:r w:rsidRPr="000C4D4F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separate"/>
                        </w:r>
                        <w:r w:rsidR="00C6475D">
                          <w:rPr>
                            <w:rFonts w:ascii="Times New Roman" w:hAnsi="Times New Roman"/>
                            <w:i w:val="0"/>
                            <w:iCs/>
                            <w:noProof/>
                            <w:sz w:val="24"/>
                            <w:szCs w:val="24"/>
                            <w:lang w:val="ru-RU"/>
                          </w:rPr>
                          <w:t>19</w:t>
                        </w:r>
                        <w:r w:rsidRPr="000C4D4F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43" o:spid="_x0000_s1096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fNTL4A&#10;AADbAAAADwAAAGRycy9kb3ducmV2LnhtbERPzYrCMBC+L/gOYQRva1pRkWoUFRRv7qoPMDZjW2wm&#10;JYltfXtzWNjjx/e/2vSmFi05X1lWkI4TEMS51RUXCm7Xw/cChA/IGmvLpOBNHjbrwdcKM207/qX2&#10;EgoRQ9hnqKAMocmk9HlJBv3YNsSRe1hnMEToCqkddjHc1HKSJHNpsOLYUGJD+5Ly5+VlFJy7UNn0&#10;3qfz6/TH7Y7u3E3frVKjYb9dggjUh3/xn/ukFczi2Pgl/gC5/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m3zUy+AAAA2wAAAA8AAAAAAAAAAAAAAAAAmAIAAGRycy9kb3ducmV2&#10;LnhtbFBLBQYAAAAABAAEAPUAAACDAwAAAAA=&#10;" filled="f" stroked="f" strokeweight="1.25pt">
                  <v:textbox inset="1pt,1pt,1pt,1pt">
                    <w:txbxContent>
                      <w:p w:rsidR="000D0D1B" w:rsidRDefault="000D0D1B" w:rsidP="00AB5E6B"/>
                    </w:txbxContent>
                  </v:textbox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97" type="#_x0000_t202" style="position:absolute;left:5121;top:15714;width:5760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nZaMcA&#10;AADbAAAADwAAAGRycy9kb3ducmV2LnhtbESPQWvCQBSE7wX/w/KEXqRuWqxo6ipSERRbpFqqx0f2&#10;NQlm34bsmkR/vVsQehxm5htmMmtNIWqqXG5ZwXM/AkGcWJ1zquB7v3wagXAeWWNhmRRcyMFs2nmY&#10;YKxtw19U73wqAoRdjAoy78tYSpdkZND1bUkcvF9bGfRBVqnUFTYBbgr5EkVDaTDnsJBhSe8ZJafd&#10;2SioP6PBz0dyuJx7y8VxPdou3Ka5KvXYbedvIDy1/j98b6+0gtcx/H0JP0B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I52WjHAAAA2wAAAA8AAAAAAAAAAAAAAAAAmAIAAGRy&#10;cy9kb3ducmV2LnhtbFBLBQYAAAAABAAEAPUAAACMAwAAAAA=&#10;" filled="f" stroked="f" strokeweight="1.25pt">
                <v:textbox>
                  <w:txbxContent>
                    <w:p w:rsidR="000D0D1B" w:rsidRDefault="000D0D1B" w:rsidP="00AB5E6B">
                      <w:pPr>
                        <w:pStyle w:val="afa"/>
                        <w:jc w:val="center"/>
                        <w:rPr>
                          <w:rFonts w:ascii="Times New Roman" w:hAnsi="Times New Roman"/>
                          <w:b/>
                          <w:i w:val="0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УП02.090207.09Д</w:t>
                      </w:r>
                    </w:p>
                    <w:p w:rsidR="000D0D1B" w:rsidRDefault="000D0D1B" w:rsidP="00AB5E6B">
                      <w:pPr>
                        <w:rPr>
                          <w:rFonts w:ascii="Calibri" w:hAnsi="Calibri"/>
                          <w:sz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A157A"/>
    <w:multiLevelType w:val="hybridMultilevel"/>
    <w:tmpl w:val="2E9C5C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5161FB"/>
    <w:multiLevelType w:val="multilevel"/>
    <w:tmpl w:val="3D6230FE"/>
    <w:lvl w:ilvl="0">
      <w:start w:val="1"/>
      <w:numFmt w:val="decimal"/>
      <w:pStyle w:val="1"/>
      <w:suff w:val="space"/>
      <w:lvlText w:val="%1"/>
      <w:lvlJc w:val="left"/>
      <w:pPr>
        <w:ind w:left="0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ascii="Times New Roman" w:hAnsi="Times New Roman" w:cs="Times New Roman" w:hint="default"/>
        <w:b/>
        <w:sz w:val="28"/>
        <w:szCs w:val="28"/>
      </w:rPr>
    </w:lvl>
    <w:lvl w:ilvl="2">
      <w:start w:val="1"/>
      <w:numFmt w:val="decimal"/>
      <w:pStyle w:val="3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057805B3"/>
    <w:multiLevelType w:val="hybridMultilevel"/>
    <w:tmpl w:val="2E9C5C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BC570C"/>
    <w:multiLevelType w:val="hybridMultilevel"/>
    <w:tmpl w:val="2E9C5C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AF7176"/>
    <w:multiLevelType w:val="hybridMultilevel"/>
    <w:tmpl w:val="D9F4FBDA"/>
    <w:lvl w:ilvl="0" w:tplc="C82CF3F0">
      <w:start w:val="1"/>
      <w:numFmt w:val="bullet"/>
      <w:lvlText w:val=""/>
      <w:lvlJc w:val="left"/>
      <w:pPr>
        <w:ind w:left="1170" w:hanging="360"/>
      </w:pPr>
      <w:rPr>
        <w:rFonts w:ascii="Symbol" w:hAnsi="Symbol" w:hint="default"/>
      </w:rPr>
    </w:lvl>
    <w:lvl w:ilvl="1" w:tplc="C82CF3F0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5" w15:restartNumberingAfterBreak="0">
    <w:nsid w:val="19186CB5"/>
    <w:multiLevelType w:val="hybridMultilevel"/>
    <w:tmpl w:val="2E9C5C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9149A3"/>
    <w:multiLevelType w:val="hybridMultilevel"/>
    <w:tmpl w:val="2E9C5C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237974"/>
    <w:multiLevelType w:val="hybridMultilevel"/>
    <w:tmpl w:val="2E9C5C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AA3884"/>
    <w:multiLevelType w:val="hybridMultilevel"/>
    <w:tmpl w:val="CBDE8C8A"/>
    <w:lvl w:ilvl="0" w:tplc="0419000F">
      <w:start w:val="1"/>
      <w:numFmt w:val="decimal"/>
      <w:lvlText w:val="%1."/>
      <w:lvlJc w:val="left"/>
      <w:pPr>
        <w:ind w:left="810" w:hanging="360"/>
      </w:pPr>
    </w:lvl>
    <w:lvl w:ilvl="1" w:tplc="04190019" w:tentative="1">
      <w:start w:val="1"/>
      <w:numFmt w:val="lowerLetter"/>
      <w:lvlText w:val="%2."/>
      <w:lvlJc w:val="left"/>
      <w:pPr>
        <w:ind w:left="1530" w:hanging="360"/>
      </w:pPr>
    </w:lvl>
    <w:lvl w:ilvl="2" w:tplc="0419001B" w:tentative="1">
      <w:start w:val="1"/>
      <w:numFmt w:val="lowerRoman"/>
      <w:lvlText w:val="%3."/>
      <w:lvlJc w:val="right"/>
      <w:pPr>
        <w:ind w:left="2250" w:hanging="180"/>
      </w:pPr>
    </w:lvl>
    <w:lvl w:ilvl="3" w:tplc="0419000F" w:tentative="1">
      <w:start w:val="1"/>
      <w:numFmt w:val="decimal"/>
      <w:lvlText w:val="%4."/>
      <w:lvlJc w:val="left"/>
      <w:pPr>
        <w:ind w:left="2970" w:hanging="360"/>
      </w:pPr>
    </w:lvl>
    <w:lvl w:ilvl="4" w:tplc="04190019" w:tentative="1">
      <w:start w:val="1"/>
      <w:numFmt w:val="lowerLetter"/>
      <w:lvlText w:val="%5."/>
      <w:lvlJc w:val="left"/>
      <w:pPr>
        <w:ind w:left="3690" w:hanging="360"/>
      </w:pPr>
    </w:lvl>
    <w:lvl w:ilvl="5" w:tplc="0419001B" w:tentative="1">
      <w:start w:val="1"/>
      <w:numFmt w:val="lowerRoman"/>
      <w:lvlText w:val="%6."/>
      <w:lvlJc w:val="right"/>
      <w:pPr>
        <w:ind w:left="4410" w:hanging="180"/>
      </w:pPr>
    </w:lvl>
    <w:lvl w:ilvl="6" w:tplc="0419000F" w:tentative="1">
      <w:start w:val="1"/>
      <w:numFmt w:val="decimal"/>
      <w:lvlText w:val="%7."/>
      <w:lvlJc w:val="left"/>
      <w:pPr>
        <w:ind w:left="5130" w:hanging="360"/>
      </w:pPr>
    </w:lvl>
    <w:lvl w:ilvl="7" w:tplc="04190019" w:tentative="1">
      <w:start w:val="1"/>
      <w:numFmt w:val="lowerLetter"/>
      <w:lvlText w:val="%8."/>
      <w:lvlJc w:val="left"/>
      <w:pPr>
        <w:ind w:left="5850" w:hanging="360"/>
      </w:pPr>
    </w:lvl>
    <w:lvl w:ilvl="8" w:tplc="041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9" w15:restartNumberingAfterBreak="0">
    <w:nsid w:val="3E726061"/>
    <w:multiLevelType w:val="hybridMultilevel"/>
    <w:tmpl w:val="2E9C5C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6F4E82"/>
    <w:multiLevelType w:val="hybridMultilevel"/>
    <w:tmpl w:val="0C9E5B1E"/>
    <w:lvl w:ilvl="0" w:tplc="C82CF3F0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1" w15:restartNumberingAfterBreak="0">
    <w:nsid w:val="5E3F51E1"/>
    <w:multiLevelType w:val="hybridMultilevel"/>
    <w:tmpl w:val="E12ABAD8"/>
    <w:lvl w:ilvl="0" w:tplc="C82CF3F0">
      <w:start w:val="1"/>
      <w:numFmt w:val="bullet"/>
      <w:lvlText w:val=""/>
      <w:lvlJc w:val="left"/>
      <w:pPr>
        <w:ind w:left="11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2" w15:restartNumberingAfterBreak="0">
    <w:nsid w:val="63E64724"/>
    <w:multiLevelType w:val="hybridMultilevel"/>
    <w:tmpl w:val="DFAA4156"/>
    <w:lvl w:ilvl="0" w:tplc="C82CF3F0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3" w15:restartNumberingAfterBreak="0">
    <w:nsid w:val="689A2929"/>
    <w:multiLevelType w:val="hybridMultilevel"/>
    <w:tmpl w:val="C3D099F2"/>
    <w:lvl w:ilvl="0" w:tplc="C82CF3F0">
      <w:start w:val="1"/>
      <w:numFmt w:val="bullet"/>
      <w:lvlText w:val=""/>
      <w:lvlJc w:val="left"/>
      <w:pPr>
        <w:ind w:left="15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4" w15:restartNumberingAfterBreak="0">
    <w:nsid w:val="6CB2424F"/>
    <w:multiLevelType w:val="hybridMultilevel"/>
    <w:tmpl w:val="2E9C5C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E81F6A"/>
    <w:multiLevelType w:val="hybridMultilevel"/>
    <w:tmpl w:val="D3FC08AE"/>
    <w:lvl w:ilvl="0" w:tplc="C82CF3F0">
      <w:start w:val="1"/>
      <w:numFmt w:val="bullet"/>
      <w:lvlText w:val="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0"/>
  </w:num>
  <w:num w:numId="3">
    <w:abstractNumId w:val="11"/>
  </w:num>
  <w:num w:numId="4">
    <w:abstractNumId w:val="13"/>
  </w:num>
  <w:num w:numId="5">
    <w:abstractNumId w:val="4"/>
  </w:num>
  <w:num w:numId="6">
    <w:abstractNumId w:val="15"/>
  </w:num>
  <w:num w:numId="7">
    <w:abstractNumId w:val="12"/>
  </w:num>
  <w:num w:numId="8">
    <w:abstractNumId w:val="3"/>
  </w:num>
  <w:num w:numId="9">
    <w:abstractNumId w:val="2"/>
  </w:num>
  <w:num w:numId="10">
    <w:abstractNumId w:val="9"/>
  </w:num>
  <w:num w:numId="11">
    <w:abstractNumId w:val="6"/>
  </w:num>
  <w:num w:numId="12">
    <w:abstractNumId w:val="7"/>
  </w:num>
  <w:num w:numId="13">
    <w:abstractNumId w:val="5"/>
  </w:num>
  <w:num w:numId="14">
    <w:abstractNumId w:val="0"/>
  </w:num>
  <w:num w:numId="15">
    <w:abstractNumId w:val="14"/>
  </w:num>
  <w:num w:numId="16">
    <w:abstractNumId w:val="8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3BDC"/>
    <w:rsid w:val="0000278A"/>
    <w:rsid w:val="00013C78"/>
    <w:rsid w:val="000148FC"/>
    <w:rsid w:val="00053544"/>
    <w:rsid w:val="00065861"/>
    <w:rsid w:val="00073BB0"/>
    <w:rsid w:val="00074C58"/>
    <w:rsid w:val="000779D9"/>
    <w:rsid w:val="00081D1D"/>
    <w:rsid w:val="0009209E"/>
    <w:rsid w:val="000B0259"/>
    <w:rsid w:val="000C4D4F"/>
    <w:rsid w:val="000D0D1B"/>
    <w:rsid w:val="000D4C07"/>
    <w:rsid w:val="00172542"/>
    <w:rsid w:val="001968BD"/>
    <w:rsid w:val="00196E92"/>
    <w:rsid w:val="00197C6E"/>
    <w:rsid w:val="001A2932"/>
    <w:rsid w:val="001D7F69"/>
    <w:rsid w:val="001F5F1F"/>
    <w:rsid w:val="002076F7"/>
    <w:rsid w:val="00224154"/>
    <w:rsid w:val="00233AF9"/>
    <w:rsid w:val="00256B77"/>
    <w:rsid w:val="00260C88"/>
    <w:rsid w:val="0027485F"/>
    <w:rsid w:val="00283241"/>
    <w:rsid w:val="002A4989"/>
    <w:rsid w:val="002A6F8A"/>
    <w:rsid w:val="00303965"/>
    <w:rsid w:val="00326397"/>
    <w:rsid w:val="00353F22"/>
    <w:rsid w:val="00374DE3"/>
    <w:rsid w:val="003811DC"/>
    <w:rsid w:val="003A4CE9"/>
    <w:rsid w:val="003B6B57"/>
    <w:rsid w:val="00414F74"/>
    <w:rsid w:val="004248D5"/>
    <w:rsid w:val="00426255"/>
    <w:rsid w:val="004503F4"/>
    <w:rsid w:val="0048678A"/>
    <w:rsid w:val="004A00E9"/>
    <w:rsid w:val="004A1144"/>
    <w:rsid w:val="004B295E"/>
    <w:rsid w:val="004D7D96"/>
    <w:rsid w:val="004E4CA4"/>
    <w:rsid w:val="004E6C3B"/>
    <w:rsid w:val="004F0D7E"/>
    <w:rsid w:val="00500092"/>
    <w:rsid w:val="00502224"/>
    <w:rsid w:val="00513999"/>
    <w:rsid w:val="00523FA9"/>
    <w:rsid w:val="00582ACE"/>
    <w:rsid w:val="005850B0"/>
    <w:rsid w:val="005922D6"/>
    <w:rsid w:val="00597C69"/>
    <w:rsid w:val="005A5DE2"/>
    <w:rsid w:val="005E21D3"/>
    <w:rsid w:val="005E3635"/>
    <w:rsid w:val="005F5F25"/>
    <w:rsid w:val="0061386C"/>
    <w:rsid w:val="006218CD"/>
    <w:rsid w:val="0062282B"/>
    <w:rsid w:val="00623235"/>
    <w:rsid w:val="0062538A"/>
    <w:rsid w:val="00626B8C"/>
    <w:rsid w:val="00662399"/>
    <w:rsid w:val="0067694B"/>
    <w:rsid w:val="00677070"/>
    <w:rsid w:val="006E138A"/>
    <w:rsid w:val="006E6998"/>
    <w:rsid w:val="006F66F0"/>
    <w:rsid w:val="007016FB"/>
    <w:rsid w:val="007244D9"/>
    <w:rsid w:val="00731CCB"/>
    <w:rsid w:val="00747D90"/>
    <w:rsid w:val="007A2A8D"/>
    <w:rsid w:val="007C16BE"/>
    <w:rsid w:val="007D169E"/>
    <w:rsid w:val="007D26A0"/>
    <w:rsid w:val="007E742A"/>
    <w:rsid w:val="0088549C"/>
    <w:rsid w:val="0089288C"/>
    <w:rsid w:val="00893037"/>
    <w:rsid w:val="008D4422"/>
    <w:rsid w:val="008F7DBD"/>
    <w:rsid w:val="00902683"/>
    <w:rsid w:val="00922928"/>
    <w:rsid w:val="0094466C"/>
    <w:rsid w:val="00956115"/>
    <w:rsid w:val="0097061F"/>
    <w:rsid w:val="0098043E"/>
    <w:rsid w:val="009B0EEE"/>
    <w:rsid w:val="009D07CF"/>
    <w:rsid w:val="009E0370"/>
    <w:rsid w:val="009E0F4E"/>
    <w:rsid w:val="009F0D72"/>
    <w:rsid w:val="00A0305B"/>
    <w:rsid w:val="00A03140"/>
    <w:rsid w:val="00A16D71"/>
    <w:rsid w:val="00A204E9"/>
    <w:rsid w:val="00A33E6C"/>
    <w:rsid w:val="00A40094"/>
    <w:rsid w:val="00A50B79"/>
    <w:rsid w:val="00A74B9E"/>
    <w:rsid w:val="00A82176"/>
    <w:rsid w:val="00A82880"/>
    <w:rsid w:val="00A83BDC"/>
    <w:rsid w:val="00A90A3B"/>
    <w:rsid w:val="00A91862"/>
    <w:rsid w:val="00A95439"/>
    <w:rsid w:val="00AB0863"/>
    <w:rsid w:val="00AB3704"/>
    <w:rsid w:val="00AB5E6B"/>
    <w:rsid w:val="00AC50F0"/>
    <w:rsid w:val="00AC7B2B"/>
    <w:rsid w:val="00B01A5B"/>
    <w:rsid w:val="00B244BF"/>
    <w:rsid w:val="00B26D97"/>
    <w:rsid w:val="00B44C8C"/>
    <w:rsid w:val="00B61756"/>
    <w:rsid w:val="00B628CF"/>
    <w:rsid w:val="00B7152C"/>
    <w:rsid w:val="00B75D9A"/>
    <w:rsid w:val="00B80CEE"/>
    <w:rsid w:val="00B84EE4"/>
    <w:rsid w:val="00B91556"/>
    <w:rsid w:val="00B927A6"/>
    <w:rsid w:val="00BA2BB8"/>
    <w:rsid w:val="00BC001F"/>
    <w:rsid w:val="00BC560A"/>
    <w:rsid w:val="00BF2570"/>
    <w:rsid w:val="00BF2BA9"/>
    <w:rsid w:val="00BF550C"/>
    <w:rsid w:val="00BF5B75"/>
    <w:rsid w:val="00C05DFA"/>
    <w:rsid w:val="00C15666"/>
    <w:rsid w:val="00C2056E"/>
    <w:rsid w:val="00C35AEE"/>
    <w:rsid w:val="00C4764B"/>
    <w:rsid w:val="00C6475D"/>
    <w:rsid w:val="00C65675"/>
    <w:rsid w:val="00CA2F66"/>
    <w:rsid w:val="00CC78B8"/>
    <w:rsid w:val="00CF5385"/>
    <w:rsid w:val="00CF6FBE"/>
    <w:rsid w:val="00D373AE"/>
    <w:rsid w:val="00D43DE6"/>
    <w:rsid w:val="00D53D79"/>
    <w:rsid w:val="00D8116A"/>
    <w:rsid w:val="00DA1807"/>
    <w:rsid w:val="00DC11BE"/>
    <w:rsid w:val="00DF2384"/>
    <w:rsid w:val="00E25016"/>
    <w:rsid w:val="00E27014"/>
    <w:rsid w:val="00E333A8"/>
    <w:rsid w:val="00E37AB1"/>
    <w:rsid w:val="00E569A3"/>
    <w:rsid w:val="00EA12E2"/>
    <w:rsid w:val="00EA49CD"/>
    <w:rsid w:val="00EC02D4"/>
    <w:rsid w:val="00ED2D93"/>
    <w:rsid w:val="00ED4A7F"/>
    <w:rsid w:val="00EE54C5"/>
    <w:rsid w:val="00F11E23"/>
    <w:rsid w:val="00F25B52"/>
    <w:rsid w:val="00F310C4"/>
    <w:rsid w:val="00F32E88"/>
    <w:rsid w:val="00F37AB6"/>
    <w:rsid w:val="00F9514F"/>
    <w:rsid w:val="00FA0A64"/>
    <w:rsid w:val="00FA3EFE"/>
    <w:rsid w:val="00FB1A39"/>
    <w:rsid w:val="00FB4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9C67256-CB92-4B3D-B380-569E30DC04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Текст отчета"/>
    <w:qFormat/>
    <w:rsid w:val="00F32E88"/>
    <w:pPr>
      <w:jc w:val="both"/>
    </w:pPr>
    <w:rPr>
      <w:rFonts w:ascii="Times New Roman" w:hAnsi="Times New Roman"/>
      <w:sz w:val="28"/>
    </w:rPr>
  </w:style>
  <w:style w:type="paragraph" w:styleId="1">
    <w:name w:val="heading 1"/>
    <w:aliases w:val="Отчет"/>
    <w:basedOn w:val="a"/>
    <w:next w:val="a"/>
    <w:link w:val="10"/>
    <w:uiPriority w:val="9"/>
    <w:qFormat/>
    <w:rsid w:val="002076F7"/>
    <w:pPr>
      <w:keepNext/>
      <w:keepLines/>
      <w:numPr>
        <w:numId w:val="1"/>
      </w:numPr>
      <w:spacing w:after="0" w:line="360" w:lineRule="auto"/>
      <w:jc w:val="left"/>
      <w:outlineLvl w:val="0"/>
    </w:pPr>
    <w:rPr>
      <w:rFonts w:eastAsia="Arial" w:cs="Arial"/>
      <w:b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2076F7"/>
    <w:pPr>
      <w:keepNext/>
      <w:keepLines/>
      <w:numPr>
        <w:ilvl w:val="1"/>
        <w:numId w:val="1"/>
      </w:numPr>
      <w:spacing w:after="0" w:line="360" w:lineRule="auto"/>
      <w:ind w:firstLine="706"/>
      <w:jc w:val="left"/>
      <w:outlineLvl w:val="1"/>
    </w:pPr>
    <w:rPr>
      <w:rFonts w:eastAsia="Arial" w:cs="Arial"/>
      <w:b/>
      <w:lang w:val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2A6F8A"/>
    <w:pPr>
      <w:keepNext/>
      <w:keepLines/>
      <w:numPr>
        <w:ilvl w:val="2"/>
        <w:numId w:val="1"/>
      </w:numPr>
      <w:spacing w:before="240" w:after="240" w:line="360" w:lineRule="auto"/>
      <w:ind w:firstLine="706"/>
      <w:outlineLvl w:val="2"/>
    </w:pPr>
    <w:rPr>
      <w:rFonts w:eastAsia="Arial" w:cs="Arial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1"/>
      </w:numPr>
      <w:spacing w:before="32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numPr>
        <w:ilvl w:val="6"/>
        <w:numId w:val="1"/>
      </w:numPr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numPr>
        <w:ilvl w:val="7"/>
        <w:numId w:val="1"/>
      </w:numPr>
      <w:spacing w:before="32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numPr>
        <w:ilvl w:val="8"/>
        <w:numId w:val="1"/>
      </w:numPr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CaptionChar">
    <w:name w:val="Caption Char"/>
    <w:uiPriority w:val="99"/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character" w:customStyle="1" w:styleId="10">
    <w:name w:val="Заголовок 1 Знак"/>
    <w:aliases w:val="Отчет Знак"/>
    <w:link w:val="1"/>
    <w:uiPriority w:val="9"/>
    <w:rsid w:val="002076F7"/>
    <w:rPr>
      <w:rFonts w:ascii="Times New Roman" w:eastAsia="Arial" w:hAnsi="Times New Roman" w:cs="Arial"/>
      <w:b/>
      <w:sz w:val="28"/>
      <w:szCs w:val="40"/>
    </w:rPr>
  </w:style>
  <w:style w:type="character" w:customStyle="1" w:styleId="20">
    <w:name w:val="Заголовок 2 Знак"/>
    <w:link w:val="2"/>
    <w:uiPriority w:val="9"/>
    <w:rsid w:val="002076F7"/>
    <w:rPr>
      <w:rFonts w:ascii="Times New Roman" w:eastAsia="Arial" w:hAnsi="Times New Roman" w:cs="Arial"/>
      <w:b/>
      <w:sz w:val="28"/>
      <w:lang w:val="ru-RU"/>
    </w:rPr>
  </w:style>
  <w:style w:type="character" w:customStyle="1" w:styleId="30">
    <w:name w:val="Заголовок 3 Знак"/>
    <w:link w:val="3"/>
    <w:uiPriority w:val="9"/>
    <w:rsid w:val="002A6F8A"/>
    <w:rPr>
      <w:rFonts w:ascii="Times New Roman" w:eastAsia="Arial" w:hAnsi="Times New Roman" w:cs="Arial"/>
      <w:sz w:val="28"/>
      <w:szCs w:val="30"/>
    </w:rPr>
  </w:style>
  <w:style w:type="character" w:customStyle="1" w:styleId="40">
    <w:name w:val="Заголовок 4 Знак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link w:val="6"/>
    <w:uiPriority w:val="9"/>
    <w:rPr>
      <w:rFonts w:ascii="Arial" w:eastAsia="Arial" w:hAnsi="Arial" w:cs="Arial"/>
      <w:b/>
      <w:bCs/>
      <w:sz w:val="28"/>
    </w:rPr>
  </w:style>
  <w:style w:type="character" w:customStyle="1" w:styleId="70">
    <w:name w:val="Заголовок 7 Знак"/>
    <w:link w:val="7"/>
    <w:uiPriority w:val="9"/>
    <w:rPr>
      <w:rFonts w:ascii="Arial" w:eastAsia="Arial" w:hAnsi="Arial" w:cs="Arial"/>
      <w:b/>
      <w:bCs/>
      <w:i/>
      <w:iCs/>
      <w:sz w:val="28"/>
    </w:rPr>
  </w:style>
  <w:style w:type="character" w:customStyle="1" w:styleId="80">
    <w:name w:val="Заголовок 8 Знак"/>
    <w:link w:val="8"/>
    <w:uiPriority w:val="9"/>
    <w:rPr>
      <w:rFonts w:ascii="Arial" w:eastAsia="Arial" w:hAnsi="Arial" w:cs="Arial"/>
      <w:i/>
      <w:iCs/>
      <w:sz w:val="28"/>
    </w:rPr>
  </w:style>
  <w:style w:type="character" w:customStyle="1" w:styleId="90">
    <w:name w:val="Заголовок 9 Знак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Title"/>
    <w:basedOn w:val="a"/>
    <w:next w:val="a"/>
    <w:link w:val="a4"/>
    <w:uiPriority w:val="10"/>
    <w:qFormat/>
    <w:pPr>
      <w:spacing w:before="300"/>
      <w:contextualSpacing/>
    </w:pPr>
    <w:rPr>
      <w:sz w:val="48"/>
      <w:szCs w:val="48"/>
    </w:rPr>
  </w:style>
  <w:style w:type="character" w:customStyle="1" w:styleId="a4">
    <w:name w:val="Название Знак"/>
    <w:link w:val="a3"/>
    <w:uiPriority w:val="10"/>
    <w:rPr>
      <w:sz w:val="48"/>
      <w:szCs w:val="48"/>
    </w:rPr>
  </w:style>
  <w:style w:type="paragraph" w:styleId="a5">
    <w:name w:val="Subtitle"/>
    <w:basedOn w:val="a"/>
    <w:next w:val="a"/>
    <w:link w:val="a6"/>
    <w:uiPriority w:val="11"/>
    <w:qFormat/>
    <w:pPr>
      <w:spacing w:before="200"/>
    </w:pPr>
    <w:rPr>
      <w:sz w:val="24"/>
      <w:szCs w:val="24"/>
    </w:rPr>
  </w:style>
  <w:style w:type="character" w:customStyle="1" w:styleId="a6">
    <w:name w:val="Подзаголовок Знак"/>
    <w:link w:val="a5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7">
    <w:name w:val="Intense Quote"/>
    <w:basedOn w:val="a"/>
    <w:next w:val="a"/>
    <w:link w:val="a8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8">
    <w:name w:val="Выделенная цитата Знак"/>
    <w:link w:val="a7"/>
    <w:uiPriority w:val="30"/>
    <w:rPr>
      <w:i/>
    </w:rPr>
  </w:style>
  <w:style w:type="paragraph" w:styleId="a9">
    <w:name w:val="header"/>
    <w:basedOn w:val="a"/>
    <w:link w:val="aa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a">
    <w:name w:val="Верхний колонтитул Знак"/>
    <w:link w:val="a9"/>
    <w:uiPriority w:val="99"/>
  </w:style>
  <w:style w:type="paragraph" w:styleId="ab">
    <w:name w:val="foot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uiPriority w:val="99"/>
  </w:style>
  <w:style w:type="paragraph" w:styleId="ad">
    <w:name w:val="caption"/>
    <w:basedOn w:val="a"/>
    <w:next w:val="a"/>
    <w:uiPriority w:val="35"/>
    <w:unhideWhenUsed/>
    <w:qFormat/>
    <w:rsid w:val="00DC11BE"/>
    <w:pPr>
      <w:jc w:val="center"/>
    </w:pPr>
    <w:rPr>
      <w:bCs/>
      <w:szCs w:val="28"/>
    </w:rPr>
  </w:style>
  <w:style w:type="character" w:customStyle="1" w:styleId="ac">
    <w:name w:val="Нижний колонтитул Знак"/>
    <w:link w:val="ab"/>
    <w:uiPriority w:val="99"/>
  </w:style>
  <w:style w:type="table" w:styleId="ae">
    <w:name w:val="Table Grid"/>
    <w:basedOn w:val="a1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">
    <w:name w:val="Hyperlink"/>
    <w:uiPriority w:val="99"/>
    <w:unhideWhenUsed/>
    <w:rPr>
      <w:color w:val="0563C1" w:themeColor="hyperlink"/>
      <w:u w:val="single"/>
    </w:rPr>
  </w:style>
  <w:style w:type="paragraph" w:styleId="af0">
    <w:name w:val="footnote text"/>
    <w:basedOn w:val="a"/>
    <w:link w:val="af1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1">
    <w:name w:val="Текст сноски Знак"/>
    <w:link w:val="af0"/>
    <w:uiPriority w:val="99"/>
    <w:rPr>
      <w:sz w:val="18"/>
    </w:rPr>
  </w:style>
  <w:style w:type="character" w:styleId="af2">
    <w:name w:val="footnote reference"/>
    <w:uiPriority w:val="99"/>
    <w:unhideWhenUsed/>
    <w:rPr>
      <w:vertAlign w:val="superscript"/>
    </w:rPr>
  </w:style>
  <w:style w:type="paragraph" w:styleId="af3">
    <w:name w:val="endnote text"/>
    <w:basedOn w:val="a"/>
    <w:link w:val="af4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4">
    <w:name w:val="Текст концевой сноски Знак"/>
    <w:link w:val="af3"/>
    <w:uiPriority w:val="99"/>
    <w:rPr>
      <w:sz w:val="20"/>
    </w:rPr>
  </w:style>
  <w:style w:type="character" w:styleId="af5">
    <w:name w:val="endnote reference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6">
    <w:name w:val="TOC Heading"/>
    <w:uiPriority w:val="39"/>
    <w:unhideWhenUsed/>
    <w:qFormat/>
  </w:style>
  <w:style w:type="paragraph" w:styleId="af7">
    <w:name w:val="table of figures"/>
    <w:basedOn w:val="a"/>
    <w:next w:val="a"/>
    <w:uiPriority w:val="99"/>
    <w:unhideWhenUsed/>
    <w:pPr>
      <w:spacing w:after="0"/>
    </w:pPr>
  </w:style>
  <w:style w:type="paragraph" w:styleId="af8">
    <w:name w:val="No Spacing"/>
    <w:basedOn w:val="a"/>
    <w:uiPriority w:val="1"/>
    <w:qFormat/>
    <w:pPr>
      <w:spacing w:after="0" w:line="240" w:lineRule="auto"/>
    </w:pPr>
  </w:style>
  <w:style w:type="paragraph" w:styleId="af9">
    <w:name w:val="List Paragraph"/>
    <w:basedOn w:val="a"/>
    <w:uiPriority w:val="34"/>
    <w:qFormat/>
    <w:pPr>
      <w:ind w:left="720"/>
      <w:contextualSpacing/>
    </w:pPr>
  </w:style>
  <w:style w:type="paragraph" w:customStyle="1" w:styleId="afa">
    <w:name w:val="Чертежный"/>
    <w:rsid w:val="00AB5E6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b">
    <w:name w:val="Body Text"/>
    <w:basedOn w:val="a"/>
    <w:link w:val="afc"/>
    <w:uiPriority w:val="1"/>
    <w:unhideWhenUsed/>
    <w:qFormat/>
    <w:rsid w:val="000C4D4F"/>
    <w:pPr>
      <w:widowControl w:val="0"/>
      <w:spacing w:before="158" w:after="0" w:line="240" w:lineRule="auto"/>
      <w:ind w:left="155"/>
      <w:jc w:val="left"/>
    </w:pPr>
    <w:rPr>
      <w:rFonts w:ascii="Arial" w:eastAsia="Arial" w:hAnsi="Arial" w:cs="Times New Roman"/>
      <w:sz w:val="27"/>
      <w:szCs w:val="27"/>
    </w:rPr>
  </w:style>
  <w:style w:type="character" w:customStyle="1" w:styleId="afc">
    <w:name w:val="Основной текст Знак"/>
    <w:basedOn w:val="a0"/>
    <w:link w:val="afb"/>
    <w:uiPriority w:val="1"/>
    <w:rsid w:val="000C4D4F"/>
    <w:rPr>
      <w:rFonts w:ascii="Arial" w:eastAsia="Arial" w:hAnsi="Arial" w:cs="Times New Roman"/>
      <w:sz w:val="27"/>
      <w:szCs w:val="27"/>
    </w:rPr>
  </w:style>
  <w:style w:type="paragraph" w:customStyle="1" w:styleId="13">
    <w:name w:val="МойЗаголовок 1"/>
    <w:basedOn w:val="1"/>
    <w:link w:val="14"/>
    <w:qFormat/>
    <w:rsid w:val="00A50B79"/>
    <w:pPr>
      <w:spacing w:after="240"/>
      <w:ind w:firstLine="709"/>
    </w:pPr>
    <w:rPr>
      <w:szCs w:val="28"/>
      <w:lang w:val="ru-RU"/>
    </w:rPr>
  </w:style>
  <w:style w:type="paragraph" w:customStyle="1" w:styleId="25">
    <w:name w:val="МойЗаголовок 2"/>
    <w:basedOn w:val="2"/>
    <w:link w:val="26"/>
    <w:qFormat/>
    <w:rsid w:val="00B84EE4"/>
    <w:pPr>
      <w:spacing w:before="240" w:after="240"/>
      <w:ind w:firstLine="709"/>
    </w:pPr>
    <w:rPr>
      <w:b w:val="0"/>
      <w:lang w:eastAsia="ja-JP"/>
    </w:rPr>
  </w:style>
  <w:style w:type="character" w:customStyle="1" w:styleId="14">
    <w:name w:val="МойЗаголовок 1 Знак"/>
    <w:basedOn w:val="10"/>
    <w:link w:val="13"/>
    <w:rsid w:val="00A50B79"/>
    <w:rPr>
      <w:rFonts w:ascii="Times New Roman" w:eastAsia="Arial" w:hAnsi="Times New Roman" w:cs="Arial"/>
      <w:b/>
      <w:sz w:val="28"/>
      <w:szCs w:val="28"/>
      <w:lang w:val="ru-RU"/>
    </w:rPr>
  </w:style>
  <w:style w:type="paragraph" w:customStyle="1" w:styleId="33">
    <w:name w:val="МойЗаголовок 3"/>
    <w:basedOn w:val="3"/>
    <w:qFormat/>
    <w:rsid w:val="00B84EE4"/>
    <w:pPr>
      <w:ind w:firstLine="709"/>
    </w:pPr>
    <w:rPr>
      <w:bCs/>
      <w:szCs w:val="28"/>
      <w:lang w:val="ru-RU" w:eastAsia="ru-RU"/>
    </w:rPr>
  </w:style>
  <w:style w:type="character" w:customStyle="1" w:styleId="26">
    <w:name w:val="МойЗаголовок 2 Знак"/>
    <w:basedOn w:val="20"/>
    <w:link w:val="25"/>
    <w:rsid w:val="00B84EE4"/>
    <w:rPr>
      <w:rFonts w:ascii="Times New Roman" w:eastAsia="Arial" w:hAnsi="Times New Roman" w:cs="Arial"/>
      <w:b w:val="0"/>
      <w:sz w:val="28"/>
      <w:lang w:val="ru-RU" w:eastAsia="ja-JP"/>
    </w:rPr>
  </w:style>
  <w:style w:type="paragraph" w:customStyle="1" w:styleId="afd">
    <w:name w:val="Текст отчёта крутой"/>
    <w:basedOn w:val="a"/>
    <w:link w:val="afe"/>
    <w:qFormat/>
    <w:rsid w:val="00A83BDC"/>
    <w:pPr>
      <w:spacing w:after="0" w:line="360" w:lineRule="auto"/>
      <w:ind w:firstLine="706"/>
    </w:pPr>
  </w:style>
  <w:style w:type="paragraph" w:styleId="aff">
    <w:name w:val="Balloon Text"/>
    <w:basedOn w:val="a"/>
    <w:link w:val="aff0"/>
    <w:uiPriority w:val="99"/>
    <w:semiHidden/>
    <w:unhideWhenUsed/>
    <w:rsid w:val="005850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e">
    <w:name w:val="Текст отчёта крутой Знак"/>
    <w:basedOn w:val="a0"/>
    <w:link w:val="afd"/>
    <w:rsid w:val="00A83BDC"/>
    <w:rPr>
      <w:rFonts w:ascii="Times New Roman" w:hAnsi="Times New Roman"/>
      <w:sz w:val="28"/>
    </w:rPr>
  </w:style>
  <w:style w:type="character" w:customStyle="1" w:styleId="aff0">
    <w:name w:val="Текст выноски Знак"/>
    <w:basedOn w:val="a0"/>
    <w:link w:val="aff"/>
    <w:uiPriority w:val="99"/>
    <w:semiHidden/>
    <w:rsid w:val="005850B0"/>
    <w:rPr>
      <w:rFonts w:ascii="Segoe UI" w:hAnsi="Segoe UI" w:cs="Segoe UI"/>
      <w:sz w:val="18"/>
      <w:szCs w:val="18"/>
    </w:rPr>
  </w:style>
  <w:style w:type="paragraph" w:customStyle="1" w:styleId="aff1">
    <w:name w:val="КОД"/>
    <w:basedOn w:val="afd"/>
    <w:link w:val="aff2"/>
    <w:qFormat/>
    <w:rsid w:val="00DF2384"/>
    <w:pPr>
      <w:spacing w:after="120" w:line="240" w:lineRule="auto"/>
      <w:ind w:firstLine="0"/>
    </w:pPr>
    <w:rPr>
      <w:rFonts w:ascii="JetBrains Mono" w:hAnsi="JetBrains Mono" w:cs="JetBrains Mono"/>
      <w:sz w:val="22"/>
    </w:rPr>
  </w:style>
  <w:style w:type="character" w:customStyle="1" w:styleId="aff2">
    <w:name w:val="КОД Знак"/>
    <w:basedOn w:val="afe"/>
    <w:link w:val="aff1"/>
    <w:rsid w:val="00DF2384"/>
    <w:rPr>
      <w:rFonts w:ascii="JetBrains Mono" w:hAnsi="JetBrains Mono" w:cs="JetBrains Mono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77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03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8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8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72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9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84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00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99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35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9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5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36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88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4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7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8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27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86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2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01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78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72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98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3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93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7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51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2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1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6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90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4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23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6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6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1.vsdx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esktop\&#1064;&#1040;&#1041;&#1051;&#1054;&#1053;%20&#1044;&#1051;&#1071;%20&#1054;&#1058;&#1063;&#1025;&#1058;&#1054;&#1042;%20&#1044;&#1051;&#1071;%20&#1055;&#1056;&#1040;&#1050;&#1058;&#1048;&#1050;&#1048;.dotx" TargetMode="External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F86FDF-70D1-43D1-BE0F-62A1985E78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 ДЛЯ ОТЧЁТОВ ДЛЯ ПРАКТИКИ.dotx</Template>
  <TotalTime>858</TotalTime>
  <Pages>81</Pages>
  <Words>9724</Words>
  <Characters>55433</Characters>
  <Application>Microsoft Office Word</Application>
  <DocSecurity>0</DocSecurity>
  <Lines>461</Lines>
  <Paragraphs>130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user</cp:lastModifiedBy>
  <cp:revision>47</cp:revision>
  <cp:lastPrinted>2023-06-01T10:09:00Z</cp:lastPrinted>
  <dcterms:created xsi:type="dcterms:W3CDTF">2023-05-25T10:56:00Z</dcterms:created>
  <dcterms:modified xsi:type="dcterms:W3CDTF">2023-06-01T11:03:00Z</dcterms:modified>
</cp:coreProperties>
</file>